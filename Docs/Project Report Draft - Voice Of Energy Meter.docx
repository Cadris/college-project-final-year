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6421"/>
        <w:tblOverlap w:val="never"/>
        <w:tblW w:w="3544" w:type="pct"/>
        <w:tblLook w:val="04A0" w:firstRow="1" w:lastRow="0" w:firstColumn="1" w:lastColumn="0" w:noHBand="0" w:noVBand="1"/>
      </w:tblPr>
      <w:tblGrid>
        <w:gridCol w:w="3353"/>
        <w:gridCol w:w="2795"/>
      </w:tblGrid>
      <w:tr w:rsidR="00B4359B" w14:paraId="211836C4" w14:textId="77777777" w:rsidTr="00B4359B">
        <w:tc>
          <w:tcPr>
            <w:tcW w:w="2727" w:type="pct"/>
            <w:tcBorders>
              <w:top w:val="nil"/>
              <w:left w:val="nil"/>
              <w:bottom w:val="nil"/>
              <w:right w:val="nil"/>
            </w:tcBorders>
          </w:tcPr>
          <w:p w14:paraId="5808B9E7" w14:textId="77777777" w:rsidR="00B4359B" w:rsidRPr="00B4359B" w:rsidRDefault="00B4359B" w:rsidP="00B4359B">
            <w:pPr>
              <w:spacing w:after="200"/>
              <w:ind w:right="178"/>
              <w:jc w:val="center"/>
              <w:rPr>
                <w:b/>
                <w:bCs/>
                <w:smallCaps/>
                <w:color w:val="auto"/>
                <w:sz w:val="28"/>
                <w:szCs w:val="28"/>
                <w:u w:val="single"/>
              </w:rPr>
            </w:pPr>
            <w:r w:rsidRPr="00B4359B">
              <w:rPr>
                <w:b/>
                <w:bCs/>
                <w:smallCaps/>
                <w:color w:val="auto"/>
                <w:sz w:val="28"/>
                <w:szCs w:val="28"/>
                <w:u w:val="single"/>
              </w:rPr>
              <w:t>name</w:t>
            </w:r>
          </w:p>
        </w:tc>
        <w:tc>
          <w:tcPr>
            <w:tcW w:w="2273" w:type="pct"/>
            <w:tcBorders>
              <w:top w:val="nil"/>
              <w:left w:val="nil"/>
              <w:bottom w:val="nil"/>
              <w:right w:val="nil"/>
            </w:tcBorders>
          </w:tcPr>
          <w:p w14:paraId="61D0C4BB" w14:textId="77777777" w:rsidR="00B4359B" w:rsidRPr="00B4359B" w:rsidRDefault="00B4359B" w:rsidP="00B4359B">
            <w:pPr>
              <w:spacing w:after="200"/>
              <w:jc w:val="center"/>
              <w:rPr>
                <w:b/>
                <w:bCs/>
                <w:smallCaps/>
                <w:color w:val="auto"/>
                <w:sz w:val="28"/>
                <w:szCs w:val="28"/>
                <w:u w:val="single"/>
              </w:rPr>
            </w:pPr>
            <w:r w:rsidRPr="00B4359B">
              <w:rPr>
                <w:b/>
                <w:bCs/>
                <w:smallCaps/>
                <w:color w:val="auto"/>
                <w:sz w:val="28"/>
                <w:szCs w:val="28"/>
                <w:u w:val="single"/>
              </w:rPr>
              <w:t>Roll number</w:t>
            </w:r>
          </w:p>
        </w:tc>
      </w:tr>
      <w:tr w:rsidR="00B4359B" w14:paraId="63809D28" w14:textId="77777777" w:rsidTr="00B4359B">
        <w:trPr>
          <w:trHeight w:val="60"/>
        </w:trPr>
        <w:tc>
          <w:tcPr>
            <w:tcW w:w="2727" w:type="pct"/>
            <w:tcBorders>
              <w:top w:val="nil"/>
              <w:left w:val="nil"/>
              <w:bottom w:val="nil"/>
              <w:right w:val="nil"/>
            </w:tcBorders>
          </w:tcPr>
          <w:p w14:paraId="38F9C835" w14:textId="77777777" w:rsidR="00B4359B" w:rsidRPr="00B4359B" w:rsidRDefault="00B4359B" w:rsidP="00B4359B">
            <w:pPr>
              <w:spacing w:after="200"/>
              <w:ind w:right="178"/>
              <w:jc w:val="center"/>
              <w:rPr>
                <w:rFonts w:ascii="Arial" w:hAnsi="Arial" w:cs="Arial"/>
                <w:smallCaps/>
                <w:color w:val="auto"/>
                <w:sz w:val="20"/>
              </w:rPr>
            </w:pPr>
            <w:r w:rsidRPr="00B4359B">
              <w:rPr>
                <w:rFonts w:ascii="Arial" w:hAnsi="Arial" w:cs="Arial"/>
                <w:smallCaps/>
                <w:color w:val="auto"/>
                <w:sz w:val="20"/>
              </w:rPr>
              <w:t>Sayan Dasgupta</w:t>
            </w:r>
          </w:p>
        </w:tc>
        <w:tc>
          <w:tcPr>
            <w:tcW w:w="2273" w:type="pct"/>
            <w:tcBorders>
              <w:top w:val="nil"/>
              <w:left w:val="nil"/>
              <w:bottom w:val="nil"/>
              <w:right w:val="nil"/>
            </w:tcBorders>
          </w:tcPr>
          <w:p w14:paraId="61826C46" w14:textId="77777777" w:rsidR="00B4359B" w:rsidRPr="00B4359B" w:rsidRDefault="00B4359B" w:rsidP="00B4359B">
            <w:pPr>
              <w:spacing w:after="200"/>
              <w:jc w:val="center"/>
              <w:rPr>
                <w:smallCaps/>
                <w:color w:val="auto"/>
                <w:sz w:val="20"/>
              </w:rPr>
            </w:pPr>
            <w:r w:rsidRPr="00B4359B">
              <w:rPr>
                <w:smallCaps/>
                <w:color w:val="auto"/>
                <w:sz w:val="20"/>
              </w:rPr>
              <w:t>15</w:t>
            </w:r>
          </w:p>
        </w:tc>
      </w:tr>
      <w:tr w:rsidR="00B4359B" w14:paraId="0BF65EB7" w14:textId="77777777" w:rsidTr="00B4359B">
        <w:tc>
          <w:tcPr>
            <w:tcW w:w="2727" w:type="pct"/>
            <w:tcBorders>
              <w:top w:val="nil"/>
              <w:left w:val="nil"/>
              <w:bottom w:val="nil"/>
              <w:right w:val="nil"/>
            </w:tcBorders>
          </w:tcPr>
          <w:p w14:paraId="5819FEAB" w14:textId="77777777" w:rsidR="00B4359B" w:rsidRPr="00B4359B" w:rsidRDefault="00B4359B" w:rsidP="00B4359B">
            <w:pPr>
              <w:spacing w:after="200"/>
              <w:ind w:right="178"/>
              <w:jc w:val="center"/>
              <w:rPr>
                <w:rFonts w:ascii="Arial" w:hAnsi="Arial" w:cs="Arial"/>
                <w:smallCaps/>
                <w:color w:val="auto"/>
                <w:sz w:val="20"/>
              </w:rPr>
            </w:pPr>
            <w:r w:rsidRPr="00B4359B">
              <w:rPr>
                <w:rFonts w:ascii="Arial" w:hAnsi="Arial" w:cs="Arial"/>
                <w:smallCaps/>
                <w:color w:val="auto"/>
                <w:sz w:val="20"/>
              </w:rPr>
              <w:t>Soumodeep Ghosh</w:t>
            </w:r>
          </w:p>
        </w:tc>
        <w:tc>
          <w:tcPr>
            <w:tcW w:w="2273" w:type="pct"/>
            <w:tcBorders>
              <w:top w:val="nil"/>
              <w:left w:val="nil"/>
              <w:bottom w:val="nil"/>
              <w:right w:val="nil"/>
            </w:tcBorders>
          </w:tcPr>
          <w:p w14:paraId="784BB89D" w14:textId="77777777" w:rsidR="00B4359B" w:rsidRPr="00B4359B" w:rsidRDefault="00B4359B" w:rsidP="00B4359B">
            <w:pPr>
              <w:spacing w:after="200"/>
              <w:jc w:val="center"/>
              <w:rPr>
                <w:smallCaps/>
                <w:color w:val="auto"/>
                <w:sz w:val="20"/>
              </w:rPr>
            </w:pPr>
            <w:r w:rsidRPr="00B4359B">
              <w:rPr>
                <w:smallCaps/>
                <w:color w:val="auto"/>
                <w:sz w:val="20"/>
              </w:rPr>
              <w:t>22</w:t>
            </w:r>
          </w:p>
        </w:tc>
      </w:tr>
      <w:tr w:rsidR="00B4359B" w14:paraId="50958E5F" w14:textId="77777777" w:rsidTr="00B4359B">
        <w:tc>
          <w:tcPr>
            <w:tcW w:w="2727" w:type="pct"/>
            <w:tcBorders>
              <w:top w:val="nil"/>
              <w:left w:val="nil"/>
              <w:bottom w:val="nil"/>
              <w:right w:val="nil"/>
            </w:tcBorders>
          </w:tcPr>
          <w:p w14:paraId="059C59BE" w14:textId="33E8E446" w:rsidR="00B4359B" w:rsidRPr="00B4359B" w:rsidRDefault="00B4359B" w:rsidP="00B4359B">
            <w:pPr>
              <w:spacing w:after="200"/>
              <w:ind w:right="178"/>
              <w:jc w:val="center"/>
              <w:rPr>
                <w:rFonts w:ascii="Arial" w:hAnsi="Arial" w:cs="Arial"/>
                <w:smallCaps/>
                <w:color w:val="auto"/>
                <w:sz w:val="20"/>
              </w:rPr>
            </w:pPr>
            <w:r w:rsidRPr="00B4359B">
              <w:rPr>
                <w:rFonts w:ascii="Arial" w:hAnsi="Arial" w:cs="Arial"/>
                <w:smallCaps/>
                <w:color w:val="auto"/>
                <w:sz w:val="20"/>
              </w:rPr>
              <w:t>Ranad</w:t>
            </w:r>
            <w:r w:rsidR="00A01F66">
              <w:rPr>
                <w:rFonts w:ascii="Arial" w:hAnsi="Arial" w:cs="Arial"/>
                <w:smallCaps/>
                <w:color w:val="auto"/>
                <w:sz w:val="20"/>
              </w:rPr>
              <w:t>i</w:t>
            </w:r>
            <w:r w:rsidRPr="00B4359B">
              <w:rPr>
                <w:rFonts w:ascii="Arial" w:hAnsi="Arial" w:cs="Arial"/>
                <w:smallCaps/>
                <w:color w:val="auto"/>
                <w:sz w:val="20"/>
              </w:rPr>
              <w:t>p Majumd</w:t>
            </w:r>
            <w:r w:rsidR="00A01F66">
              <w:rPr>
                <w:rFonts w:ascii="Arial" w:hAnsi="Arial" w:cs="Arial"/>
                <w:smallCaps/>
                <w:color w:val="auto"/>
                <w:sz w:val="20"/>
              </w:rPr>
              <w:t>e</w:t>
            </w:r>
            <w:r w:rsidRPr="00B4359B">
              <w:rPr>
                <w:rFonts w:ascii="Arial" w:hAnsi="Arial" w:cs="Arial"/>
                <w:smallCaps/>
                <w:color w:val="auto"/>
                <w:sz w:val="20"/>
              </w:rPr>
              <w:t>r</w:t>
            </w:r>
          </w:p>
        </w:tc>
        <w:tc>
          <w:tcPr>
            <w:tcW w:w="2273" w:type="pct"/>
            <w:tcBorders>
              <w:top w:val="nil"/>
              <w:left w:val="nil"/>
              <w:bottom w:val="nil"/>
              <w:right w:val="nil"/>
            </w:tcBorders>
          </w:tcPr>
          <w:p w14:paraId="5A2B7788" w14:textId="77777777" w:rsidR="00B4359B" w:rsidRPr="00B4359B" w:rsidRDefault="00B4359B" w:rsidP="00B4359B">
            <w:pPr>
              <w:spacing w:after="200"/>
              <w:jc w:val="center"/>
              <w:rPr>
                <w:smallCaps/>
                <w:color w:val="auto"/>
                <w:sz w:val="20"/>
              </w:rPr>
            </w:pPr>
            <w:r w:rsidRPr="00B4359B">
              <w:rPr>
                <w:smallCaps/>
                <w:color w:val="auto"/>
                <w:sz w:val="20"/>
              </w:rPr>
              <w:t>33</w:t>
            </w:r>
          </w:p>
        </w:tc>
      </w:tr>
      <w:tr w:rsidR="00B4359B" w14:paraId="3D63A41F" w14:textId="77777777" w:rsidTr="00B4359B">
        <w:tc>
          <w:tcPr>
            <w:tcW w:w="2727" w:type="pct"/>
            <w:tcBorders>
              <w:top w:val="nil"/>
              <w:left w:val="nil"/>
              <w:bottom w:val="nil"/>
              <w:right w:val="nil"/>
            </w:tcBorders>
          </w:tcPr>
          <w:p w14:paraId="1483B6EB" w14:textId="77777777" w:rsidR="00B4359B" w:rsidRPr="00B4359B" w:rsidRDefault="00B4359B" w:rsidP="00B4359B">
            <w:pPr>
              <w:spacing w:after="200"/>
              <w:ind w:right="178"/>
              <w:jc w:val="center"/>
              <w:rPr>
                <w:rFonts w:ascii="Arial" w:hAnsi="Arial" w:cs="Arial"/>
                <w:smallCaps/>
                <w:color w:val="auto"/>
                <w:sz w:val="20"/>
              </w:rPr>
            </w:pPr>
            <w:r w:rsidRPr="00B4359B">
              <w:rPr>
                <w:rFonts w:ascii="Arial" w:hAnsi="Arial" w:cs="Arial"/>
                <w:smallCaps/>
                <w:color w:val="auto"/>
                <w:sz w:val="20"/>
              </w:rPr>
              <w:t>Swarttik Singha Roy</w:t>
            </w:r>
          </w:p>
        </w:tc>
        <w:tc>
          <w:tcPr>
            <w:tcW w:w="2273" w:type="pct"/>
            <w:tcBorders>
              <w:top w:val="nil"/>
              <w:left w:val="nil"/>
              <w:bottom w:val="nil"/>
              <w:right w:val="nil"/>
            </w:tcBorders>
          </w:tcPr>
          <w:p w14:paraId="1C0D1822" w14:textId="77777777" w:rsidR="00B4359B" w:rsidRPr="00B4359B" w:rsidRDefault="00B4359B" w:rsidP="00B4359B">
            <w:pPr>
              <w:spacing w:after="200"/>
              <w:jc w:val="center"/>
              <w:rPr>
                <w:smallCaps/>
                <w:color w:val="auto"/>
                <w:sz w:val="20"/>
              </w:rPr>
            </w:pPr>
            <w:r w:rsidRPr="00B4359B">
              <w:rPr>
                <w:smallCaps/>
                <w:color w:val="auto"/>
                <w:sz w:val="20"/>
              </w:rPr>
              <w:t>51</w:t>
            </w:r>
          </w:p>
        </w:tc>
      </w:tr>
    </w:tbl>
    <w:sdt>
      <w:sdtPr>
        <w:rPr>
          <w:smallCaps/>
          <w:color w:val="auto"/>
        </w:rPr>
        <w:id w:val="486957396"/>
        <w:docPartObj>
          <w:docPartGallery w:val="Cover Pages"/>
          <w:docPartUnique/>
        </w:docPartObj>
      </w:sdtPr>
      <w:sdtEndPr/>
      <w:sdtContent>
        <w:p w14:paraId="20799A8C" w14:textId="2751067D" w:rsidR="00B4359B" w:rsidRPr="00CC2294" w:rsidRDefault="00B4359B" w:rsidP="00B4359B">
          <w:pPr>
            <w:spacing w:after="200"/>
            <w:jc w:val="center"/>
            <w:rPr>
              <w:smallCaps/>
              <w:color w:val="auto"/>
            </w:rPr>
          </w:pPr>
          <w:r>
            <w:rPr>
              <w:b/>
              <w:noProof/>
              <w:color w:val="auto"/>
              <w:szCs w:val="48"/>
              <w:lang w:val="en-IN" w:eastAsia="en-IN"/>
            </w:rPr>
            <mc:AlternateContent>
              <mc:Choice Requires="wps">
                <w:drawing>
                  <wp:anchor distT="0" distB="0" distL="114300" distR="114300" simplePos="0" relativeHeight="251671040" behindDoc="0" locked="0" layoutInCell="1" allowOverlap="1" wp14:anchorId="45AE617A" wp14:editId="787622FA">
                    <wp:simplePos x="0" y="0"/>
                    <wp:positionH relativeFrom="margin">
                      <wp:posOffset>1741170</wp:posOffset>
                    </wp:positionH>
                    <wp:positionV relativeFrom="paragraph">
                      <wp:posOffset>5494655</wp:posOffset>
                    </wp:positionV>
                    <wp:extent cx="2047875" cy="314325"/>
                    <wp:effectExtent l="11430" t="5080" r="7620" b="13970"/>
                    <wp:wrapNone/>
                    <wp:docPr id="13"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314325"/>
                            </a:xfrm>
                            <a:prstGeom prst="rect">
                              <a:avLst/>
                            </a:prstGeom>
                            <a:solidFill>
                              <a:srgbClr val="FFFFFF"/>
                            </a:solidFill>
                            <a:ln w="9525">
                              <a:solidFill>
                                <a:schemeClr val="bg1">
                                  <a:lumMod val="100000"/>
                                  <a:lumOff val="0"/>
                                </a:schemeClr>
                              </a:solidFill>
                              <a:miter lim="800000"/>
                              <a:headEnd/>
                              <a:tailEnd/>
                            </a:ln>
                          </wps:spPr>
                          <wps:txbx>
                            <w:txbxContent>
                              <w:p w14:paraId="22F5B7DF" w14:textId="77777777" w:rsidR="00B75D0F" w:rsidRPr="00AF10A0" w:rsidRDefault="00B75D0F" w:rsidP="008F471B">
                                <w:pPr>
                                  <w:jc w:val="center"/>
                                  <w:rPr>
                                    <w:b/>
                                    <w:bCs/>
                                    <w:sz w:val="24"/>
                                    <w:szCs w:val="24"/>
                                    <w:u w:val="single"/>
                                  </w:rPr>
                                </w:pPr>
                                <w:r w:rsidRPr="00AF10A0">
                                  <w:rPr>
                                    <w:b/>
                                    <w:bCs/>
                                    <w:sz w:val="24"/>
                                    <w:szCs w:val="24"/>
                                    <w:u w:val="single"/>
                                  </w:rPr>
                                  <w:t>Under the supervision of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AE617A" id="_x0000_t202" coordsize="21600,21600" o:spt="202" path="m,l,21600r21600,l21600,xe">
                    <v:stroke joinstyle="miter"/>
                    <v:path gradientshapeok="t" o:connecttype="rect"/>
                  </v:shapetype>
                  <v:shape id="Text Box 52" o:spid="_x0000_s1026" type="#_x0000_t202" style="position:absolute;left:0;text-align:left;margin-left:137.1pt;margin-top:432.65pt;width:161.25pt;height:24.75pt;z-index:25167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" strokecolor="white [3212]">
                    <v:textbox>
                      <w:txbxContent>
                        <w:p w14:paraId="22F5B7DF" w14:textId="77777777" w:rsidR="00B75D0F" w:rsidRPr="00AF10A0" w:rsidRDefault="00B75D0F" w:rsidP="008F471B">
                          <w:pPr>
                            <w:jc w:val="center"/>
                            <w:rPr>
                              <w:b/>
                              <w:bCs/>
                              <w:sz w:val="24"/>
                              <w:szCs w:val="24"/>
                              <w:u w:val="single"/>
                            </w:rPr>
                          </w:pPr>
                          <w:r w:rsidRPr="00AF10A0">
                            <w:rPr>
                              <w:b/>
                              <w:bCs/>
                              <w:sz w:val="24"/>
                              <w:szCs w:val="24"/>
                              <w:u w:val="single"/>
                            </w:rPr>
                            <w:t>Under the supervision of</w:t>
                          </w:r>
                        </w:p>
                      </w:txbxContent>
                    </v:textbox>
                    <w10:wrap anchorx="margin"/>
                  </v:shape>
                </w:pict>
              </mc:Fallback>
            </mc:AlternateContent>
          </w:r>
          <w:r>
            <w:rPr>
              <w:b/>
              <w:noProof/>
              <w:color w:val="auto"/>
              <w:szCs w:val="48"/>
              <w:lang w:eastAsia="ja-JP"/>
            </w:rPr>
            <mc:AlternateContent>
              <mc:Choice Requires="wps">
                <w:drawing>
                  <wp:anchor distT="0" distB="0" distL="114300" distR="114300" simplePos="0" relativeHeight="251664896" behindDoc="0" locked="0" layoutInCell="0" allowOverlap="1" wp14:anchorId="3E650CF1" wp14:editId="2CEE35CB">
                    <wp:simplePos x="0" y="0"/>
                    <wp:positionH relativeFrom="page">
                      <wp:posOffset>793750</wp:posOffset>
                    </wp:positionH>
                    <wp:positionV relativeFrom="page">
                      <wp:posOffset>2518410</wp:posOffset>
                    </wp:positionV>
                    <wp:extent cx="6276975" cy="2244090"/>
                    <wp:effectExtent l="0" t="0" r="9525" b="3810"/>
                    <wp:wrapNone/>
                    <wp:docPr id="14"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6975" cy="22440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Overlap w:val="never"/>
                                  <w:tblW w:w="354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
                                  <w:gridCol w:w="3392"/>
                                  <w:gridCol w:w="2835"/>
                                  <w:gridCol w:w="780"/>
                                </w:tblGrid>
                                <w:tr w:rsidR="00A8552E" w14:paraId="3845839D" w14:textId="77777777" w:rsidTr="00AF10A0">
                                  <w:trPr>
                                    <w:gridBefore w:val="1"/>
                                    <w:wBefore w:w="7" w:type="pct"/>
                                    <w:trHeight w:val="144"/>
                                    <w:jc w:val="center"/>
                                  </w:trPr>
                                  <w:tc>
                                    <w:tcPr>
                                      <w:tcW w:w="4993" w:type="pct"/>
                                      <w:gridSpan w:val="3"/>
                                      <w:shd w:val="clear" w:color="auto" w:fill="F4B29B" w:themeFill="accent1" w:themeFillTint="66"/>
                                      <w:tcMar>
                                        <w:top w:w="0" w:type="dxa"/>
                                        <w:bottom w:w="0" w:type="dxa"/>
                                      </w:tcMar>
                                      <w:vAlign w:val="center"/>
                                    </w:tcPr>
                                    <w:p w14:paraId="6C5948AA" w14:textId="77777777" w:rsidR="00B75D0F" w:rsidRDefault="00B75D0F" w:rsidP="00B4359B">
                                      <w:pPr>
                                        <w:pStyle w:val="NoSpacing"/>
                                        <w:jc w:val="center"/>
                                        <w:rPr>
                                          <w:sz w:val="8"/>
                                          <w:szCs w:val="8"/>
                                        </w:rPr>
                                      </w:pPr>
                                    </w:p>
                                  </w:tc>
                                </w:tr>
                                <w:tr w:rsidR="00A8552E" w14:paraId="1C3D8F0C" w14:textId="77777777" w:rsidTr="00AF10A0">
                                  <w:trPr>
                                    <w:gridBefore w:val="1"/>
                                    <w:wBefore w:w="7" w:type="pct"/>
                                    <w:trHeight w:val="1440"/>
                                    <w:jc w:val="center"/>
                                  </w:trPr>
                                  <w:tc>
                                    <w:tcPr>
                                      <w:tcW w:w="4993" w:type="pct"/>
                                      <w:gridSpan w:val="3"/>
                                      <w:shd w:val="clear" w:color="auto" w:fill="auto"/>
                                      <w:vAlign w:val="center"/>
                                    </w:tcPr>
                                    <w:p w14:paraId="5DD70090" w14:textId="3EFE5D53" w:rsidR="00B75D0F" w:rsidRDefault="009D2F6A" w:rsidP="00B4359B">
                                      <w:pPr>
                                        <w:pStyle w:val="NoSpacing"/>
                                        <w:suppressOverlap/>
                                        <w:jc w:val="center"/>
                                        <w:rPr>
                                          <w:rFonts w:asciiTheme="majorHAnsi" w:hAnsiTheme="majorHAnsi"/>
                                          <w:color w:val="FFFFFF" w:themeColor="background1"/>
                                          <w:sz w:val="72"/>
                                          <w:szCs w:val="72"/>
                                        </w:rPr>
                                      </w:pPr>
                                      <w:sdt>
                                        <w:sdtPr>
                                          <w:rPr>
                                            <w:rFonts w:asciiTheme="majorHAnsi" w:hAnsiTheme="majorHAnsi"/>
                                            <w:color w:val="auto"/>
                                            <w:sz w:val="72"/>
                                            <w:szCs w:val="72"/>
                                          </w:rPr>
                                          <w:id w:val="1938698026"/>
                                          <w:dataBinding w:prefixMappings="xmlns:ns0='http://schemas.openxmlformats.org/package/2006/metadata/core-properties' xmlns:ns1='http://purl.org/dc/elements/1.1/'" w:xpath="/ns0:coreProperties[1]/ns1:title[1]" w:storeItemID="{6C3C8BC8-F283-45AE-878A-BAB7291924A1}"/>
                                          <w:text/>
                                        </w:sdtPr>
                                        <w:sdtEndPr/>
                                        <w:sdtContent>
                                          <w:r w:rsidR="00CC2294">
                                            <w:rPr>
                                              <w:rFonts w:asciiTheme="majorHAnsi" w:hAnsiTheme="majorHAnsi"/>
                                              <w:color w:val="auto"/>
                                              <w:sz w:val="72"/>
                                              <w:szCs w:val="72"/>
                                            </w:rPr>
                                            <w:t>Voice of</w:t>
                                          </w:r>
                                          <w:r w:rsidR="00F54BDC">
                                            <w:rPr>
                                              <w:rFonts w:asciiTheme="majorHAnsi" w:hAnsiTheme="majorHAnsi"/>
                                              <w:color w:val="auto"/>
                                              <w:sz w:val="72"/>
                                              <w:szCs w:val="72"/>
                                            </w:rPr>
                                            <w:t xml:space="preserve"> Energy Meter</w:t>
                                          </w:r>
                                        </w:sdtContent>
                                      </w:sdt>
                                    </w:p>
                                  </w:tc>
                                </w:tr>
                                <w:tr w:rsidR="00A8552E" w14:paraId="693B6A7E" w14:textId="77777777" w:rsidTr="00AF10A0">
                                  <w:trPr>
                                    <w:gridBefore w:val="1"/>
                                    <w:wBefore w:w="7" w:type="pct"/>
                                    <w:trHeight w:val="144"/>
                                    <w:jc w:val="center"/>
                                  </w:trPr>
                                  <w:tc>
                                    <w:tcPr>
                                      <w:tcW w:w="4993" w:type="pct"/>
                                      <w:gridSpan w:val="3"/>
                                      <w:shd w:val="clear" w:color="auto" w:fill="918485" w:themeFill="accent5"/>
                                      <w:tcMar>
                                        <w:top w:w="0" w:type="dxa"/>
                                        <w:bottom w:w="0" w:type="dxa"/>
                                      </w:tcMar>
                                      <w:vAlign w:val="center"/>
                                    </w:tcPr>
                                    <w:p w14:paraId="00A58712" w14:textId="77777777" w:rsidR="00B75D0F" w:rsidRDefault="00B75D0F" w:rsidP="00B4359B">
                                      <w:pPr>
                                        <w:pStyle w:val="NoSpacing"/>
                                        <w:jc w:val="center"/>
                                        <w:rPr>
                                          <w:sz w:val="8"/>
                                          <w:szCs w:val="8"/>
                                        </w:rPr>
                                      </w:pPr>
                                    </w:p>
                                  </w:tc>
                                </w:tr>
                                <w:tr w:rsidR="00A8552E" w14:paraId="43FE4BFE" w14:textId="77777777" w:rsidTr="00AF10A0">
                                  <w:trPr>
                                    <w:gridBefore w:val="1"/>
                                    <w:wBefore w:w="7" w:type="pct"/>
                                    <w:trHeight w:val="1100"/>
                                    <w:jc w:val="center"/>
                                  </w:trPr>
                                  <w:tc>
                                    <w:tcPr>
                                      <w:tcW w:w="4993" w:type="pct"/>
                                      <w:gridSpan w:val="3"/>
                                      <w:vAlign w:val="bottom"/>
                                    </w:tcPr>
                                    <w:p w14:paraId="27716361" w14:textId="0A2720DD" w:rsidR="00B75D0F" w:rsidRPr="00AF10A0" w:rsidRDefault="009D2F6A" w:rsidP="00B4359B">
                                      <w:pPr>
                                        <w:pStyle w:val="NoSpacing"/>
                                        <w:suppressOverlap/>
                                        <w:jc w:val="center"/>
                                        <w:rPr>
                                          <w:rFonts w:asciiTheme="majorHAnsi" w:hAnsiTheme="majorHAnsi"/>
                                          <w:b/>
                                          <w:bCs/>
                                          <w:i/>
                                          <w:sz w:val="36"/>
                                          <w:szCs w:val="36"/>
                                          <w:u w:val="single"/>
                                        </w:rPr>
                                      </w:pPr>
                                      <w:sdt>
                                        <w:sdtPr>
                                          <w:rPr>
                                            <w:b/>
                                            <w:bCs/>
                                            <w:sz w:val="36"/>
                                            <w:szCs w:val="36"/>
                                            <w:u w:val="single"/>
                                          </w:rPr>
                                          <w:id w:val="1938698027"/>
                                          <w:dataBinding w:prefixMappings="xmlns:ns0='http://schemas.openxmlformats.org/package/2006/metadata/core-properties' xmlns:ns1='http://purl.org/dc/elements/1.1/'" w:xpath="/ns0:coreProperties[1]/ns1:subject[1]" w:storeItemID="{6C3C8BC8-F283-45AE-878A-BAB7291924A1}"/>
                                          <w:text/>
                                        </w:sdtPr>
                                        <w:sdtEndPr/>
                                        <w:sdtContent>
                                          <w:r w:rsidR="0096171D">
                                            <w:rPr>
                                              <w:b/>
                                              <w:bCs/>
                                              <w:sz w:val="36"/>
                                              <w:szCs w:val="36"/>
                                              <w:u w:val="single"/>
                                            </w:rPr>
                                            <w:t>Team Members :</w:t>
                                          </w:r>
                                        </w:sdtContent>
                                      </w:sdt>
                                    </w:p>
                                  </w:tc>
                                </w:tr>
                                <w:tr w:rsidR="00AF10A0" w14:paraId="2FA157FE" w14:textId="77777777" w:rsidTr="00AF10A0">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556" w:type="pct"/>
                                  </w:trPr>
                                  <w:tc>
                                    <w:tcPr>
                                      <w:tcW w:w="2424" w:type="pct"/>
                                      <w:gridSpan w:val="2"/>
                                      <w:tcBorders>
                                        <w:top w:val="nil"/>
                                        <w:left w:val="nil"/>
                                        <w:bottom w:val="nil"/>
                                        <w:right w:val="nil"/>
                                      </w:tcBorders>
                                    </w:tcPr>
                                    <w:p w14:paraId="74DE1FDD" w14:textId="29F4814A" w:rsidR="00AF10A0" w:rsidRDefault="00AF10A0" w:rsidP="00B4359B">
                                      <w:pPr>
                                        <w:spacing w:after="200"/>
                                        <w:ind w:right="178"/>
                                        <w:jc w:val="center"/>
                                        <w:rPr>
                                          <w:smallCaps/>
                                          <w:color w:val="auto"/>
                                        </w:rPr>
                                      </w:pPr>
                                    </w:p>
                                  </w:tc>
                                  <w:tc>
                                    <w:tcPr>
                                      <w:tcW w:w="2020" w:type="pct"/>
                                      <w:tcBorders>
                                        <w:top w:val="nil"/>
                                        <w:left w:val="nil"/>
                                        <w:bottom w:val="nil"/>
                                        <w:right w:val="nil"/>
                                      </w:tcBorders>
                                    </w:tcPr>
                                    <w:p w14:paraId="087946E4" w14:textId="1170A848" w:rsidR="00AF10A0" w:rsidRDefault="00AF10A0" w:rsidP="00B4359B">
                                      <w:pPr>
                                        <w:spacing w:after="200"/>
                                        <w:jc w:val="center"/>
                                        <w:rPr>
                                          <w:smallCaps/>
                                          <w:color w:val="auto"/>
                                        </w:rPr>
                                      </w:pPr>
                                    </w:p>
                                  </w:tc>
                                </w:tr>
                                <w:tr w:rsidR="00AF10A0" w14:paraId="0C8293F2" w14:textId="77777777" w:rsidTr="00B4359B">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556" w:type="pct"/>
                                    <w:trHeight w:val="60"/>
                                  </w:trPr>
                                  <w:tc>
                                    <w:tcPr>
                                      <w:tcW w:w="2424" w:type="pct"/>
                                      <w:gridSpan w:val="2"/>
                                      <w:tcBorders>
                                        <w:top w:val="nil"/>
                                        <w:left w:val="nil"/>
                                        <w:bottom w:val="nil"/>
                                        <w:right w:val="nil"/>
                                      </w:tcBorders>
                                    </w:tcPr>
                                    <w:p w14:paraId="2A6229D9" w14:textId="2F641569" w:rsidR="00AF10A0" w:rsidRPr="00AF10A0" w:rsidRDefault="00AF10A0" w:rsidP="00B4359B">
                                      <w:pPr>
                                        <w:spacing w:after="200"/>
                                        <w:ind w:right="178"/>
                                        <w:jc w:val="center"/>
                                        <w:rPr>
                                          <w:rFonts w:ascii="Arial" w:hAnsi="Arial" w:cs="Arial"/>
                                          <w:smallCaps/>
                                          <w:color w:val="auto"/>
                                        </w:rPr>
                                      </w:pPr>
                                    </w:p>
                                  </w:tc>
                                  <w:tc>
                                    <w:tcPr>
                                      <w:tcW w:w="2020" w:type="pct"/>
                                      <w:tcBorders>
                                        <w:top w:val="nil"/>
                                        <w:left w:val="nil"/>
                                        <w:bottom w:val="nil"/>
                                        <w:right w:val="nil"/>
                                      </w:tcBorders>
                                    </w:tcPr>
                                    <w:p w14:paraId="12EC40E7" w14:textId="2410B107" w:rsidR="00AF10A0" w:rsidRDefault="00AF10A0" w:rsidP="00B4359B">
                                      <w:pPr>
                                        <w:spacing w:after="200"/>
                                        <w:jc w:val="center"/>
                                        <w:rPr>
                                          <w:smallCaps/>
                                          <w:color w:val="auto"/>
                                        </w:rPr>
                                      </w:pPr>
                                    </w:p>
                                  </w:tc>
                                </w:tr>
                                <w:tr w:rsidR="00AF10A0" w14:paraId="5451139D" w14:textId="77777777" w:rsidTr="00AF10A0">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556" w:type="pct"/>
                                  </w:trPr>
                                  <w:tc>
                                    <w:tcPr>
                                      <w:tcW w:w="2424" w:type="pct"/>
                                      <w:gridSpan w:val="2"/>
                                      <w:tcBorders>
                                        <w:top w:val="nil"/>
                                        <w:left w:val="nil"/>
                                        <w:bottom w:val="nil"/>
                                        <w:right w:val="nil"/>
                                      </w:tcBorders>
                                    </w:tcPr>
                                    <w:p w14:paraId="05DFE2B2" w14:textId="7788CA8D" w:rsidR="00AF10A0" w:rsidRDefault="00AF10A0" w:rsidP="00B4359B">
                                      <w:pPr>
                                        <w:spacing w:after="200"/>
                                        <w:ind w:right="178"/>
                                        <w:jc w:val="center"/>
                                        <w:rPr>
                                          <w:rFonts w:ascii="Arial" w:hAnsi="Arial" w:cs="Arial"/>
                                          <w:smallCaps/>
                                          <w:color w:val="auto"/>
                                        </w:rPr>
                                      </w:pPr>
                                    </w:p>
                                  </w:tc>
                                  <w:tc>
                                    <w:tcPr>
                                      <w:tcW w:w="2020" w:type="pct"/>
                                      <w:tcBorders>
                                        <w:top w:val="nil"/>
                                        <w:left w:val="nil"/>
                                        <w:bottom w:val="nil"/>
                                        <w:right w:val="nil"/>
                                      </w:tcBorders>
                                    </w:tcPr>
                                    <w:p w14:paraId="790873D8" w14:textId="2D963C01" w:rsidR="00AF10A0" w:rsidRDefault="00AF10A0" w:rsidP="00B4359B">
                                      <w:pPr>
                                        <w:spacing w:after="200"/>
                                        <w:jc w:val="center"/>
                                        <w:rPr>
                                          <w:smallCaps/>
                                          <w:color w:val="auto"/>
                                        </w:rPr>
                                      </w:pPr>
                                    </w:p>
                                  </w:tc>
                                </w:tr>
                                <w:tr w:rsidR="00AF10A0" w14:paraId="4E17680C" w14:textId="77777777" w:rsidTr="00AF10A0">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556" w:type="pct"/>
                                  </w:trPr>
                                  <w:tc>
                                    <w:tcPr>
                                      <w:tcW w:w="2424" w:type="pct"/>
                                      <w:gridSpan w:val="2"/>
                                      <w:tcBorders>
                                        <w:top w:val="nil"/>
                                        <w:left w:val="nil"/>
                                        <w:bottom w:val="nil"/>
                                        <w:right w:val="nil"/>
                                      </w:tcBorders>
                                    </w:tcPr>
                                    <w:p w14:paraId="22B9E869" w14:textId="13BE2C1C" w:rsidR="00AF10A0" w:rsidRDefault="00AF10A0" w:rsidP="00B4359B">
                                      <w:pPr>
                                        <w:spacing w:after="200"/>
                                        <w:ind w:right="178"/>
                                        <w:jc w:val="center"/>
                                        <w:rPr>
                                          <w:rFonts w:ascii="Arial" w:hAnsi="Arial" w:cs="Arial"/>
                                          <w:smallCaps/>
                                          <w:color w:val="auto"/>
                                        </w:rPr>
                                      </w:pPr>
                                    </w:p>
                                  </w:tc>
                                  <w:tc>
                                    <w:tcPr>
                                      <w:tcW w:w="2020" w:type="pct"/>
                                      <w:tcBorders>
                                        <w:top w:val="nil"/>
                                        <w:left w:val="nil"/>
                                        <w:bottom w:val="nil"/>
                                        <w:right w:val="nil"/>
                                      </w:tcBorders>
                                    </w:tcPr>
                                    <w:p w14:paraId="5115D84A" w14:textId="55CF7B68" w:rsidR="00AF10A0" w:rsidRDefault="00AF10A0" w:rsidP="00B4359B">
                                      <w:pPr>
                                        <w:spacing w:after="200"/>
                                        <w:jc w:val="center"/>
                                        <w:rPr>
                                          <w:smallCaps/>
                                          <w:color w:val="auto"/>
                                        </w:rPr>
                                      </w:pPr>
                                    </w:p>
                                  </w:tc>
                                </w:tr>
                                <w:tr w:rsidR="00AF10A0" w14:paraId="2FCE4906" w14:textId="77777777" w:rsidTr="00AF10A0">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556" w:type="pct"/>
                                  </w:trPr>
                                  <w:tc>
                                    <w:tcPr>
                                      <w:tcW w:w="2424" w:type="pct"/>
                                      <w:gridSpan w:val="2"/>
                                      <w:tcBorders>
                                        <w:top w:val="nil"/>
                                        <w:left w:val="nil"/>
                                        <w:bottom w:val="nil"/>
                                        <w:right w:val="nil"/>
                                      </w:tcBorders>
                                    </w:tcPr>
                                    <w:p w14:paraId="1D8382FA" w14:textId="2FD96F09" w:rsidR="00AF10A0" w:rsidRDefault="00AF10A0" w:rsidP="00B4359B">
                                      <w:pPr>
                                        <w:spacing w:after="200"/>
                                        <w:ind w:right="178"/>
                                        <w:jc w:val="center"/>
                                        <w:rPr>
                                          <w:rFonts w:ascii="Arial" w:hAnsi="Arial" w:cs="Arial"/>
                                          <w:smallCaps/>
                                          <w:color w:val="auto"/>
                                        </w:rPr>
                                      </w:pPr>
                                    </w:p>
                                  </w:tc>
                                  <w:tc>
                                    <w:tcPr>
                                      <w:tcW w:w="2020" w:type="pct"/>
                                      <w:tcBorders>
                                        <w:top w:val="nil"/>
                                        <w:left w:val="nil"/>
                                        <w:bottom w:val="nil"/>
                                        <w:right w:val="nil"/>
                                      </w:tcBorders>
                                    </w:tcPr>
                                    <w:p w14:paraId="59446472" w14:textId="01AEF429" w:rsidR="00AF10A0" w:rsidRDefault="00AF10A0" w:rsidP="00B4359B">
                                      <w:pPr>
                                        <w:spacing w:after="200"/>
                                        <w:jc w:val="center"/>
                                        <w:rPr>
                                          <w:smallCaps/>
                                          <w:color w:val="auto"/>
                                        </w:rPr>
                                      </w:pPr>
                                    </w:p>
                                  </w:tc>
                                </w:tr>
                              </w:tbl>
                              <w:p w14:paraId="0DB61B41" w14:textId="77777777" w:rsidR="00B75D0F" w:rsidRDefault="00B75D0F" w:rsidP="00B4359B">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3E650CF1" id="Rectangle 43" o:spid="_x0000_s1027" style="position:absolute;left:0;text-align:left;margin-left:62.5pt;margin-top:198.3pt;width:494.25pt;height:176.7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" o:allowincell="f" fillcolor="white [3212]" stroked="f">
                    <v:textbox inset="0,0,0,0">
                      <w:txbxContent>
                        <w:tbl>
                          <w:tblPr>
                            <w:tblStyle w:val="TableGrid"/>
                            <w:tblOverlap w:val="never"/>
                            <w:tblW w:w="354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
                            <w:gridCol w:w="3392"/>
                            <w:gridCol w:w="2835"/>
                            <w:gridCol w:w="780"/>
                          </w:tblGrid>
                          <w:tr w:rsidR="00A8552E" w14:paraId="3845839D" w14:textId="77777777" w:rsidTr="00AF10A0">
                            <w:trPr>
                              <w:gridBefore w:val="1"/>
                              <w:wBefore w:w="7" w:type="pct"/>
                              <w:trHeight w:val="144"/>
                              <w:jc w:val="center"/>
                            </w:trPr>
                            <w:tc>
                              <w:tcPr>
                                <w:tcW w:w="4993" w:type="pct"/>
                                <w:gridSpan w:val="3"/>
                                <w:shd w:val="clear" w:color="auto" w:fill="F4B29B" w:themeFill="accent1" w:themeFillTint="66"/>
                                <w:tcMar>
                                  <w:top w:w="0" w:type="dxa"/>
                                  <w:bottom w:w="0" w:type="dxa"/>
                                </w:tcMar>
                                <w:vAlign w:val="center"/>
                              </w:tcPr>
                              <w:p w14:paraId="6C5948AA" w14:textId="77777777" w:rsidR="00B75D0F" w:rsidRDefault="00B75D0F" w:rsidP="00B4359B">
                                <w:pPr>
                                  <w:pStyle w:val="NoSpacing"/>
                                  <w:jc w:val="center"/>
                                  <w:rPr>
                                    <w:sz w:val="8"/>
                                    <w:szCs w:val="8"/>
                                  </w:rPr>
                                </w:pPr>
                              </w:p>
                            </w:tc>
                          </w:tr>
                          <w:tr w:rsidR="00A8552E" w14:paraId="1C3D8F0C" w14:textId="77777777" w:rsidTr="00AF10A0">
                            <w:trPr>
                              <w:gridBefore w:val="1"/>
                              <w:wBefore w:w="7" w:type="pct"/>
                              <w:trHeight w:val="1440"/>
                              <w:jc w:val="center"/>
                            </w:trPr>
                            <w:tc>
                              <w:tcPr>
                                <w:tcW w:w="4993" w:type="pct"/>
                                <w:gridSpan w:val="3"/>
                                <w:shd w:val="clear" w:color="auto" w:fill="auto"/>
                                <w:vAlign w:val="center"/>
                              </w:tcPr>
                              <w:p w14:paraId="5DD70090" w14:textId="3EFE5D53" w:rsidR="00B75D0F" w:rsidRDefault="009D2F6A" w:rsidP="00B4359B">
                                <w:pPr>
                                  <w:pStyle w:val="NoSpacing"/>
                                  <w:suppressOverlap/>
                                  <w:jc w:val="center"/>
                                  <w:rPr>
                                    <w:rFonts w:asciiTheme="majorHAnsi" w:hAnsiTheme="majorHAnsi"/>
                                    <w:color w:val="FFFFFF" w:themeColor="background1"/>
                                    <w:sz w:val="72"/>
                                    <w:szCs w:val="72"/>
                                  </w:rPr>
                                </w:pPr>
                                <w:sdt>
                                  <w:sdtPr>
                                    <w:rPr>
                                      <w:rFonts w:asciiTheme="majorHAnsi" w:hAnsiTheme="majorHAnsi"/>
                                      <w:color w:val="auto"/>
                                      <w:sz w:val="72"/>
                                      <w:szCs w:val="72"/>
                                    </w:rPr>
                                    <w:id w:val="1938698026"/>
                                    <w:dataBinding w:prefixMappings="xmlns:ns0='http://schemas.openxmlformats.org/package/2006/metadata/core-properties' xmlns:ns1='http://purl.org/dc/elements/1.1/'" w:xpath="/ns0:coreProperties[1]/ns1:title[1]" w:storeItemID="{6C3C8BC8-F283-45AE-878A-BAB7291924A1}"/>
                                    <w:text/>
                                  </w:sdtPr>
                                  <w:sdtEndPr/>
                                  <w:sdtContent>
                                    <w:r w:rsidR="00CC2294">
                                      <w:rPr>
                                        <w:rFonts w:asciiTheme="majorHAnsi" w:hAnsiTheme="majorHAnsi"/>
                                        <w:color w:val="auto"/>
                                        <w:sz w:val="72"/>
                                        <w:szCs w:val="72"/>
                                      </w:rPr>
                                      <w:t>Voice of</w:t>
                                    </w:r>
                                    <w:r w:rsidR="00F54BDC">
                                      <w:rPr>
                                        <w:rFonts w:asciiTheme="majorHAnsi" w:hAnsiTheme="majorHAnsi"/>
                                        <w:color w:val="auto"/>
                                        <w:sz w:val="72"/>
                                        <w:szCs w:val="72"/>
                                      </w:rPr>
                                      <w:t xml:space="preserve"> Energy Meter</w:t>
                                    </w:r>
                                  </w:sdtContent>
                                </w:sdt>
                              </w:p>
                            </w:tc>
                          </w:tr>
                          <w:tr w:rsidR="00A8552E" w14:paraId="693B6A7E" w14:textId="77777777" w:rsidTr="00AF10A0">
                            <w:trPr>
                              <w:gridBefore w:val="1"/>
                              <w:wBefore w:w="7" w:type="pct"/>
                              <w:trHeight w:val="144"/>
                              <w:jc w:val="center"/>
                            </w:trPr>
                            <w:tc>
                              <w:tcPr>
                                <w:tcW w:w="4993" w:type="pct"/>
                                <w:gridSpan w:val="3"/>
                                <w:shd w:val="clear" w:color="auto" w:fill="918485" w:themeFill="accent5"/>
                                <w:tcMar>
                                  <w:top w:w="0" w:type="dxa"/>
                                  <w:bottom w:w="0" w:type="dxa"/>
                                </w:tcMar>
                                <w:vAlign w:val="center"/>
                              </w:tcPr>
                              <w:p w14:paraId="00A58712" w14:textId="77777777" w:rsidR="00B75D0F" w:rsidRDefault="00B75D0F" w:rsidP="00B4359B">
                                <w:pPr>
                                  <w:pStyle w:val="NoSpacing"/>
                                  <w:jc w:val="center"/>
                                  <w:rPr>
                                    <w:sz w:val="8"/>
                                    <w:szCs w:val="8"/>
                                  </w:rPr>
                                </w:pPr>
                              </w:p>
                            </w:tc>
                          </w:tr>
                          <w:tr w:rsidR="00A8552E" w14:paraId="43FE4BFE" w14:textId="77777777" w:rsidTr="00AF10A0">
                            <w:trPr>
                              <w:gridBefore w:val="1"/>
                              <w:wBefore w:w="7" w:type="pct"/>
                              <w:trHeight w:val="1100"/>
                              <w:jc w:val="center"/>
                            </w:trPr>
                            <w:tc>
                              <w:tcPr>
                                <w:tcW w:w="4993" w:type="pct"/>
                                <w:gridSpan w:val="3"/>
                                <w:vAlign w:val="bottom"/>
                              </w:tcPr>
                              <w:p w14:paraId="27716361" w14:textId="0A2720DD" w:rsidR="00B75D0F" w:rsidRPr="00AF10A0" w:rsidRDefault="009D2F6A" w:rsidP="00B4359B">
                                <w:pPr>
                                  <w:pStyle w:val="NoSpacing"/>
                                  <w:suppressOverlap/>
                                  <w:jc w:val="center"/>
                                  <w:rPr>
                                    <w:rFonts w:asciiTheme="majorHAnsi" w:hAnsiTheme="majorHAnsi"/>
                                    <w:b/>
                                    <w:bCs/>
                                    <w:i/>
                                    <w:sz w:val="36"/>
                                    <w:szCs w:val="36"/>
                                    <w:u w:val="single"/>
                                  </w:rPr>
                                </w:pPr>
                                <w:sdt>
                                  <w:sdtPr>
                                    <w:rPr>
                                      <w:b/>
                                      <w:bCs/>
                                      <w:sz w:val="36"/>
                                      <w:szCs w:val="36"/>
                                      <w:u w:val="single"/>
                                    </w:rPr>
                                    <w:id w:val="1938698027"/>
                                    <w:dataBinding w:prefixMappings="xmlns:ns0='http://schemas.openxmlformats.org/package/2006/metadata/core-properties' xmlns:ns1='http://purl.org/dc/elements/1.1/'" w:xpath="/ns0:coreProperties[1]/ns1:subject[1]" w:storeItemID="{6C3C8BC8-F283-45AE-878A-BAB7291924A1}"/>
                                    <w:text/>
                                  </w:sdtPr>
                                  <w:sdtEndPr/>
                                  <w:sdtContent>
                                    <w:r w:rsidR="0096171D">
                                      <w:rPr>
                                        <w:b/>
                                        <w:bCs/>
                                        <w:sz w:val="36"/>
                                        <w:szCs w:val="36"/>
                                        <w:u w:val="single"/>
                                      </w:rPr>
                                      <w:t>Team Members :</w:t>
                                    </w:r>
                                  </w:sdtContent>
                                </w:sdt>
                              </w:p>
                            </w:tc>
                          </w:tr>
                          <w:tr w:rsidR="00AF10A0" w14:paraId="2FA157FE" w14:textId="77777777" w:rsidTr="00AF10A0">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556" w:type="pct"/>
                            </w:trPr>
                            <w:tc>
                              <w:tcPr>
                                <w:tcW w:w="2424" w:type="pct"/>
                                <w:gridSpan w:val="2"/>
                                <w:tcBorders>
                                  <w:top w:val="nil"/>
                                  <w:left w:val="nil"/>
                                  <w:bottom w:val="nil"/>
                                  <w:right w:val="nil"/>
                                </w:tcBorders>
                              </w:tcPr>
                              <w:p w14:paraId="74DE1FDD" w14:textId="29F4814A" w:rsidR="00AF10A0" w:rsidRDefault="00AF10A0" w:rsidP="00B4359B">
                                <w:pPr>
                                  <w:spacing w:after="200"/>
                                  <w:ind w:right="178"/>
                                  <w:jc w:val="center"/>
                                  <w:rPr>
                                    <w:smallCaps/>
                                    <w:color w:val="auto"/>
                                  </w:rPr>
                                </w:pPr>
                              </w:p>
                            </w:tc>
                            <w:tc>
                              <w:tcPr>
                                <w:tcW w:w="2020" w:type="pct"/>
                                <w:tcBorders>
                                  <w:top w:val="nil"/>
                                  <w:left w:val="nil"/>
                                  <w:bottom w:val="nil"/>
                                  <w:right w:val="nil"/>
                                </w:tcBorders>
                              </w:tcPr>
                              <w:p w14:paraId="087946E4" w14:textId="1170A848" w:rsidR="00AF10A0" w:rsidRDefault="00AF10A0" w:rsidP="00B4359B">
                                <w:pPr>
                                  <w:spacing w:after="200"/>
                                  <w:jc w:val="center"/>
                                  <w:rPr>
                                    <w:smallCaps/>
                                    <w:color w:val="auto"/>
                                  </w:rPr>
                                </w:pPr>
                              </w:p>
                            </w:tc>
                          </w:tr>
                          <w:tr w:rsidR="00AF10A0" w14:paraId="0C8293F2" w14:textId="77777777" w:rsidTr="00B4359B">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556" w:type="pct"/>
                              <w:trHeight w:val="60"/>
                            </w:trPr>
                            <w:tc>
                              <w:tcPr>
                                <w:tcW w:w="2424" w:type="pct"/>
                                <w:gridSpan w:val="2"/>
                                <w:tcBorders>
                                  <w:top w:val="nil"/>
                                  <w:left w:val="nil"/>
                                  <w:bottom w:val="nil"/>
                                  <w:right w:val="nil"/>
                                </w:tcBorders>
                              </w:tcPr>
                              <w:p w14:paraId="2A6229D9" w14:textId="2F641569" w:rsidR="00AF10A0" w:rsidRPr="00AF10A0" w:rsidRDefault="00AF10A0" w:rsidP="00B4359B">
                                <w:pPr>
                                  <w:spacing w:after="200"/>
                                  <w:ind w:right="178"/>
                                  <w:jc w:val="center"/>
                                  <w:rPr>
                                    <w:rFonts w:ascii="Arial" w:hAnsi="Arial" w:cs="Arial"/>
                                    <w:smallCaps/>
                                    <w:color w:val="auto"/>
                                  </w:rPr>
                                </w:pPr>
                              </w:p>
                            </w:tc>
                            <w:tc>
                              <w:tcPr>
                                <w:tcW w:w="2020" w:type="pct"/>
                                <w:tcBorders>
                                  <w:top w:val="nil"/>
                                  <w:left w:val="nil"/>
                                  <w:bottom w:val="nil"/>
                                  <w:right w:val="nil"/>
                                </w:tcBorders>
                              </w:tcPr>
                              <w:p w14:paraId="12EC40E7" w14:textId="2410B107" w:rsidR="00AF10A0" w:rsidRDefault="00AF10A0" w:rsidP="00B4359B">
                                <w:pPr>
                                  <w:spacing w:after="200"/>
                                  <w:jc w:val="center"/>
                                  <w:rPr>
                                    <w:smallCaps/>
                                    <w:color w:val="auto"/>
                                  </w:rPr>
                                </w:pPr>
                              </w:p>
                            </w:tc>
                          </w:tr>
                          <w:tr w:rsidR="00AF10A0" w14:paraId="5451139D" w14:textId="77777777" w:rsidTr="00AF10A0">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556" w:type="pct"/>
                            </w:trPr>
                            <w:tc>
                              <w:tcPr>
                                <w:tcW w:w="2424" w:type="pct"/>
                                <w:gridSpan w:val="2"/>
                                <w:tcBorders>
                                  <w:top w:val="nil"/>
                                  <w:left w:val="nil"/>
                                  <w:bottom w:val="nil"/>
                                  <w:right w:val="nil"/>
                                </w:tcBorders>
                              </w:tcPr>
                              <w:p w14:paraId="05DFE2B2" w14:textId="7788CA8D" w:rsidR="00AF10A0" w:rsidRDefault="00AF10A0" w:rsidP="00B4359B">
                                <w:pPr>
                                  <w:spacing w:after="200"/>
                                  <w:ind w:right="178"/>
                                  <w:jc w:val="center"/>
                                  <w:rPr>
                                    <w:rFonts w:ascii="Arial" w:hAnsi="Arial" w:cs="Arial"/>
                                    <w:smallCaps/>
                                    <w:color w:val="auto"/>
                                  </w:rPr>
                                </w:pPr>
                              </w:p>
                            </w:tc>
                            <w:tc>
                              <w:tcPr>
                                <w:tcW w:w="2020" w:type="pct"/>
                                <w:tcBorders>
                                  <w:top w:val="nil"/>
                                  <w:left w:val="nil"/>
                                  <w:bottom w:val="nil"/>
                                  <w:right w:val="nil"/>
                                </w:tcBorders>
                              </w:tcPr>
                              <w:p w14:paraId="790873D8" w14:textId="2D963C01" w:rsidR="00AF10A0" w:rsidRDefault="00AF10A0" w:rsidP="00B4359B">
                                <w:pPr>
                                  <w:spacing w:after="200"/>
                                  <w:jc w:val="center"/>
                                  <w:rPr>
                                    <w:smallCaps/>
                                    <w:color w:val="auto"/>
                                  </w:rPr>
                                </w:pPr>
                              </w:p>
                            </w:tc>
                          </w:tr>
                          <w:tr w:rsidR="00AF10A0" w14:paraId="4E17680C" w14:textId="77777777" w:rsidTr="00AF10A0">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556" w:type="pct"/>
                            </w:trPr>
                            <w:tc>
                              <w:tcPr>
                                <w:tcW w:w="2424" w:type="pct"/>
                                <w:gridSpan w:val="2"/>
                                <w:tcBorders>
                                  <w:top w:val="nil"/>
                                  <w:left w:val="nil"/>
                                  <w:bottom w:val="nil"/>
                                  <w:right w:val="nil"/>
                                </w:tcBorders>
                              </w:tcPr>
                              <w:p w14:paraId="22B9E869" w14:textId="13BE2C1C" w:rsidR="00AF10A0" w:rsidRDefault="00AF10A0" w:rsidP="00B4359B">
                                <w:pPr>
                                  <w:spacing w:after="200"/>
                                  <w:ind w:right="178"/>
                                  <w:jc w:val="center"/>
                                  <w:rPr>
                                    <w:rFonts w:ascii="Arial" w:hAnsi="Arial" w:cs="Arial"/>
                                    <w:smallCaps/>
                                    <w:color w:val="auto"/>
                                  </w:rPr>
                                </w:pPr>
                              </w:p>
                            </w:tc>
                            <w:tc>
                              <w:tcPr>
                                <w:tcW w:w="2020" w:type="pct"/>
                                <w:tcBorders>
                                  <w:top w:val="nil"/>
                                  <w:left w:val="nil"/>
                                  <w:bottom w:val="nil"/>
                                  <w:right w:val="nil"/>
                                </w:tcBorders>
                              </w:tcPr>
                              <w:p w14:paraId="5115D84A" w14:textId="55CF7B68" w:rsidR="00AF10A0" w:rsidRDefault="00AF10A0" w:rsidP="00B4359B">
                                <w:pPr>
                                  <w:spacing w:after="200"/>
                                  <w:jc w:val="center"/>
                                  <w:rPr>
                                    <w:smallCaps/>
                                    <w:color w:val="auto"/>
                                  </w:rPr>
                                </w:pPr>
                              </w:p>
                            </w:tc>
                          </w:tr>
                          <w:tr w:rsidR="00AF10A0" w14:paraId="2FCE4906" w14:textId="77777777" w:rsidTr="00AF10A0">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556" w:type="pct"/>
                            </w:trPr>
                            <w:tc>
                              <w:tcPr>
                                <w:tcW w:w="2424" w:type="pct"/>
                                <w:gridSpan w:val="2"/>
                                <w:tcBorders>
                                  <w:top w:val="nil"/>
                                  <w:left w:val="nil"/>
                                  <w:bottom w:val="nil"/>
                                  <w:right w:val="nil"/>
                                </w:tcBorders>
                              </w:tcPr>
                              <w:p w14:paraId="1D8382FA" w14:textId="2FD96F09" w:rsidR="00AF10A0" w:rsidRDefault="00AF10A0" w:rsidP="00B4359B">
                                <w:pPr>
                                  <w:spacing w:after="200"/>
                                  <w:ind w:right="178"/>
                                  <w:jc w:val="center"/>
                                  <w:rPr>
                                    <w:rFonts w:ascii="Arial" w:hAnsi="Arial" w:cs="Arial"/>
                                    <w:smallCaps/>
                                    <w:color w:val="auto"/>
                                  </w:rPr>
                                </w:pPr>
                              </w:p>
                            </w:tc>
                            <w:tc>
                              <w:tcPr>
                                <w:tcW w:w="2020" w:type="pct"/>
                                <w:tcBorders>
                                  <w:top w:val="nil"/>
                                  <w:left w:val="nil"/>
                                  <w:bottom w:val="nil"/>
                                  <w:right w:val="nil"/>
                                </w:tcBorders>
                              </w:tcPr>
                              <w:p w14:paraId="59446472" w14:textId="01AEF429" w:rsidR="00AF10A0" w:rsidRDefault="00AF10A0" w:rsidP="00B4359B">
                                <w:pPr>
                                  <w:spacing w:after="200"/>
                                  <w:jc w:val="center"/>
                                  <w:rPr>
                                    <w:smallCaps/>
                                    <w:color w:val="auto"/>
                                  </w:rPr>
                                </w:pPr>
                              </w:p>
                            </w:tc>
                          </w:tr>
                        </w:tbl>
                        <w:p w14:paraId="0DB61B41" w14:textId="77777777" w:rsidR="00B75D0F" w:rsidRDefault="00B75D0F" w:rsidP="00B4359B">
                          <w:pPr>
                            <w:jc w:val="center"/>
                          </w:pPr>
                        </w:p>
                      </w:txbxContent>
                    </v:textbox>
                    <w10:wrap anchorx="page" anchory="page"/>
                  </v:rect>
                </w:pict>
              </mc:Fallback>
            </mc:AlternateContent>
          </w:r>
          <w:r w:rsidR="00917F8F" w:rsidRPr="00CC2294">
            <w:rPr>
              <w:b/>
              <w:noProof/>
              <w:color w:val="auto"/>
              <w:szCs w:val="48"/>
              <w:lang w:val="en-IN" w:eastAsia="en-IN"/>
            </w:rPr>
            <w:drawing>
              <wp:anchor distT="0" distB="0" distL="114300" distR="114300" simplePos="0" relativeHeight="251654656" behindDoc="0" locked="0" layoutInCell="1" allowOverlap="1" wp14:anchorId="13E26A50" wp14:editId="70152FFD">
                <wp:simplePos x="0" y="0"/>
                <wp:positionH relativeFrom="margin">
                  <wp:align>center</wp:align>
                </wp:positionH>
                <wp:positionV relativeFrom="paragraph">
                  <wp:posOffset>6379210</wp:posOffset>
                </wp:positionV>
                <wp:extent cx="1586230" cy="1222375"/>
                <wp:effectExtent l="19050" t="0" r="0" b="0"/>
                <wp:wrapThrough wrapText="bothSides">
                  <wp:wrapPolygon edited="0">
                    <wp:start x="7782" y="0"/>
                    <wp:lineTo x="5966" y="1010"/>
                    <wp:lineTo x="2853" y="4376"/>
                    <wp:lineTo x="2075" y="11109"/>
                    <wp:lineTo x="4410" y="16158"/>
                    <wp:lineTo x="-259" y="18514"/>
                    <wp:lineTo x="-259" y="20871"/>
                    <wp:lineTo x="519" y="21207"/>
                    <wp:lineTo x="16343" y="21207"/>
                    <wp:lineTo x="21531" y="21207"/>
                    <wp:lineTo x="21531" y="18178"/>
                    <wp:lineTo x="16861" y="16158"/>
                    <wp:lineTo x="19196" y="11109"/>
                    <wp:lineTo x="19196" y="10772"/>
                    <wp:lineTo x="18937" y="6396"/>
                    <wp:lineTo x="18937" y="4713"/>
                    <wp:lineTo x="15824" y="1346"/>
                    <wp:lineTo x="13489" y="0"/>
                    <wp:lineTo x="7782" y="0"/>
                  </wp:wrapPolygon>
                </wp:wrapThrough>
                <wp:docPr id="3" name="Picture 1" descr="http://www.stcet.ac.in/img/logo1.png"/>
                <wp:cNvGraphicFramePr/>
                <a:graphic xmlns:a="http://schemas.openxmlformats.org/drawingml/2006/main">
                  <a:graphicData uri="http://schemas.openxmlformats.org/drawingml/2006/picture">
                    <pic:pic xmlns:pic="http://schemas.openxmlformats.org/drawingml/2006/picture">
                      <pic:nvPicPr>
                        <pic:cNvPr id="11" name="Picture 2" descr="http://www.stcet.ac.in/img/logo1.png"/>
                        <pic:cNvPicPr>
                          <a:picLocks noChangeAspect="1" noChangeArrowheads="1"/>
                        </pic:cNvPicPr>
                      </pic:nvPicPr>
                      <pic:blipFill>
                        <a:blip r:embed="rId11" cstate="print"/>
                        <a:srcRect/>
                        <a:stretch>
                          <a:fillRect/>
                        </a:stretch>
                      </pic:blipFill>
                      <pic:spPr bwMode="auto">
                        <a:xfrm>
                          <a:off x="0" y="0"/>
                          <a:ext cx="1586230" cy="1222375"/>
                        </a:xfrm>
                        <a:prstGeom prst="rect">
                          <a:avLst/>
                        </a:prstGeom>
                        <a:noFill/>
                      </pic:spPr>
                    </pic:pic>
                  </a:graphicData>
                </a:graphic>
              </wp:anchor>
            </w:drawing>
          </w:r>
          <w:r w:rsidR="004D4EE6">
            <w:rPr>
              <w:b/>
              <w:noProof/>
              <w:color w:val="auto"/>
              <w:szCs w:val="48"/>
            </w:rPr>
            <mc:AlternateContent>
              <mc:Choice Requires="wps">
                <w:drawing>
                  <wp:anchor distT="0" distB="0" distL="114300" distR="114300" simplePos="0" relativeHeight="251665920" behindDoc="0" locked="0" layoutInCell="0" allowOverlap="1" wp14:anchorId="77DEEE33" wp14:editId="281D7959">
                    <wp:simplePos x="0" y="0"/>
                    <wp:positionH relativeFrom="page">
                      <wp:posOffset>712470</wp:posOffset>
                    </wp:positionH>
                    <wp:positionV relativeFrom="page">
                      <wp:posOffset>307975</wp:posOffset>
                    </wp:positionV>
                    <wp:extent cx="6672580" cy="9435465"/>
                    <wp:effectExtent l="13335" t="9525" r="10160" b="13335"/>
                    <wp:wrapNone/>
                    <wp:docPr id="15"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2580" cy="943546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94000</wp14:pctHeight>
                    </wp14:sizeRelV>
                  </wp:anchor>
                </w:drawing>
              </mc:Choice>
              <mc:Fallback>
                <w:pict>
                  <v:roundrect w14:anchorId="3AB763BC" id="AutoShape 44" o:spid="_x0000_s1026" style="position:absolute;margin-left:56.1pt;margin-top:24.25pt;width:525.4pt;height:742.95pt;z-index:251665920;visibility:visible;mso-wrap-style:square;mso-width-percent:0;mso-height-percent:940;mso-wrap-distance-left:9pt;mso-wrap-distance-top:0;mso-wrap-distance-right:9pt;mso-wrap-distance-bottom:0;mso-position-horizontal:absolute;mso-position-horizontal-relative:page;mso-position-vertical:absolute;mso-position-vertical-relative:page;mso-width-percent: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" o:allowincell="f" filled="f" fillcolor="black" strokecolor="black [3213]">
                    <w10:wrap anchorx="page" anchory="page"/>
                  </v:roundrect>
                </w:pict>
              </mc:Fallback>
            </mc:AlternateContent>
          </w:r>
          <w:r w:rsidR="004D4EE6">
            <w:rPr>
              <w:b/>
              <w:noProof/>
              <w:color w:val="auto"/>
              <w:szCs w:val="48"/>
              <w:lang w:eastAsia="ja-JP"/>
            </w:rPr>
            <mc:AlternateContent>
              <mc:Choice Requires="wps">
                <w:drawing>
                  <wp:anchor distT="0" distB="0" distL="114300" distR="114300" simplePos="0" relativeHeight="251663872" behindDoc="0" locked="0" layoutInCell="0" allowOverlap="1" wp14:anchorId="4DDE5CB0" wp14:editId="18611C44">
                    <wp:simplePos x="0" y="0"/>
                    <wp:positionH relativeFrom="margin">
                      <wp:posOffset>0</wp:posOffset>
                    </wp:positionH>
                    <wp:positionV relativeFrom="margin">
                      <wp:posOffset>5574030</wp:posOffset>
                    </wp:positionV>
                    <wp:extent cx="5507990" cy="909320"/>
                    <wp:effectExtent l="0" t="0" r="0" b="0"/>
                    <wp:wrapNone/>
                    <wp:docPr id="1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7990" cy="90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7AE71C" w14:textId="5C3042FE" w:rsidR="00B75D0F" w:rsidRDefault="009D2F6A">
                                <w:pPr>
                                  <w:pStyle w:val="NoSpacing"/>
                                  <w:spacing w:line="276" w:lineRule="auto"/>
                                  <w:suppressOverlap/>
                                  <w:jc w:val="center"/>
                                  <w:rPr>
                                    <w:b/>
                                    <w:caps/>
                                    <w:color w:val="D34817" w:themeColor="accent1"/>
                                  </w:rPr>
                                </w:pPr>
                                <w:sdt>
                                  <w:sdtPr>
                                    <w:rPr>
                                      <w:b/>
                                      <w:caps/>
                                      <w:color w:val="D34817" w:themeColor="accent1"/>
                                      <w:sz w:val="32"/>
                                      <w:szCs w:val="32"/>
                                    </w:rPr>
                                    <w:id w:val="1938698028"/>
                                    <w:dataBinding w:prefixMappings="xmlns:ns0='http://schemas.openxmlformats.org/officeDocument/2006/extended-properties'" w:xpath="/ns0:Properties[1]/ns0:Company[1]" w:storeItemID="{6668398D-A668-4E3E-A5EB-62B293D839F1}"/>
                                    <w:text/>
                                  </w:sdtPr>
                                  <w:sdtEndPr/>
                                  <w:sdtContent>
                                    <w:r w:rsidR="00F54BDC" w:rsidRPr="00F54BDC">
                                      <w:rPr>
                                        <w:b/>
                                        <w:caps/>
                                        <w:color w:val="D34817" w:themeColor="accent1"/>
                                        <w:sz w:val="32"/>
                                        <w:szCs w:val="32"/>
                                      </w:rPr>
                                      <w:t>Poulami Ghosh</w:t>
                                    </w:r>
                                  </w:sdtContent>
                                </w:sdt>
                              </w:p>
                              <w:p w14:paraId="5200F729" w14:textId="77777777" w:rsidR="00B75D0F" w:rsidRDefault="00B75D0F">
                                <w:pPr>
                                  <w:pStyle w:val="NoSpacing"/>
                                  <w:spacing w:line="276" w:lineRule="auto"/>
                                  <w:suppressOverlap/>
                                  <w:jc w:val="center"/>
                                  <w:rPr>
                                    <w:b/>
                                    <w:caps/>
                                    <w:color w:val="D34817" w:themeColor="accent1"/>
                                  </w:rPr>
                                </w:pP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4DDE5CB0" id="Rectangle 42" o:spid="_x0000_s1028" style="position:absolute;left:0;text-align:left;margin-left:0;margin-top:438.9pt;width:433.7pt;height:71.6pt;z-index:251663872;visibility:visible;mso-wrap-style:square;mso-width-percent:1000;mso-height-percent:1000;mso-wrap-distance-left:9pt;mso-wrap-distance-top:0;mso-wrap-distance-right:9pt;mso-wrap-distance-bottom:0;mso-position-horizontal:absolute;mso-position-horizontal-relative:margin;mso-position-vertical:absolute;mso-position-vertical-relative:margin;mso-width-percent:1000;mso-height-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" o:allowincell="f" filled="f" stroked="f" strokeweight=".25pt">
                    <v:textbox style="mso-fit-shape-to-text:t" inset=",18pt,,18pt">
                      <w:txbxContent>
                        <w:p w14:paraId="3C7AE71C" w14:textId="5C3042FE" w:rsidR="00B75D0F" w:rsidRDefault="009D2F6A">
                          <w:pPr>
                            <w:pStyle w:val="NoSpacing"/>
                            <w:spacing w:line="276" w:lineRule="auto"/>
                            <w:suppressOverlap/>
                            <w:jc w:val="center"/>
                            <w:rPr>
                              <w:b/>
                              <w:caps/>
                              <w:color w:val="D34817" w:themeColor="accent1"/>
                            </w:rPr>
                          </w:pPr>
                          <w:sdt>
                            <w:sdtPr>
                              <w:rPr>
                                <w:b/>
                                <w:caps/>
                                <w:color w:val="D34817" w:themeColor="accent1"/>
                                <w:sz w:val="32"/>
                                <w:szCs w:val="32"/>
                              </w:rPr>
                              <w:id w:val="1938698028"/>
                              <w:dataBinding w:prefixMappings="xmlns:ns0='http://schemas.openxmlformats.org/officeDocument/2006/extended-properties'" w:xpath="/ns0:Properties[1]/ns0:Company[1]" w:storeItemID="{6668398D-A668-4E3E-A5EB-62B293D839F1}"/>
                              <w:text/>
                            </w:sdtPr>
                            <w:sdtEndPr/>
                            <w:sdtContent>
                              <w:r w:rsidR="00F54BDC" w:rsidRPr="00F54BDC">
                                <w:rPr>
                                  <w:b/>
                                  <w:caps/>
                                  <w:color w:val="D34817" w:themeColor="accent1"/>
                                  <w:sz w:val="32"/>
                                  <w:szCs w:val="32"/>
                                </w:rPr>
                                <w:t>Poulami Ghosh</w:t>
                              </w:r>
                            </w:sdtContent>
                          </w:sdt>
                        </w:p>
                        <w:p w14:paraId="5200F729" w14:textId="77777777" w:rsidR="00B75D0F" w:rsidRDefault="00B75D0F">
                          <w:pPr>
                            <w:pStyle w:val="NoSpacing"/>
                            <w:spacing w:line="276" w:lineRule="auto"/>
                            <w:suppressOverlap/>
                            <w:jc w:val="center"/>
                            <w:rPr>
                              <w:b/>
                              <w:caps/>
                              <w:color w:val="D34817" w:themeColor="accent1"/>
                            </w:rPr>
                          </w:pPr>
                        </w:p>
                      </w:txbxContent>
                    </v:textbox>
                    <w10:wrap anchorx="margin" anchory="margin"/>
                  </v:rect>
                </w:pict>
              </mc:Fallback>
            </mc:AlternateContent>
          </w:r>
          <w:r w:rsidR="004D4EE6">
            <w:rPr>
              <w:noProof/>
              <w:color w:val="auto"/>
              <w:szCs w:val="48"/>
              <w:lang w:val="en-IN" w:eastAsia="en-IN"/>
            </w:rPr>
            <mc:AlternateContent>
              <mc:Choice Requires="wps">
                <w:drawing>
                  <wp:anchor distT="0" distB="0" distL="114300" distR="114300" simplePos="0" relativeHeight="251673088" behindDoc="0" locked="0" layoutInCell="1" allowOverlap="1" wp14:anchorId="66969DD5" wp14:editId="35CD4489">
                    <wp:simplePos x="0" y="0"/>
                    <wp:positionH relativeFrom="margin">
                      <wp:align>center</wp:align>
                    </wp:positionH>
                    <wp:positionV relativeFrom="paragraph">
                      <wp:posOffset>7914005</wp:posOffset>
                    </wp:positionV>
                    <wp:extent cx="2047875" cy="314325"/>
                    <wp:effectExtent l="6350" t="5715" r="12700" b="13335"/>
                    <wp:wrapNone/>
                    <wp:docPr id="11"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314325"/>
                            </a:xfrm>
                            <a:prstGeom prst="rect">
                              <a:avLst/>
                            </a:prstGeom>
                            <a:solidFill>
                              <a:srgbClr val="FFFFFF"/>
                            </a:solidFill>
                            <a:ln w="9525">
                              <a:solidFill>
                                <a:schemeClr val="bg1">
                                  <a:lumMod val="100000"/>
                                  <a:lumOff val="0"/>
                                </a:schemeClr>
                              </a:solidFill>
                              <a:miter lim="800000"/>
                              <a:headEnd/>
                              <a:tailEnd/>
                            </a:ln>
                          </wps:spPr>
                          <wps:txbx>
                            <w:txbxContent>
                              <w:p w14:paraId="25BD8903" w14:textId="77777777" w:rsidR="00B75D0F" w:rsidRPr="00B75D0F" w:rsidRDefault="00B75D0F" w:rsidP="008F471B">
                                <w:pPr>
                                  <w:jc w:val="center"/>
                                  <w:rPr>
                                    <w:sz w:val="40"/>
                                    <w:szCs w:val="40"/>
                                  </w:rPr>
                                </w:pPr>
                                <w:r w:rsidRPr="00B75D0F">
                                  <w:rPr>
                                    <w:sz w:val="40"/>
                                    <w:szCs w:val="40"/>
                                  </w:rPr>
                                  <w:t>20</w:t>
                                </w:r>
                                <w:r w:rsidR="002F61F4">
                                  <w:rPr>
                                    <w:sz w:val="40"/>
                                    <w:szCs w:val="40"/>
                                  </w:rPr>
                                  <w:t>2</w:t>
                                </w:r>
                                <w:r w:rsidR="00BB0FCA">
                                  <w:rPr>
                                    <w:sz w:val="40"/>
                                    <w:szCs w:val="40"/>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69DD5" id="Text Box 55" o:spid="_x0000_s1029" type="#_x0000_t202" style="position:absolute;left:0;text-align:left;margin-left:0;margin-top:623.15pt;width:161.25pt;height:24.75pt;z-index:251673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" strokecolor="white [3212]">
                    <v:textbox>
                      <w:txbxContent>
                        <w:p w14:paraId="25BD8903" w14:textId="77777777" w:rsidR="00B75D0F" w:rsidRPr="00B75D0F" w:rsidRDefault="00B75D0F" w:rsidP="008F471B">
                          <w:pPr>
                            <w:jc w:val="center"/>
                            <w:rPr>
                              <w:sz w:val="40"/>
                              <w:szCs w:val="40"/>
                            </w:rPr>
                          </w:pPr>
                          <w:r w:rsidRPr="00B75D0F">
                            <w:rPr>
                              <w:sz w:val="40"/>
                              <w:szCs w:val="40"/>
                            </w:rPr>
                            <w:t>20</w:t>
                          </w:r>
                          <w:r w:rsidR="002F61F4">
                            <w:rPr>
                              <w:sz w:val="40"/>
                              <w:szCs w:val="40"/>
                            </w:rPr>
                            <w:t>2</w:t>
                          </w:r>
                          <w:r w:rsidR="00BB0FCA">
                            <w:rPr>
                              <w:sz w:val="40"/>
                              <w:szCs w:val="40"/>
                            </w:rPr>
                            <w:t>2</w:t>
                          </w:r>
                        </w:p>
                      </w:txbxContent>
                    </v:textbox>
                    <w10:wrap anchorx="margin"/>
                  </v:shape>
                </w:pict>
              </mc:Fallback>
            </mc:AlternateContent>
          </w:r>
          <w:r w:rsidR="004D4EE6">
            <w:rPr>
              <w:b/>
              <w:noProof/>
              <w:color w:val="auto"/>
              <w:szCs w:val="48"/>
              <w:lang w:val="en-IN" w:eastAsia="en-IN"/>
            </w:rPr>
            <mc:AlternateContent>
              <mc:Choice Requires="wps">
                <w:drawing>
                  <wp:anchor distT="0" distB="0" distL="114300" distR="114300" simplePos="0" relativeHeight="251670016" behindDoc="0" locked="0" layoutInCell="0" allowOverlap="1" wp14:anchorId="3B31E2AD" wp14:editId="00097E4E">
                    <wp:simplePos x="0" y="0"/>
                    <wp:positionH relativeFrom="page">
                      <wp:posOffset>2124075</wp:posOffset>
                    </wp:positionH>
                    <wp:positionV relativeFrom="page">
                      <wp:posOffset>800100</wp:posOffset>
                    </wp:positionV>
                    <wp:extent cx="4267200" cy="1156335"/>
                    <wp:effectExtent l="19050" t="19050" r="19050" b="24765"/>
                    <wp:wrapSquare wrapText="bothSides"/>
                    <wp:docPr id="10"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1156335"/>
                            </a:xfrm>
                            <a:prstGeom prst="roundRect">
                              <a:avLst>
                                <a:gd name="adj" fmla="val 16079"/>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DA1DBE3" w14:textId="77777777" w:rsidR="00B75D0F" w:rsidRPr="004E6994" w:rsidRDefault="00B75D0F" w:rsidP="004E6994">
                                <w:pPr>
                                  <w:pStyle w:val="NoSpacing"/>
                                  <w:spacing w:before="160" w:after="160" w:line="276" w:lineRule="auto"/>
                                  <w:jc w:val="center"/>
                                  <w:rPr>
                                    <w:i/>
                                    <w:color w:val="auto"/>
                                    <w:sz w:val="36"/>
                                    <w:szCs w:val="36"/>
                                  </w:rPr>
                                </w:pPr>
                                <w:r>
                                  <w:rPr>
                                    <w:i/>
                                    <w:color w:val="auto"/>
                                    <w:sz w:val="36"/>
                                    <w:szCs w:val="36"/>
                                  </w:rPr>
                                  <w:t>Final Year Project Report</w:t>
                                </w:r>
                              </w:p>
                              <w:p w14:paraId="357D5CAC" w14:textId="77777777" w:rsidR="00B75D0F" w:rsidRPr="004E6994" w:rsidRDefault="00B75D0F" w:rsidP="004E6994">
                                <w:pPr>
                                  <w:pStyle w:val="NoSpacing"/>
                                  <w:spacing w:before="160" w:after="160" w:line="276" w:lineRule="auto"/>
                                  <w:jc w:val="center"/>
                                  <w:rPr>
                                    <w:color w:val="auto"/>
                                    <w:sz w:val="36"/>
                                    <w:szCs w:val="36"/>
                                  </w:rPr>
                                </w:pPr>
                                <w:r w:rsidRPr="004E6994">
                                  <w:rPr>
                                    <w:color w:val="auto"/>
                                    <w:sz w:val="36"/>
                                    <w:szCs w:val="36"/>
                                  </w:rPr>
                                  <w:t>Department of Electrical Engineering, STCET</w:t>
                                </w:r>
                              </w:p>
                            </w:txbxContent>
                          </wps:txbx>
                          <wps:bodyPr rot="0" vert="horz"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oundrect w14:anchorId="3B31E2AD" id="AutoShape 50" o:spid="_x0000_s1030" style="position:absolute;left:0;text-align:left;margin-left:167.25pt;margin-top:63pt;width:336pt;height:91.05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" o:allowincell="f" fillcolor="white [3201]" strokecolor="#d34817 [3204]" strokeweight="2.5pt">
                    <v:shadow color="#868686"/>
                    <v:textbox style="mso-fit-shape-to-text:t">
                      <w:txbxContent>
                        <w:p w14:paraId="2DA1DBE3" w14:textId="77777777" w:rsidR="00B75D0F" w:rsidRPr="004E6994" w:rsidRDefault="00B75D0F" w:rsidP="004E6994">
                          <w:pPr>
                            <w:pStyle w:val="NoSpacing"/>
                            <w:spacing w:before="160" w:after="160" w:line="276" w:lineRule="auto"/>
                            <w:jc w:val="center"/>
                            <w:rPr>
                              <w:i/>
                              <w:color w:val="auto"/>
                              <w:sz w:val="36"/>
                              <w:szCs w:val="36"/>
                            </w:rPr>
                          </w:pPr>
                          <w:r>
                            <w:rPr>
                              <w:i/>
                              <w:color w:val="auto"/>
                              <w:sz w:val="36"/>
                              <w:szCs w:val="36"/>
                            </w:rPr>
                            <w:t>Final Year Project Report</w:t>
                          </w:r>
                        </w:p>
                        <w:p w14:paraId="357D5CAC" w14:textId="77777777" w:rsidR="00B75D0F" w:rsidRPr="004E6994" w:rsidRDefault="00B75D0F" w:rsidP="004E6994">
                          <w:pPr>
                            <w:pStyle w:val="NoSpacing"/>
                            <w:spacing w:before="160" w:after="160" w:line="276" w:lineRule="auto"/>
                            <w:jc w:val="center"/>
                            <w:rPr>
                              <w:color w:val="auto"/>
                              <w:sz w:val="36"/>
                              <w:szCs w:val="36"/>
                            </w:rPr>
                          </w:pPr>
                          <w:r w:rsidRPr="004E6994">
                            <w:rPr>
                              <w:color w:val="auto"/>
                              <w:sz w:val="36"/>
                              <w:szCs w:val="36"/>
                            </w:rPr>
                            <w:t>Department of Electrical Engineering, STCET</w:t>
                          </w:r>
                        </w:p>
                      </w:txbxContent>
                    </v:textbox>
                    <w10:wrap type="square" anchorx="page" anchory="page"/>
                  </v:roundrect>
                </w:pict>
              </mc:Fallback>
            </mc:AlternateContent>
          </w:r>
          <w:r w:rsidR="00180077" w:rsidRPr="00CC2294">
            <w:rPr>
              <w:smallCaps/>
              <w:color w:val="auto"/>
            </w:rPr>
            <w:br w:type="page"/>
          </w:r>
        </w:p>
        <w:p w14:paraId="3B6CB855" w14:textId="30FACC3A" w:rsidR="00F54BDC" w:rsidRPr="00CC2294" w:rsidRDefault="00F54BDC" w:rsidP="00B4359B">
          <w:pPr>
            <w:spacing w:after="200"/>
            <w:jc w:val="center"/>
            <w:rPr>
              <w:smallCaps/>
              <w:color w:val="auto"/>
            </w:rPr>
          </w:pPr>
        </w:p>
        <w:p w14:paraId="66E9AC14" w14:textId="2421354B" w:rsidR="00B75D0F" w:rsidRPr="00CC2294" w:rsidRDefault="00B75D0F">
          <w:pPr>
            <w:spacing w:after="200"/>
            <w:rPr>
              <w:smallCaps/>
              <w:color w:val="auto"/>
            </w:rPr>
          </w:pPr>
        </w:p>
        <w:p w14:paraId="400DCBC4" w14:textId="7B1AD507" w:rsidR="00F54BDC" w:rsidRPr="00CC2294" w:rsidRDefault="00F54BDC">
          <w:pPr>
            <w:spacing w:after="200"/>
            <w:rPr>
              <w:rFonts w:asciiTheme="majorHAnsi" w:hAnsiTheme="majorHAnsi"/>
              <w:b/>
              <w:smallCaps/>
              <w:color w:val="auto"/>
              <w:spacing w:val="20"/>
              <w:sz w:val="28"/>
              <w:szCs w:val="32"/>
            </w:rPr>
          </w:pPr>
        </w:p>
        <w:sdt>
          <w:sdtPr>
            <w:rPr>
              <w:rFonts w:asciiTheme="minorHAnsi" w:eastAsiaTheme="minorHAnsi" w:hAnsiTheme="minorHAnsi" w:cs="Times New Roman"/>
              <w:b w:val="0"/>
              <w:bCs w:val="0"/>
              <w:color w:val="000000" w:themeColor="text1"/>
              <w:sz w:val="22"/>
              <w:szCs w:val="20"/>
            </w:rPr>
            <w:id w:val="3638109"/>
            <w:docPartObj>
              <w:docPartGallery w:val="Table of Contents"/>
              <w:docPartUnique/>
            </w:docPartObj>
          </w:sdtPr>
          <w:sdtEndPr/>
          <w:sdtContent>
            <w:p w14:paraId="2D7B79E5" w14:textId="4554C42A" w:rsidR="00B75D0F" w:rsidRPr="00CC2294" w:rsidRDefault="00B75D0F">
              <w:pPr>
                <w:pStyle w:val="TOCHeading"/>
              </w:pPr>
              <w:r w:rsidRPr="00CC2294">
                <w:t>Contents</w:t>
              </w:r>
            </w:p>
            <w:p w14:paraId="75001EFB" w14:textId="43A7A87C" w:rsidR="008A592D" w:rsidRPr="00CC2294" w:rsidRDefault="00F66C01">
              <w:pPr>
                <w:pStyle w:val="TOC1"/>
                <w:rPr>
                  <w:rFonts w:eastAsiaTheme="minorEastAsia" w:cstheme="minorBidi"/>
                  <w:smallCaps w:val="0"/>
                  <w:color w:val="auto"/>
                  <w:szCs w:val="22"/>
                  <w:lang w:val="en-IN" w:eastAsia="en-IN"/>
                </w:rPr>
              </w:pPr>
              <w:r w:rsidRPr="00CC2294">
                <w:fldChar w:fldCharType="begin"/>
              </w:r>
              <w:r w:rsidR="00B75D0F" w:rsidRPr="00CC2294">
                <w:instrText xml:space="preserve"> TOC \o "1-3" \h \z \u </w:instrText>
              </w:r>
              <w:r w:rsidRPr="00CC2294">
                <w:fldChar w:fldCharType="separate"/>
              </w:r>
              <w:hyperlink w:anchor="_Toc7425334" w:history="1">
                <w:r w:rsidR="008A592D" w:rsidRPr="00CC2294">
                  <w:rPr>
                    <w:rStyle w:val="Hyperlink"/>
                  </w:rPr>
                  <w:t>Vision of the Institute:</w:t>
                </w:r>
                <w:r w:rsidR="008A592D" w:rsidRPr="00CC2294">
                  <w:rPr>
                    <w:webHidden/>
                  </w:rPr>
                  <w:tab/>
                </w:r>
                <w:r w:rsidRPr="00CC2294">
                  <w:rPr>
                    <w:webHidden/>
                  </w:rPr>
                  <w:fldChar w:fldCharType="begin"/>
                </w:r>
                <w:r w:rsidR="008A592D" w:rsidRPr="00CC2294">
                  <w:rPr>
                    <w:webHidden/>
                  </w:rPr>
                  <w:instrText xml:space="preserve"> PAGEREF _Toc7425334 \h </w:instrText>
                </w:r>
                <w:r w:rsidRPr="00CC2294">
                  <w:rPr>
                    <w:webHidden/>
                  </w:rPr>
                </w:r>
                <w:r w:rsidRPr="00CC2294">
                  <w:rPr>
                    <w:webHidden/>
                  </w:rPr>
                  <w:fldChar w:fldCharType="separate"/>
                </w:r>
                <w:r w:rsidR="00F54BDC" w:rsidRPr="00CC2294">
                  <w:rPr>
                    <w:webHidden/>
                  </w:rPr>
                  <w:t>2</w:t>
                </w:r>
                <w:r w:rsidRPr="00CC2294">
                  <w:rPr>
                    <w:webHidden/>
                  </w:rPr>
                  <w:fldChar w:fldCharType="end"/>
                </w:r>
              </w:hyperlink>
            </w:p>
            <w:p w14:paraId="20B16664" w14:textId="28F1D0F4" w:rsidR="008A592D" w:rsidRPr="00CC2294" w:rsidRDefault="009D2F6A">
              <w:pPr>
                <w:pStyle w:val="TOC1"/>
                <w:rPr>
                  <w:rFonts w:eastAsiaTheme="minorEastAsia" w:cstheme="minorBidi"/>
                  <w:smallCaps w:val="0"/>
                  <w:color w:val="auto"/>
                  <w:szCs w:val="22"/>
                  <w:lang w:val="en-IN" w:eastAsia="en-IN"/>
                </w:rPr>
              </w:pPr>
              <w:hyperlink w:anchor="_Toc7425335" w:history="1">
                <w:r w:rsidR="008A592D" w:rsidRPr="00CC2294">
                  <w:rPr>
                    <w:rStyle w:val="Hyperlink"/>
                  </w:rPr>
                  <w:t>Mission of the Institute:</w:t>
                </w:r>
                <w:r w:rsidR="008A592D" w:rsidRPr="00CC2294">
                  <w:rPr>
                    <w:webHidden/>
                  </w:rPr>
                  <w:tab/>
                </w:r>
                <w:r w:rsidR="00F66C01" w:rsidRPr="00CC2294">
                  <w:rPr>
                    <w:webHidden/>
                  </w:rPr>
                  <w:fldChar w:fldCharType="begin"/>
                </w:r>
                <w:r w:rsidR="008A592D" w:rsidRPr="00CC2294">
                  <w:rPr>
                    <w:webHidden/>
                  </w:rPr>
                  <w:instrText xml:space="preserve"> PAGEREF _Toc7425335 \h </w:instrText>
                </w:r>
                <w:r w:rsidR="00F66C01" w:rsidRPr="00CC2294">
                  <w:rPr>
                    <w:webHidden/>
                  </w:rPr>
                </w:r>
                <w:r w:rsidR="00F66C01" w:rsidRPr="00CC2294">
                  <w:rPr>
                    <w:webHidden/>
                  </w:rPr>
                  <w:fldChar w:fldCharType="separate"/>
                </w:r>
                <w:r w:rsidR="00F54BDC" w:rsidRPr="00CC2294">
                  <w:rPr>
                    <w:webHidden/>
                  </w:rPr>
                  <w:t>2</w:t>
                </w:r>
                <w:r w:rsidR="00F66C01" w:rsidRPr="00CC2294">
                  <w:rPr>
                    <w:webHidden/>
                  </w:rPr>
                  <w:fldChar w:fldCharType="end"/>
                </w:r>
              </w:hyperlink>
            </w:p>
            <w:p w14:paraId="50B1D0AF" w14:textId="2969E9D7" w:rsidR="008A592D" w:rsidRPr="00CC2294" w:rsidRDefault="009D2F6A">
              <w:pPr>
                <w:pStyle w:val="TOC1"/>
                <w:rPr>
                  <w:rFonts w:eastAsiaTheme="minorEastAsia" w:cstheme="minorBidi"/>
                  <w:smallCaps w:val="0"/>
                  <w:color w:val="auto"/>
                  <w:szCs w:val="22"/>
                  <w:lang w:val="en-IN" w:eastAsia="en-IN"/>
                </w:rPr>
              </w:pPr>
              <w:hyperlink w:anchor="_Toc7425336" w:history="1">
                <w:r w:rsidR="008A592D" w:rsidRPr="00CC2294">
                  <w:rPr>
                    <w:rStyle w:val="Hyperlink"/>
                  </w:rPr>
                  <w:t>Vision of the department</w:t>
                </w:r>
                <w:r w:rsidR="008A592D" w:rsidRPr="00CC2294">
                  <w:rPr>
                    <w:webHidden/>
                  </w:rPr>
                  <w:tab/>
                </w:r>
                <w:r w:rsidR="00F66C01" w:rsidRPr="00CC2294">
                  <w:rPr>
                    <w:webHidden/>
                  </w:rPr>
                  <w:fldChar w:fldCharType="begin"/>
                </w:r>
                <w:r w:rsidR="008A592D" w:rsidRPr="00CC2294">
                  <w:rPr>
                    <w:webHidden/>
                  </w:rPr>
                  <w:instrText xml:space="preserve"> PAGEREF _Toc7425336 \h </w:instrText>
                </w:r>
                <w:r w:rsidR="00F66C01" w:rsidRPr="00CC2294">
                  <w:rPr>
                    <w:webHidden/>
                  </w:rPr>
                </w:r>
                <w:r w:rsidR="00F66C01" w:rsidRPr="00CC2294">
                  <w:rPr>
                    <w:webHidden/>
                  </w:rPr>
                  <w:fldChar w:fldCharType="separate"/>
                </w:r>
                <w:r w:rsidR="00F54BDC" w:rsidRPr="00CC2294">
                  <w:rPr>
                    <w:webHidden/>
                  </w:rPr>
                  <w:t>2</w:t>
                </w:r>
                <w:r w:rsidR="00F66C01" w:rsidRPr="00CC2294">
                  <w:rPr>
                    <w:webHidden/>
                  </w:rPr>
                  <w:fldChar w:fldCharType="end"/>
                </w:r>
              </w:hyperlink>
            </w:p>
            <w:p w14:paraId="509FB8EB" w14:textId="31EDD104" w:rsidR="008A592D" w:rsidRPr="00CC2294" w:rsidRDefault="009D2F6A">
              <w:pPr>
                <w:pStyle w:val="TOC1"/>
                <w:rPr>
                  <w:rFonts w:eastAsiaTheme="minorEastAsia" w:cstheme="minorBidi"/>
                  <w:smallCaps w:val="0"/>
                  <w:color w:val="auto"/>
                  <w:szCs w:val="22"/>
                  <w:lang w:val="en-IN" w:eastAsia="en-IN"/>
                </w:rPr>
              </w:pPr>
              <w:hyperlink w:anchor="_Toc7425337" w:history="1">
                <w:r w:rsidR="008A592D" w:rsidRPr="00CC2294">
                  <w:rPr>
                    <w:rStyle w:val="Hyperlink"/>
                  </w:rPr>
                  <w:t>Mission of the department</w:t>
                </w:r>
                <w:r w:rsidR="008A592D" w:rsidRPr="00CC2294">
                  <w:rPr>
                    <w:webHidden/>
                  </w:rPr>
                  <w:tab/>
                </w:r>
                <w:r w:rsidR="00F66C01" w:rsidRPr="00CC2294">
                  <w:rPr>
                    <w:webHidden/>
                  </w:rPr>
                  <w:fldChar w:fldCharType="begin"/>
                </w:r>
                <w:r w:rsidR="008A592D" w:rsidRPr="00CC2294">
                  <w:rPr>
                    <w:webHidden/>
                  </w:rPr>
                  <w:instrText xml:space="preserve"> PAGEREF _Toc7425337 \h </w:instrText>
                </w:r>
                <w:r w:rsidR="00F66C01" w:rsidRPr="00CC2294">
                  <w:rPr>
                    <w:webHidden/>
                  </w:rPr>
                </w:r>
                <w:r w:rsidR="00F66C01" w:rsidRPr="00CC2294">
                  <w:rPr>
                    <w:webHidden/>
                  </w:rPr>
                  <w:fldChar w:fldCharType="separate"/>
                </w:r>
                <w:r w:rsidR="00F54BDC" w:rsidRPr="00CC2294">
                  <w:rPr>
                    <w:webHidden/>
                  </w:rPr>
                  <w:t>2</w:t>
                </w:r>
                <w:r w:rsidR="00F66C01" w:rsidRPr="00CC2294">
                  <w:rPr>
                    <w:webHidden/>
                  </w:rPr>
                  <w:fldChar w:fldCharType="end"/>
                </w:r>
              </w:hyperlink>
            </w:p>
            <w:p w14:paraId="1A85E611" w14:textId="24270E04" w:rsidR="008A592D" w:rsidRPr="00CC2294" w:rsidRDefault="009D2F6A">
              <w:pPr>
                <w:pStyle w:val="TOC1"/>
                <w:rPr>
                  <w:rFonts w:eastAsiaTheme="minorEastAsia" w:cstheme="minorBidi"/>
                  <w:smallCaps w:val="0"/>
                  <w:color w:val="auto"/>
                  <w:szCs w:val="22"/>
                  <w:lang w:val="en-IN" w:eastAsia="en-IN"/>
                </w:rPr>
              </w:pPr>
              <w:hyperlink w:anchor="_Toc7425338" w:history="1">
                <w:r w:rsidR="008A592D" w:rsidRPr="00CC2294">
                  <w:rPr>
                    <w:rStyle w:val="Hyperlink"/>
                  </w:rPr>
                  <w:t>Program Educational Objectives (PEO)</w:t>
                </w:r>
                <w:r w:rsidR="008A592D" w:rsidRPr="00CC2294">
                  <w:rPr>
                    <w:webHidden/>
                  </w:rPr>
                  <w:tab/>
                </w:r>
                <w:r w:rsidR="00F66C01" w:rsidRPr="00CC2294">
                  <w:rPr>
                    <w:webHidden/>
                  </w:rPr>
                  <w:fldChar w:fldCharType="begin"/>
                </w:r>
                <w:r w:rsidR="008A592D" w:rsidRPr="00CC2294">
                  <w:rPr>
                    <w:webHidden/>
                  </w:rPr>
                  <w:instrText xml:space="preserve"> PAGEREF _Toc7425338 \h </w:instrText>
                </w:r>
                <w:r w:rsidR="00F66C01" w:rsidRPr="00CC2294">
                  <w:rPr>
                    <w:webHidden/>
                  </w:rPr>
                </w:r>
                <w:r w:rsidR="00F66C01" w:rsidRPr="00CC2294">
                  <w:rPr>
                    <w:webHidden/>
                  </w:rPr>
                  <w:fldChar w:fldCharType="separate"/>
                </w:r>
                <w:r w:rsidR="00F54BDC" w:rsidRPr="00CC2294">
                  <w:rPr>
                    <w:webHidden/>
                  </w:rPr>
                  <w:t>2</w:t>
                </w:r>
                <w:r w:rsidR="00F66C01" w:rsidRPr="00CC2294">
                  <w:rPr>
                    <w:webHidden/>
                  </w:rPr>
                  <w:fldChar w:fldCharType="end"/>
                </w:r>
              </w:hyperlink>
            </w:p>
            <w:p w14:paraId="1DD7D3B9" w14:textId="13A8E67D" w:rsidR="008A592D" w:rsidRPr="00CC2294" w:rsidRDefault="009D2F6A">
              <w:pPr>
                <w:pStyle w:val="TOC1"/>
                <w:rPr>
                  <w:rFonts w:eastAsiaTheme="minorEastAsia" w:cstheme="minorBidi"/>
                  <w:smallCaps w:val="0"/>
                  <w:color w:val="auto"/>
                  <w:szCs w:val="22"/>
                  <w:lang w:val="en-IN" w:eastAsia="en-IN"/>
                </w:rPr>
              </w:pPr>
              <w:hyperlink w:anchor="_Toc7425339" w:history="1">
                <w:r w:rsidR="008A592D" w:rsidRPr="00CC2294">
                  <w:rPr>
                    <w:rStyle w:val="Hyperlink"/>
                  </w:rPr>
                  <w:t>Program Specific Outcome (PSO)</w:t>
                </w:r>
                <w:r w:rsidR="008A592D" w:rsidRPr="00CC2294">
                  <w:rPr>
                    <w:webHidden/>
                  </w:rPr>
                  <w:tab/>
                </w:r>
                <w:r w:rsidR="00F66C01" w:rsidRPr="00CC2294">
                  <w:rPr>
                    <w:webHidden/>
                  </w:rPr>
                  <w:fldChar w:fldCharType="begin"/>
                </w:r>
                <w:r w:rsidR="008A592D" w:rsidRPr="00CC2294">
                  <w:rPr>
                    <w:webHidden/>
                  </w:rPr>
                  <w:instrText xml:space="preserve"> PAGEREF _Toc7425339 \h </w:instrText>
                </w:r>
                <w:r w:rsidR="00F66C01" w:rsidRPr="00CC2294">
                  <w:rPr>
                    <w:webHidden/>
                  </w:rPr>
                </w:r>
                <w:r w:rsidR="00F66C01" w:rsidRPr="00CC2294">
                  <w:rPr>
                    <w:webHidden/>
                  </w:rPr>
                  <w:fldChar w:fldCharType="separate"/>
                </w:r>
                <w:r w:rsidR="00F54BDC" w:rsidRPr="00CC2294">
                  <w:rPr>
                    <w:webHidden/>
                  </w:rPr>
                  <w:t>2</w:t>
                </w:r>
                <w:r w:rsidR="00F66C01" w:rsidRPr="00CC2294">
                  <w:rPr>
                    <w:webHidden/>
                  </w:rPr>
                  <w:fldChar w:fldCharType="end"/>
                </w:r>
              </w:hyperlink>
            </w:p>
            <w:p w14:paraId="7BE226DC" w14:textId="5B4A02C8" w:rsidR="008A592D" w:rsidRPr="00CC2294" w:rsidRDefault="009D2F6A">
              <w:pPr>
                <w:pStyle w:val="TOC1"/>
                <w:rPr>
                  <w:rFonts w:eastAsiaTheme="minorEastAsia" w:cstheme="minorBidi"/>
                  <w:smallCaps w:val="0"/>
                  <w:color w:val="auto"/>
                  <w:szCs w:val="22"/>
                  <w:lang w:val="en-IN" w:eastAsia="en-IN"/>
                </w:rPr>
              </w:pPr>
              <w:hyperlink w:anchor="_Toc7425340" w:history="1">
                <w:r w:rsidR="008A592D" w:rsidRPr="00CC2294">
                  <w:rPr>
                    <w:rStyle w:val="Hyperlink"/>
                  </w:rPr>
                  <w:t>Project Outcome</w:t>
                </w:r>
                <w:r w:rsidR="008A592D" w:rsidRPr="00CC2294">
                  <w:rPr>
                    <w:webHidden/>
                  </w:rPr>
                  <w:tab/>
                </w:r>
                <w:r w:rsidR="00F66C01" w:rsidRPr="00CC2294">
                  <w:rPr>
                    <w:webHidden/>
                  </w:rPr>
                  <w:fldChar w:fldCharType="begin"/>
                </w:r>
                <w:r w:rsidR="008A592D" w:rsidRPr="00CC2294">
                  <w:rPr>
                    <w:webHidden/>
                  </w:rPr>
                  <w:instrText xml:space="preserve"> PAGEREF _Toc7425340 \h </w:instrText>
                </w:r>
                <w:r w:rsidR="00F66C01" w:rsidRPr="00CC2294">
                  <w:rPr>
                    <w:webHidden/>
                  </w:rPr>
                </w:r>
                <w:r w:rsidR="00F66C01" w:rsidRPr="00CC2294">
                  <w:rPr>
                    <w:webHidden/>
                  </w:rPr>
                  <w:fldChar w:fldCharType="separate"/>
                </w:r>
                <w:r w:rsidR="00F54BDC" w:rsidRPr="00CC2294">
                  <w:rPr>
                    <w:webHidden/>
                  </w:rPr>
                  <w:t>2</w:t>
                </w:r>
                <w:r w:rsidR="00F66C01" w:rsidRPr="00CC2294">
                  <w:rPr>
                    <w:webHidden/>
                  </w:rPr>
                  <w:fldChar w:fldCharType="end"/>
                </w:r>
              </w:hyperlink>
            </w:p>
            <w:p w14:paraId="2DF9D124" w14:textId="2674F306" w:rsidR="008A592D" w:rsidRPr="00CC2294" w:rsidRDefault="009D2F6A">
              <w:pPr>
                <w:pStyle w:val="TOC1"/>
                <w:rPr>
                  <w:rFonts w:eastAsiaTheme="minorEastAsia" w:cstheme="minorBidi"/>
                  <w:smallCaps w:val="0"/>
                  <w:color w:val="auto"/>
                  <w:szCs w:val="22"/>
                  <w:lang w:val="en-IN" w:eastAsia="en-IN"/>
                </w:rPr>
              </w:pPr>
              <w:hyperlink w:anchor="_Toc7425341" w:history="1">
                <w:r w:rsidR="008A592D" w:rsidRPr="00CC2294">
                  <w:rPr>
                    <w:rStyle w:val="Hyperlink"/>
                  </w:rPr>
                  <w:t>Project Outcome versus Program outcome (PO) Matrix:</w:t>
                </w:r>
                <w:r w:rsidR="008A592D" w:rsidRPr="00CC2294">
                  <w:rPr>
                    <w:webHidden/>
                  </w:rPr>
                  <w:tab/>
                </w:r>
                <w:r w:rsidR="00F66C01" w:rsidRPr="00CC2294">
                  <w:rPr>
                    <w:webHidden/>
                  </w:rPr>
                  <w:fldChar w:fldCharType="begin"/>
                </w:r>
                <w:r w:rsidR="008A592D" w:rsidRPr="00CC2294">
                  <w:rPr>
                    <w:webHidden/>
                  </w:rPr>
                  <w:instrText xml:space="preserve"> PAGEREF _Toc7425341 \h </w:instrText>
                </w:r>
                <w:r w:rsidR="00F66C01" w:rsidRPr="00CC2294">
                  <w:rPr>
                    <w:webHidden/>
                  </w:rPr>
                </w:r>
                <w:r w:rsidR="00F66C01" w:rsidRPr="00CC2294">
                  <w:rPr>
                    <w:webHidden/>
                  </w:rPr>
                  <w:fldChar w:fldCharType="separate"/>
                </w:r>
                <w:r w:rsidR="00F54BDC" w:rsidRPr="00CC2294">
                  <w:rPr>
                    <w:webHidden/>
                  </w:rPr>
                  <w:t>2</w:t>
                </w:r>
                <w:r w:rsidR="00F66C01" w:rsidRPr="00CC2294">
                  <w:rPr>
                    <w:webHidden/>
                  </w:rPr>
                  <w:fldChar w:fldCharType="end"/>
                </w:r>
              </w:hyperlink>
            </w:p>
            <w:p w14:paraId="63D9186F" w14:textId="4A8D78A0" w:rsidR="008A592D" w:rsidRPr="00CC2294" w:rsidRDefault="009D2F6A">
              <w:pPr>
                <w:pStyle w:val="TOC1"/>
                <w:rPr>
                  <w:rFonts w:eastAsiaTheme="minorEastAsia" w:cstheme="minorBidi"/>
                  <w:smallCaps w:val="0"/>
                  <w:color w:val="auto"/>
                  <w:szCs w:val="22"/>
                  <w:lang w:val="en-IN" w:eastAsia="en-IN"/>
                </w:rPr>
              </w:pPr>
              <w:hyperlink w:anchor="_Toc7425342" w:history="1">
                <w:r w:rsidR="008A592D" w:rsidRPr="00CC2294">
                  <w:rPr>
                    <w:rStyle w:val="Hyperlink"/>
                  </w:rPr>
                  <w:t>Project Planning &amp; Finance</w:t>
                </w:r>
                <w:r w:rsidR="008A592D" w:rsidRPr="00CC2294">
                  <w:rPr>
                    <w:webHidden/>
                  </w:rPr>
                  <w:tab/>
                </w:r>
                <w:r w:rsidR="00F66C01" w:rsidRPr="00CC2294">
                  <w:rPr>
                    <w:webHidden/>
                  </w:rPr>
                  <w:fldChar w:fldCharType="begin"/>
                </w:r>
                <w:r w:rsidR="008A592D" w:rsidRPr="00CC2294">
                  <w:rPr>
                    <w:webHidden/>
                  </w:rPr>
                  <w:instrText xml:space="preserve"> PAGEREF _Toc7425342 \h </w:instrText>
                </w:r>
                <w:r w:rsidR="00F66C01" w:rsidRPr="00CC2294">
                  <w:rPr>
                    <w:webHidden/>
                  </w:rPr>
                </w:r>
                <w:r w:rsidR="00F66C01" w:rsidRPr="00CC2294">
                  <w:rPr>
                    <w:webHidden/>
                  </w:rPr>
                  <w:fldChar w:fldCharType="separate"/>
                </w:r>
                <w:r w:rsidR="00F54BDC" w:rsidRPr="00CC2294">
                  <w:rPr>
                    <w:webHidden/>
                  </w:rPr>
                  <w:t>2</w:t>
                </w:r>
                <w:r w:rsidR="00F66C01" w:rsidRPr="00CC2294">
                  <w:rPr>
                    <w:webHidden/>
                  </w:rPr>
                  <w:fldChar w:fldCharType="end"/>
                </w:r>
              </w:hyperlink>
            </w:p>
            <w:p w14:paraId="1A8B49AC" w14:textId="71397848" w:rsidR="008A592D" w:rsidRPr="00CC2294" w:rsidRDefault="009D2F6A">
              <w:pPr>
                <w:pStyle w:val="TOC2"/>
                <w:rPr>
                  <w:rFonts w:eastAsiaTheme="minorEastAsia" w:cstheme="minorBidi"/>
                  <w:smallCaps w:val="0"/>
                  <w:color w:val="auto"/>
                  <w:szCs w:val="22"/>
                  <w:lang w:val="en-IN" w:eastAsia="en-IN"/>
                </w:rPr>
              </w:pPr>
              <w:hyperlink w:anchor="_Toc7425343" w:history="1">
                <w:r w:rsidR="008A592D" w:rsidRPr="00CC2294">
                  <w:rPr>
                    <w:rStyle w:val="Hyperlink"/>
                  </w:rPr>
                  <w:t>PROJECT PLAN</w:t>
                </w:r>
                <w:r w:rsidR="008A592D" w:rsidRPr="00CC2294">
                  <w:rPr>
                    <w:webHidden/>
                  </w:rPr>
                  <w:tab/>
                </w:r>
                <w:r w:rsidR="00F66C01" w:rsidRPr="00CC2294">
                  <w:rPr>
                    <w:webHidden/>
                  </w:rPr>
                  <w:fldChar w:fldCharType="begin"/>
                </w:r>
                <w:r w:rsidR="008A592D" w:rsidRPr="00CC2294">
                  <w:rPr>
                    <w:webHidden/>
                  </w:rPr>
                  <w:instrText xml:space="preserve"> PAGEREF _Toc7425343 \h </w:instrText>
                </w:r>
                <w:r w:rsidR="00F66C01" w:rsidRPr="00CC2294">
                  <w:rPr>
                    <w:webHidden/>
                  </w:rPr>
                </w:r>
                <w:r w:rsidR="00F66C01" w:rsidRPr="00CC2294">
                  <w:rPr>
                    <w:webHidden/>
                  </w:rPr>
                  <w:fldChar w:fldCharType="separate"/>
                </w:r>
                <w:r w:rsidR="00F54BDC" w:rsidRPr="00CC2294">
                  <w:rPr>
                    <w:webHidden/>
                  </w:rPr>
                  <w:t>2</w:t>
                </w:r>
                <w:r w:rsidR="00F66C01" w:rsidRPr="00CC2294">
                  <w:rPr>
                    <w:webHidden/>
                  </w:rPr>
                  <w:fldChar w:fldCharType="end"/>
                </w:r>
              </w:hyperlink>
            </w:p>
            <w:p w14:paraId="6C95FBD0" w14:textId="51E8E96A" w:rsidR="008A592D" w:rsidRPr="00CC2294" w:rsidRDefault="009D2F6A">
              <w:pPr>
                <w:pStyle w:val="TOC2"/>
                <w:rPr>
                  <w:rFonts w:eastAsiaTheme="minorEastAsia" w:cstheme="minorBidi"/>
                  <w:smallCaps w:val="0"/>
                  <w:color w:val="auto"/>
                  <w:szCs w:val="22"/>
                  <w:lang w:val="en-IN" w:eastAsia="en-IN"/>
                </w:rPr>
              </w:pPr>
              <w:hyperlink w:anchor="_Toc7425344" w:history="1">
                <w:r w:rsidR="008A592D" w:rsidRPr="00CC2294">
                  <w:rPr>
                    <w:rStyle w:val="Hyperlink"/>
                  </w:rPr>
                  <w:t>PROJECT COST</w:t>
                </w:r>
                <w:r w:rsidR="008A592D" w:rsidRPr="00CC2294">
                  <w:rPr>
                    <w:webHidden/>
                  </w:rPr>
                  <w:tab/>
                </w:r>
                <w:r w:rsidR="00F66C01" w:rsidRPr="00CC2294">
                  <w:rPr>
                    <w:webHidden/>
                  </w:rPr>
                  <w:fldChar w:fldCharType="begin"/>
                </w:r>
                <w:r w:rsidR="008A592D" w:rsidRPr="00CC2294">
                  <w:rPr>
                    <w:webHidden/>
                  </w:rPr>
                  <w:instrText xml:space="preserve"> PAGEREF _Toc7425344 \h </w:instrText>
                </w:r>
                <w:r w:rsidR="00F66C01" w:rsidRPr="00CC2294">
                  <w:rPr>
                    <w:webHidden/>
                  </w:rPr>
                </w:r>
                <w:r w:rsidR="00F66C01" w:rsidRPr="00CC2294">
                  <w:rPr>
                    <w:webHidden/>
                  </w:rPr>
                  <w:fldChar w:fldCharType="separate"/>
                </w:r>
                <w:r w:rsidR="00F54BDC" w:rsidRPr="00CC2294">
                  <w:rPr>
                    <w:webHidden/>
                  </w:rPr>
                  <w:t>2</w:t>
                </w:r>
                <w:r w:rsidR="00F66C01" w:rsidRPr="00CC2294">
                  <w:rPr>
                    <w:webHidden/>
                  </w:rPr>
                  <w:fldChar w:fldCharType="end"/>
                </w:r>
              </w:hyperlink>
            </w:p>
            <w:p w14:paraId="50EA3A78" w14:textId="569ADF5E" w:rsidR="008A592D" w:rsidRPr="00CC2294" w:rsidRDefault="009D2F6A">
              <w:pPr>
                <w:pStyle w:val="TOC1"/>
                <w:rPr>
                  <w:rFonts w:eastAsiaTheme="minorEastAsia" w:cstheme="minorBidi"/>
                  <w:smallCaps w:val="0"/>
                  <w:color w:val="auto"/>
                  <w:szCs w:val="22"/>
                  <w:lang w:val="en-IN" w:eastAsia="en-IN"/>
                </w:rPr>
              </w:pPr>
              <w:hyperlink w:anchor="_Toc7425345" w:history="1">
                <w:r w:rsidR="008A592D" w:rsidRPr="00CC2294">
                  <w:rPr>
                    <w:rStyle w:val="Hyperlink"/>
                  </w:rPr>
                  <w:t>ACKNOWLEDGEMENT</w:t>
                </w:r>
                <w:r w:rsidR="008A592D" w:rsidRPr="00CC2294">
                  <w:rPr>
                    <w:webHidden/>
                  </w:rPr>
                  <w:tab/>
                </w:r>
                <w:r w:rsidR="00F66C01" w:rsidRPr="00CC2294">
                  <w:rPr>
                    <w:webHidden/>
                  </w:rPr>
                  <w:fldChar w:fldCharType="begin"/>
                </w:r>
                <w:r w:rsidR="008A592D" w:rsidRPr="00CC2294">
                  <w:rPr>
                    <w:webHidden/>
                  </w:rPr>
                  <w:instrText xml:space="preserve"> PAGEREF _Toc7425345 \h </w:instrText>
                </w:r>
                <w:r w:rsidR="00F66C01" w:rsidRPr="00CC2294">
                  <w:rPr>
                    <w:webHidden/>
                  </w:rPr>
                </w:r>
                <w:r w:rsidR="00F66C01" w:rsidRPr="00CC2294">
                  <w:rPr>
                    <w:webHidden/>
                  </w:rPr>
                  <w:fldChar w:fldCharType="separate"/>
                </w:r>
                <w:r w:rsidR="00F54BDC" w:rsidRPr="00CC2294">
                  <w:rPr>
                    <w:webHidden/>
                  </w:rPr>
                  <w:t>2</w:t>
                </w:r>
                <w:r w:rsidR="00F66C01" w:rsidRPr="00CC2294">
                  <w:rPr>
                    <w:webHidden/>
                  </w:rPr>
                  <w:fldChar w:fldCharType="end"/>
                </w:r>
              </w:hyperlink>
            </w:p>
            <w:p w14:paraId="44D1FA9D" w14:textId="2EE4B537" w:rsidR="008A592D" w:rsidRPr="00CC2294" w:rsidRDefault="009D2F6A">
              <w:pPr>
                <w:pStyle w:val="TOC1"/>
                <w:rPr>
                  <w:rFonts w:eastAsiaTheme="minorEastAsia" w:cstheme="minorBidi"/>
                  <w:smallCaps w:val="0"/>
                  <w:color w:val="auto"/>
                  <w:szCs w:val="22"/>
                  <w:lang w:val="en-IN" w:eastAsia="en-IN"/>
                </w:rPr>
              </w:pPr>
              <w:hyperlink w:anchor="_Toc7425346" w:history="1">
                <w:r w:rsidR="008A592D" w:rsidRPr="00CC2294">
                  <w:rPr>
                    <w:rStyle w:val="Hyperlink"/>
                  </w:rPr>
                  <w:t>INTRODUCTION</w:t>
                </w:r>
                <w:r w:rsidR="008A592D" w:rsidRPr="00CC2294">
                  <w:rPr>
                    <w:webHidden/>
                  </w:rPr>
                  <w:tab/>
                </w:r>
                <w:r w:rsidR="00F66C01" w:rsidRPr="00CC2294">
                  <w:rPr>
                    <w:webHidden/>
                  </w:rPr>
                  <w:fldChar w:fldCharType="begin"/>
                </w:r>
                <w:r w:rsidR="008A592D" w:rsidRPr="00CC2294">
                  <w:rPr>
                    <w:webHidden/>
                  </w:rPr>
                  <w:instrText xml:space="preserve"> PAGEREF _Toc7425346 \h </w:instrText>
                </w:r>
                <w:r w:rsidR="00F66C01" w:rsidRPr="00CC2294">
                  <w:rPr>
                    <w:webHidden/>
                  </w:rPr>
                </w:r>
                <w:r w:rsidR="00F66C01" w:rsidRPr="00CC2294">
                  <w:rPr>
                    <w:webHidden/>
                  </w:rPr>
                  <w:fldChar w:fldCharType="separate"/>
                </w:r>
                <w:r w:rsidR="00F54BDC" w:rsidRPr="00CC2294">
                  <w:rPr>
                    <w:webHidden/>
                  </w:rPr>
                  <w:t>2</w:t>
                </w:r>
                <w:r w:rsidR="00F66C01" w:rsidRPr="00CC2294">
                  <w:rPr>
                    <w:webHidden/>
                  </w:rPr>
                  <w:fldChar w:fldCharType="end"/>
                </w:r>
              </w:hyperlink>
            </w:p>
            <w:p w14:paraId="46883DE3" w14:textId="485ECE60" w:rsidR="008A592D" w:rsidRPr="00CC2294" w:rsidRDefault="009D2F6A">
              <w:pPr>
                <w:pStyle w:val="TOC1"/>
                <w:rPr>
                  <w:rFonts w:eastAsiaTheme="minorEastAsia" w:cstheme="minorBidi"/>
                  <w:smallCaps w:val="0"/>
                  <w:color w:val="auto"/>
                  <w:szCs w:val="22"/>
                  <w:lang w:val="en-IN" w:eastAsia="en-IN"/>
                </w:rPr>
              </w:pPr>
              <w:hyperlink w:anchor="_Toc7425347" w:history="1">
                <w:r w:rsidR="008A592D" w:rsidRPr="00CC2294">
                  <w:rPr>
                    <w:rStyle w:val="Hyperlink"/>
                  </w:rPr>
                  <w:t>OBJECTIVE</w:t>
                </w:r>
                <w:r w:rsidR="008A592D" w:rsidRPr="00CC2294">
                  <w:rPr>
                    <w:webHidden/>
                  </w:rPr>
                  <w:tab/>
                </w:r>
                <w:r w:rsidR="00F66C01" w:rsidRPr="00CC2294">
                  <w:rPr>
                    <w:webHidden/>
                  </w:rPr>
                  <w:fldChar w:fldCharType="begin"/>
                </w:r>
                <w:r w:rsidR="008A592D" w:rsidRPr="00CC2294">
                  <w:rPr>
                    <w:webHidden/>
                  </w:rPr>
                  <w:instrText xml:space="preserve"> PAGEREF _Toc7425347 \h </w:instrText>
                </w:r>
                <w:r w:rsidR="00F66C01" w:rsidRPr="00CC2294">
                  <w:rPr>
                    <w:webHidden/>
                  </w:rPr>
                </w:r>
                <w:r w:rsidR="00F66C01" w:rsidRPr="00CC2294">
                  <w:rPr>
                    <w:webHidden/>
                  </w:rPr>
                  <w:fldChar w:fldCharType="separate"/>
                </w:r>
                <w:r w:rsidR="00F54BDC" w:rsidRPr="00CC2294">
                  <w:rPr>
                    <w:webHidden/>
                  </w:rPr>
                  <w:t>2</w:t>
                </w:r>
                <w:r w:rsidR="00F66C01" w:rsidRPr="00CC2294">
                  <w:rPr>
                    <w:webHidden/>
                  </w:rPr>
                  <w:fldChar w:fldCharType="end"/>
                </w:r>
              </w:hyperlink>
            </w:p>
            <w:p w14:paraId="73BB1A08" w14:textId="0335743D" w:rsidR="008A592D" w:rsidRPr="00CC2294" w:rsidRDefault="009D2F6A">
              <w:pPr>
                <w:pStyle w:val="TOC1"/>
                <w:rPr>
                  <w:rFonts w:eastAsiaTheme="minorEastAsia" w:cstheme="minorBidi"/>
                  <w:smallCaps w:val="0"/>
                  <w:color w:val="auto"/>
                  <w:szCs w:val="22"/>
                  <w:lang w:val="en-IN" w:eastAsia="en-IN"/>
                </w:rPr>
              </w:pPr>
              <w:hyperlink w:anchor="_Toc7425348" w:history="1">
                <w:r w:rsidR="008A592D" w:rsidRPr="00CC2294">
                  <w:rPr>
                    <w:rStyle w:val="Hyperlink"/>
                  </w:rPr>
                  <w:t>LITERAURE REVIEW</w:t>
                </w:r>
                <w:r w:rsidR="008A592D" w:rsidRPr="00CC2294">
                  <w:rPr>
                    <w:webHidden/>
                  </w:rPr>
                  <w:tab/>
                </w:r>
                <w:r w:rsidR="00F66C01" w:rsidRPr="00CC2294">
                  <w:rPr>
                    <w:webHidden/>
                  </w:rPr>
                  <w:fldChar w:fldCharType="begin"/>
                </w:r>
                <w:r w:rsidR="008A592D" w:rsidRPr="00CC2294">
                  <w:rPr>
                    <w:webHidden/>
                  </w:rPr>
                  <w:instrText xml:space="preserve"> PAGEREF _Toc7425348 \h </w:instrText>
                </w:r>
                <w:r w:rsidR="00F66C01" w:rsidRPr="00CC2294">
                  <w:rPr>
                    <w:webHidden/>
                  </w:rPr>
                </w:r>
                <w:r w:rsidR="00F66C01" w:rsidRPr="00CC2294">
                  <w:rPr>
                    <w:webHidden/>
                  </w:rPr>
                  <w:fldChar w:fldCharType="separate"/>
                </w:r>
                <w:r w:rsidR="00F54BDC" w:rsidRPr="00CC2294">
                  <w:rPr>
                    <w:webHidden/>
                  </w:rPr>
                  <w:t>2</w:t>
                </w:r>
                <w:r w:rsidR="00F66C01" w:rsidRPr="00CC2294">
                  <w:rPr>
                    <w:webHidden/>
                  </w:rPr>
                  <w:fldChar w:fldCharType="end"/>
                </w:r>
              </w:hyperlink>
            </w:p>
            <w:p w14:paraId="6BE2ACAD" w14:textId="3A29D067" w:rsidR="008A592D" w:rsidRPr="00CC2294" w:rsidRDefault="009D2F6A">
              <w:pPr>
                <w:pStyle w:val="TOC1"/>
                <w:rPr>
                  <w:rFonts w:eastAsiaTheme="minorEastAsia" w:cstheme="minorBidi"/>
                  <w:smallCaps w:val="0"/>
                  <w:color w:val="auto"/>
                  <w:szCs w:val="22"/>
                  <w:lang w:val="en-IN" w:eastAsia="en-IN"/>
                </w:rPr>
              </w:pPr>
              <w:hyperlink w:anchor="_Toc7425349" w:history="1">
                <w:r w:rsidR="008A592D" w:rsidRPr="00CC2294">
                  <w:rPr>
                    <w:rStyle w:val="Hyperlink"/>
                  </w:rPr>
                  <w:t>METHODOLOGY</w:t>
                </w:r>
                <w:r w:rsidR="008A592D" w:rsidRPr="00CC2294">
                  <w:rPr>
                    <w:webHidden/>
                  </w:rPr>
                  <w:tab/>
                </w:r>
                <w:r w:rsidR="00F66C01" w:rsidRPr="00CC2294">
                  <w:rPr>
                    <w:webHidden/>
                  </w:rPr>
                  <w:fldChar w:fldCharType="begin"/>
                </w:r>
                <w:r w:rsidR="008A592D" w:rsidRPr="00CC2294">
                  <w:rPr>
                    <w:webHidden/>
                  </w:rPr>
                  <w:instrText xml:space="preserve"> PAGEREF _Toc7425349 \h </w:instrText>
                </w:r>
                <w:r w:rsidR="00F66C01" w:rsidRPr="00CC2294">
                  <w:rPr>
                    <w:webHidden/>
                  </w:rPr>
                </w:r>
                <w:r w:rsidR="00F66C01" w:rsidRPr="00CC2294">
                  <w:rPr>
                    <w:webHidden/>
                  </w:rPr>
                  <w:fldChar w:fldCharType="separate"/>
                </w:r>
                <w:r w:rsidR="00F54BDC" w:rsidRPr="00CC2294">
                  <w:rPr>
                    <w:webHidden/>
                  </w:rPr>
                  <w:t>2</w:t>
                </w:r>
                <w:r w:rsidR="00F66C01" w:rsidRPr="00CC2294">
                  <w:rPr>
                    <w:webHidden/>
                  </w:rPr>
                  <w:fldChar w:fldCharType="end"/>
                </w:r>
              </w:hyperlink>
            </w:p>
            <w:p w14:paraId="720747C7" w14:textId="6124644F" w:rsidR="008A592D" w:rsidRPr="00CC2294" w:rsidRDefault="009D2F6A">
              <w:pPr>
                <w:pStyle w:val="TOC1"/>
                <w:rPr>
                  <w:rFonts w:eastAsiaTheme="minorEastAsia" w:cstheme="minorBidi"/>
                  <w:smallCaps w:val="0"/>
                  <w:color w:val="auto"/>
                  <w:szCs w:val="22"/>
                  <w:lang w:val="en-IN" w:eastAsia="en-IN"/>
                </w:rPr>
              </w:pPr>
              <w:hyperlink w:anchor="_Toc7425350" w:history="1">
                <w:r w:rsidR="008A592D" w:rsidRPr="00CC2294">
                  <w:rPr>
                    <w:rStyle w:val="Hyperlink"/>
                  </w:rPr>
                  <w:t>Block Diagram / Circuit Diagram / Flowchart</w:t>
                </w:r>
                <w:r w:rsidR="008A592D" w:rsidRPr="00CC2294">
                  <w:rPr>
                    <w:webHidden/>
                  </w:rPr>
                  <w:tab/>
                </w:r>
                <w:r w:rsidR="00F66C01" w:rsidRPr="00CC2294">
                  <w:rPr>
                    <w:webHidden/>
                  </w:rPr>
                  <w:fldChar w:fldCharType="begin"/>
                </w:r>
                <w:r w:rsidR="008A592D" w:rsidRPr="00CC2294">
                  <w:rPr>
                    <w:webHidden/>
                  </w:rPr>
                  <w:instrText xml:space="preserve"> PAGEREF _Toc7425350 \h </w:instrText>
                </w:r>
                <w:r w:rsidR="00F66C01" w:rsidRPr="00CC2294">
                  <w:rPr>
                    <w:webHidden/>
                  </w:rPr>
                </w:r>
                <w:r w:rsidR="00F66C01" w:rsidRPr="00CC2294">
                  <w:rPr>
                    <w:webHidden/>
                  </w:rPr>
                  <w:fldChar w:fldCharType="separate"/>
                </w:r>
                <w:r w:rsidR="00F54BDC" w:rsidRPr="00CC2294">
                  <w:rPr>
                    <w:webHidden/>
                  </w:rPr>
                  <w:t>2</w:t>
                </w:r>
                <w:r w:rsidR="00F66C01" w:rsidRPr="00CC2294">
                  <w:rPr>
                    <w:webHidden/>
                  </w:rPr>
                  <w:fldChar w:fldCharType="end"/>
                </w:r>
              </w:hyperlink>
            </w:p>
            <w:p w14:paraId="1C59A2E5" w14:textId="60CD43B2" w:rsidR="008A592D" w:rsidRPr="00CC2294" w:rsidRDefault="009D2F6A">
              <w:pPr>
                <w:pStyle w:val="TOC1"/>
                <w:rPr>
                  <w:rFonts w:eastAsiaTheme="minorEastAsia" w:cstheme="minorBidi"/>
                  <w:smallCaps w:val="0"/>
                  <w:color w:val="auto"/>
                  <w:szCs w:val="22"/>
                  <w:lang w:val="en-IN" w:eastAsia="en-IN"/>
                </w:rPr>
              </w:pPr>
              <w:hyperlink w:anchor="_Toc7425351" w:history="1">
                <w:r w:rsidR="008A592D" w:rsidRPr="00CC2294">
                  <w:rPr>
                    <w:rStyle w:val="Hyperlink"/>
                  </w:rPr>
                  <w:t>DETAILS OF COMPONENTS REQUIRED</w:t>
                </w:r>
                <w:r w:rsidR="008A592D" w:rsidRPr="00CC2294">
                  <w:rPr>
                    <w:webHidden/>
                  </w:rPr>
                  <w:tab/>
                </w:r>
                <w:r w:rsidR="00F66C01" w:rsidRPr="00CC2294">
                  <w:rPr>
                    <w:webHidden/>
                  </w:rPr>
                  <w:fldChar w:fldCharType="begin"/>
                </w:r>
                <w:r w:rsidR="008A592D" w:rsidRPr="00CC2294">
                  <w:rPr>
                    <w:webHidden/>
                  </w:rPr>
                  <w:instrText xml:space="preserve"> PAGEREF _Toc7425351 \h </w:instrText>
                </w:r>
                <w:r w:rsidR="00F66C01" w:rsidRPr="00CC2294">
                  <w:rPr>
                    <w:webHidden/>
                  </w:rPr>
                </w:r>
                <w:r w:rsidR="00F66C01" w:rsidRPr="00CC2294">
                  <w:rPr>
                    <w:webHidden/>
                  </w:rPr>
                  <w:fldChar w:fldCharType="separate"/>
                </w:r>
                <w:r w:rsidR="00F54BDC" w:rsidRPr="00CC2294">
                  <w:rPr>
                    <w:webHidden/>
                  </w:rPr>
                  <w:t>2</w:t>
                </w:r>
                <w:r w:rsidR="00F66C01" w:rsidRPr="00CC2294">
                  <w:rPr>
                    <w:webHidden/>
                  </w:rPr>
                  <w:fldChar w:fldCharType="end"/>
                </w:r>
              </w:hyperlink>
            </w:p>
            <w:p w14:paraId="35CAD993" w14:textId="5F28ADB9" w:rsidR="008A592D" w:rsidRPr="00CC2294" w:rsidRDefault="009D2F6A">
              <w:pPr>
                <w:pStyle w:val="TOC1"/>
                <w:rPr>
                  <w:rFonts w:eastAsiaTheme="minorEastAsia" w:cstheme="minorBidi"/>
                  <w:smallCaps w:val="0"/>
                  <w:color w:val="auto"/>
                  <w:szCs w:val="22"/>
                  <w:lang w:val="en-IN" w:eastAsia="en-IN"/>
                </w:rPr>
              </w:pPr>
              <w:hyperlink w:anchor="_Toc7425352" w:history="1">
                <w:r w:rsidR="008A592D" w:rsidRPr="00CC2294">
                  <w:rPr>
                    <w:rStyle w:val="Hyperlink"/>
                  </w:rPr>
                  <w:t>RESULTS and OUTPUT</w:t>
                </w:r>
                <w:r w:rsidR="008A592D" w:rsidRPr="00CC2294">
                  <w:rPr>
                    <w:webHidden/>
                  </w:rPr>
                  <w:tab/>
                </w:r>
                <w:r w:rsidR="00F66C01" w:rsidRPr="00CC2294">
                  <w:rPr>
                    <w:webHidden/>
                  </w:rPr>
                  <w:fldChar w:fldCharType="begin"/>
                </w:r>
                <w:r w:rsidR="008A592D" w:rsidRPr="00CC2294">
                  <w:rPr>
                    <w:webHidden/>
                  </w:rPr>
                  <w:instrText xml:space="preserve"> PAGEREF _Toc7425352 \h </w:instrText>
                </w:r>
                <w:r w:rsidR="00F66C01" w:rsidRPr="00CC2294">
                  <w:rPr>
                    <w:webHidden/>
                  </w:rPr>
                </w:r>
                <w:r w:rsidR="00F66C01" w:rsidRPr="00CC2294">
                  <w:rPr>
                    <w:webHidden/>
                  </w:rPr>
                  <w:fldChar w:fldCharType="separate"/>
                </w:r>
                <w:r w:rsidR="00F54BDC" w:rsidRPr="00CC2294">
                  <w:rPr>
                    <w:webHidden/>
                  </w:rPr>
                  <w:t>2</w:t>
                </w:r>
                <w:r w:rsidR="00F66C01" w:rsidRPr="00CC2294">
                  <w:rPr>
                    <w:webHidden/>
                  </w:rPr>
                  <w:fldChar w:fldCharType="end"/>
                </w:r>
              </w:hyperlink>
            </w:p>
            <w:p w14:paraId="4209A096" w14:textId="530FB9F5" w:rsidR="008A592D" w:rsidRPr="00CC2294" w:rsidRDefault="009D2F6A">
              <w:pPr>
                <w:pStyle w:val="TOC1"/>
                <w:rPr>
                  <w:rFonts w:eastAsiaTheme="minorEastAsia" w:cstheme="minorBidi"/>
                  <w:smallCaps w:val="0"/>
                  <w:color w:val="auto"/>
                  <w:szCs w:val="22"/>
                  <w:lang w:val="en-IN" w:eastAsia="en-IN"/>
                </w:rPr>
              </w:pPr>
              <w:hyperlink w:anchor="_Toc7425353" w:history="1">
                <w:r w:rsidR="008A592D" w:rsidRPr="00CC2294">
                  <w:rPr>
                    <w:rStyle w:val="Hyperlink"/>
                  </w:rPr>
                  <w:t>PHOTOGRAPH / SCREENSHOT OF ACTUAL MODEL/PRODUCT</w:t>
                </w:r>
                <w:r w:rsidR="008A592D" w:rsidRPr="00CC2294">
                  <w:rPr>
                    <w:webHidden/>
                  </w:rPr>
                  <w:tab/>
                </w:r>
                <w:r w:rsidR="00F66C01" w:rsidRPr="00CC2294">
                  <w:rPr>
                    <w:webHidden/>
                  </w:rPr>
                  <w:fldChar w:fldCharType="begin"/>
                </w:r>
                <w:r w:rsidR="008A592D" w:rsidRPr="00CC2294">
                  <w:rPr>
                    <w:webHidden/>
                  </w:rPr>
                  <w:instrText xml:space="preserve"> PAGEREF _Toc7425353 \h </w:instrText>
                </w:r>
                <w:r w:rsidR="00F66C01" w:rsidRPr="00CC2294">
                  <w:rPr>
                    <w:webHidden/>
                  </w:rPr>
                </w:r>
                <w:r w:rsidR="00F66C01" w:rsidRPr="00CC2294">
                  <w:rPr>
                    <w:webHidden/>
                  </w:rPr>
                  <w:fldChar w:fldCharType="separate"/>
                </w:r>
                <w:r w:rsidR="00F54BDC" w:rsidRPr="00CC2294">
                  <w:rPr>
                    <w:webHidden/>
                  </w:rPr>
                  <w:t>2</w:t>
                </w:r>
                <w:r w:rsidR="00F66C01" w:rsidRPr="00CC2294">
                  <w:rPr>
                    <w:webHidden/>
                  </w:rPr>
                  <w:fldChar w:fldCharType="end"/>
                </w:r>
              </w:hyperlink>
            </w:p>
            <w:p w14:paraId="06627F93" w14:textId="337B6A1F" w:rsidR="008A592D" w:rsidRPr="00CC2294" w:rsidRDefault="009D2F6A">
              <w:pPr>
                <w:pStyle w:val="TOC1"/>
                <w:rPr>
                  <w:rFonts w:eastAsiaTheme="minorEastAsia" w:cstheme="minorBidi"/>
                  <w:smallCaps w:val="0"/>
                  <w:color w:val="auto"/>
                  <w:szCs w:val="22"/>
                  <w:lang w:val="en-IN" w:eastAsia="en-IN"/>
                </w:rPr>
              </w:pPr>
              <w:hyperlink w:anchor="_Toc7425354" w:history="1">
                <w:r w:rsidR="008A592D" w:rsidRPr="00CC2294">
                  <w:rPr>
                    <w:rStyle w:val="Hyperlink"/>
                  </w:rPr>
                  <w:t>APPLICATIONS</w:t>
                </w:r>
                <w:r w:rsidR="008A592D" w:rsidRPr="00CC2294">
                  <w:rPr>
                    <w:webHidden/>
                  </w:rPr>
                  <w:tab/>
                </w:r>
                <w:r w:rsidR="00F66C01" w:rsidRPr="00CC2294">
                  <w:rPr>
                    <w:webHidden/>
                  </w:rPr>
                  <w:fldChar w:fldCharType="begin"/>
                </w:r>
                <w:r w:rsidR="008A592D" w:rsidRPr="00CC2294">
                  <w:rPr>
                    <w:webHidden/>
                  </w:rPr>
                  <w:instrText xml:space="preserve"> PAGEREF _Toc7425354 \h </w:instrText>
                </w:r>
                <w:r w:rsidR="00F66C01" w:rsidRPr="00CC2294">
                  <w:rPr>
                    <w:webHidden/>
                  </w:rPr>
                </w:r>
                <w:r w:rsidR="00F66C01" w:rsidRPr="00CC2294">
                  <w:rPr>
                    <w:webHidden/>
                  </w:rPr>
                  <w:fldChar w:fldCharType="separate"/>
                </w:r>
                <w:r w:rsidR="00F54BDC" w:rsidRPr="00CC2294">
                  <w:rPr>
                    <w:webHidden/>
                  </w:rPr>
                  <w:t>2</w:t>
                </w:r>
                <w:r w:rsidR="00F66C01" w:rsidRPr="00CC2294">
                  <w:rPr>
                    <w:webHidden/>
                  </w:rPr>
                  <w:fldChar w:fldCharType="end"/>
                </w:r>
              </w:hyperlink>
            </w:p>
            <w:p w14:paraId="0BC4DF28" w14:textId="27AA9CEA" w:rsidR="008A592D" w:rsidRPr="00CC2294" w:rsidRDefault="009D2F6A">
              <w:pPr>
                <w:pStyle w:val="TOC1"/>
                <w:rPr>
                  <w:rFonts w:eastAsiaTheme="minorEastAsia" w:cstheme="minorBidi"/>
                  <w:smallCaps w:val="0"/>
                  <w:color w:val="auto"/>
                  <w:szCs w:val="22"/>
                  <w:lang w:val="en-IN" w:eastAsia="en-IN"/>
                </w:rPr>
              </w:pPr>
              <w:hyperlink w:anchor="_Toc7425355" w:history="1">
                <w:r w:rsidR="008A592D" w:rsidRPr="00CC2294">
                  <w:rPr>
                    <w:rStyle w:val="Hyperlink"/>
                  </w:rPr>
                  <w:t>CONCLUSIONS AND FUTURE SCOPE</w:t>
                </w:r>
                <w:r w:rsidR="008A592D" w:rsidRPr="00CC2294">
                  <w:rPr>
                    <w:webHidden/>
                  </w:rPr>
                  <w:tab/>
                </w:r>
                <w:r w:rsidR="00F66C01" w:rsidRPr="00CC2294">
                  <w:rPr>
                    <w:webHidden/>
                  </w:rPr>
                  <w:fldChar w:fldCharType="begin"/>
                </w:r>
                <w:r w:rsidR="008A592D" w:rsidRPr="00CC2294">
                  <w:rPr>
                    <w:webHidden/>
                  </w:rPr>
                  <w:instrText xml:space="preserve"> PAGEREF _Toc7425355 \h </w:instrText>
                </w:r>
                <w:r w:rsidR="00F66C01" w:rsidRPr="00CC2294">
                  <w:rPr>
                    <w:webHidden/>
                  </w:rPr>
                </w:r>
                <w:r w:rsidR="00F66C01" w:rsidRPr="00CC2294">
                  <w:rPr>
                    <w:webHidden/>
                  </w:rPr>
                  <w:fldChar w:fldCharType="separate"/>
                </w:r>
                <w:r w:rsidR="00F54BDC" w:rsidRPr="00CC2294">
                  <w:rPr>
                    <w:webHidden/>
                  </w:rPr>
                  <w:t>2</w:t>
                </w:r>
                <w:r w:rsidR="00F66C01" w:rsidRPr="00CC2294">
                  <w:rPr>
                    <w:webHidden/>
                  </w:rPr>
                  <w:fldChar w:fldCharType="end"/>
                </w:r>
              </w:hyperlink>
            </w:p>
            <w:p w14:paraId="1AB1B037" w14:textId="12614353" w:rsidR="008A592D" w:rsidRPr="00CC2294" w:rsidRDefault="009D2F6A">
              <w:pPr>
                <w:pStyle w:val="TOC1"/>
                <w:rPr>
                  <w:rFonts w:eastAsiaTheme="minorEastAsia" w:cstheme="minorBidi"/>
                  <w:smallCaps w:val="0"/>
                  <w:color w:val="auto"/>
                  <w:szCs w:val="22"/>
                  <w:lang w:val="en-IN" w:eastAsia="en-IN"/>
                </w:rPr>
              </w:pPr>
              <w:hyperlink w:anchor="_Toc7425356" w:history="1">
                <w:r w:rsidR="008A592D" w:rsidRPr="00CC2294">
                  <w:rPr>
                    <w:rStyle w:val="Hyperlink"/>
                  </w:rPr>
                  <w:t>LIST OF REFERENCES</w:t>
                </w:r>
                <w:r w:rsidR="008A592D" w:rsidRPr="00CC2294">
                  <w:rPr>
                    <w:webHidden/>
                  </w:rPr>
                  <w:tab/>
                </w:r>
                <w:r w:rsidR="00F66C01" w:rsidRPr="00CC2294">
                  <w:rPr>
                    <w:webHidden/>
                  </w:rPr>
                  <w:fldChar w:fldCharType="begin"/>
                </w:r>
                <w:r w:rsidR="008A592D" w:rsidRPr="00CC2294">
                  <w:rPr>
                    <w:webHidden/>
                  </w:rPr>
                  <w:instrText xml:space="preserve"> PAGEREF _Toc7425356 \h </w:instrText>
                </w:r>
                <w:r w:rsidR="00F66C01" w:rsidRPr="00CC2294">
                  <w:rPr>
                    <w:webHidden/>
                  </w:rPr>
                </w:r>
                <w:r w:rsidR="00F66C01" w:rsidRPr="00CC2294">
                  <w:rPr>
                    <w:webHidden/>
                  </w:rPr>
                  <w:fldChar w:fldCharType="separate"/>
                </w:r>
                <w:r w:rsidR="00F54BDC" w:rsidRPr="00CC2294">
                  <w:rPr>
                    <w:webHidden/>
                  </w:rPr>
                  <w:t>2</w:t>
                </w:r>
                <w:r w:rsidR="00F66C01" w:rsidRPr="00CC2294">
                  <w:rPr>
                    <w:webHidden/>
                  </w:rPr>
                  <w:fldChar w:fldCharType="end"/>
                </w:r>
              </w:hyperlink>
            </w:p>
            <w:p w14:paraId="2DC1E7AD" w14:textId="77777777" w:rsidR="00B75D0F" w:rsidRPr="00CC2294" w:rsidRDefault="00F66C01">
              <w:r w:rsidRPr="00CC2294">
                <w:fldChar w:fldCharType="end"/>
              </w:r>
            </w:p>
          </w:sdtContent>
        </w:sdt>
        <w:p w14:paraId="02E1AC72" w14:textId="77777777" w:rsidR="00B75D0F" w:rsidRPr="00CC2294" w:rsidRDefault="00B75D0F">
          <w:pPr>
            <w:spacing w:after="200"/>
            <w:rPr>
              <w:rFonts w:asciiTheme="majorHAnsi" w:hAnsiTheme="majorHAnsi"/>
              <w:b/>
              <w:smallCaps/>
              <w:color w:val="auto"/>
              <w:spacing w:val="20"/>
              <w:sz w:val="28"/>
              <w:szCs w:val="32"/>
            </w:rPr>
          </w:pPr>
        </w:p>
        <w:p w14:paraId="26A147AA" w14:textId="77777777" w:rsidR="00B75D0F" w:rsidRPr="00CC2294" w:rsidRDefault="00B75D0F">
          <w:pPr>
            <w:spacing w:after="200"/>
            <w:rPr>
              <w:rFonts w:asciiTheme="majorHAnsi" w:hAnsiTheme="majorHAnsi"/>
              <w:b/>
              <w:color w:val="9D3511" w:themeColor="accent1" w:themeShade="BF"/>
              <w:spacing w:val="20"/>
              <w:sz w:val="28"/>
              <w:szCs w:val="28"/>
            </w:rPr>
          </w:pPr>
          <w:r w:rsidRPr="00CC2294">
            <w:rPr>
              <w:szCs w:val="28"/>
            </w:rPr>
            <w:br w:type="page"/>
          </w:r>
        </w:p>
        <w:p w14:paraId="14470BB8" w14:textId="77777777" w:rsidR="008F471B" w:rsidRPr="00CC2294" w:rsidRDefault="008F471B" w:rsidP="009D2043">
          <w:pPr>
            <w:pStyle w:val="Heading1"/>
            <w:rPr>
              <w:szCs w:val="28"/>
            </w:rPr>
          </w:pPr>
          <w:bookmarkStart w:id="0" w:name="_Toc7425334"/>
          <w:r w:rsidRPr="00CC2294">
            <w:rPr>
              <w:szCs w:val="28"/>
            </w:rPr>
            <w:lastRenderedPageBreak/>
            <w:t>Vision of the Institute:</w:t>
          </w:r>
          <w:bookmarkEnd w:id="0"/>
        </w:p>
        <w:p w14:paraId="04995CDA" w14:textId="26AA2783" w:rsidR="008F471B" w:rsidRPr="00CC2294" w:rsidRDefault="008F471B" w:rsidP="008F471B">
          <w:pPr>
            <w:autoSpaceDE w:val="0"/>
            <w:autoSpaceDN w:val="0"/>
            <w:snapToGrid w:val="0"/>
            <w:ind w:left="567"/>
            <w:jc w:val="both"/>
            <w:rPr>
              <w:rFonts w:eastAsia="Calibri"/>
              <w:b/>
              <w:color w:val="000000"/>
              <w:sz w:val="32"/>
              <w:szCs w:val="32"/>
            </w:rPr>
          </w:pPr>
          <w:r w:rsidRPr="00CC2294">
            <w:rPr>
              <w:rFonts w:eastAsia="Calibri"/>
              <w:color w:val="000000"/>
              <w:sz w:val="32"/>
              <w:szCs w:val="32"/>
            </w:rPr>
            <w:t xml:space="preserve">To evolve as an industry oriented, </w:t>
          </w:r>
          <w:r w:rsidR="00261992" w:rsidRPr="00CC2294">
            <w:rPr>
              <w:rFonts w:eastAsia="Calibri"/>
              <w:color w:val="000000"/>
              <w:sz w:val="32"/>
              <w:szCs w:val="32"/>
            </w:rPr>
            <w:t>research-based</w:t>
          </w:r>
          <w:r w:rsidRPr="00CC2294">
            <w:rPr>
              <w:rFonts w:eastAsia="Calibri"/>
              <w:color w:val="000000"/>
              <w:sz w:val="32"/>
              <w:szCs w:val="32"/>
            </w:rPr>
            <w:t xml:space="preserve"> Institution for creative solutions in various engineering domains, with an ultimate objective of meeting technological challenges faced by the Nation and the Society.</w:t>
          </w:r>
        </w:p>
        <w:p w14:paraId="0A8BC3DB" w14:textId="77777777" w:rsidR="008F471B" w:rsidRPr="00CC2294" w:rsidRDefault="008F471B" w:rsidP="008F471B">
          <w:pPr>
            <w:autoSpaceDE w:val="0"/>
            <w:autoSpaceDN w:val="0"/>
            <w:snapToGrid w:val="0"/>
            <w:jc w:val="both"/>
            <w:rPr>
              <w:rFonts w:eastAsia="Calibri"/>
              <w:b/>
              <w:color w:val="000000"/>
              <w:sz w:val="32"/>
              <w:szCs w:val="32"/>
            </w:rPr>
          </w:pPr>
        </w:p>
        <w:p w14:paraId="2EE565ED" w14:textId="77777777" w:rsidR="008F471B" w:rsidRPr="00CC2294" w:rsidRDefault="008F471B" w:rsidP="009D2043">
          <w:pPr>
            <w:pStyle w:val="Heading1"/>
          </w:pPr>
          <w:bookmarkStart w:id="1" w:name="_Toc7425335"/>
          <w:r w:rsidRPr="00CC2294">
            <w:t>Mission of the Institute:</w:t>
          </w:r>
          <w:bookmarkEnd w:id="1"/>
        </w:p>
        <w:p w14:paraId="318405DF" w14:textId="574B4CC7" w:rsidR="008F471B" w:rsidRPr="00CC2294" w:rsidRDefault="008F471B" w:rsidP="008A592D">
          <w:pPr>
            <w:pStyle w:val="ListParagraph"/>
            <w:numPr>
              <w:ilvl w:val="0"/>
              <w:numId w:val="17"/>
            </w:numPr>
            <w:tabs>
              <w:tab w:val="left" w:pos="720"/>
            </w:tabs>
            <w:snapToGrid w:val="0"/>
            <w:spacing w:before="120" w:after="120" w:line="240" w:lineRule="auto"/>
            <w:ind w:left="714" w:hanging="357"/>
            <w:contextualSpacing w:val="0"/>
            <w:jc w:val="both"/>
            <w:rPr>
              <w:color w:val="000000"/>
              <w:sz w:val="32"/>
              <w:szCs w:val="32"/>
            </w:rPr>
          </w:pPr>
          <w:r w:rsidRPr="00CC2294">
            <w:rPr>
              <w:color w:val="000000"/>
              <w:sz w:val="32"/>
              <w:szCs w:val="32"/>
            </w:rPr>
            <w:t xml:space="preserve">To enhance the quality of engineering education and delivery through accessible, comprehensive and </w:t>
          </w:r>
          <w:r w:rsidR="00261992" w:rsidRPr="00CC2294">
            <w:rPr>
              <w:color w:val="000000"/>
              <w:sz w:val="32"/>
              <w:szCs w:val="32"/>
            </w:rPr>
            <w:t>research-oriented</w:t>
          </w:r>
          <w:r w:rsidRPr="00CC2294">
            <w:rPr>
              <w:color w:val="000000"/>
              <w:sz w:val="32"/>
              <w:szCs w:val="32"/>
            </w:rPr>
            <w:t xml:space="preserve"> teaching-learning-assessment processes in the state-of-art environment.</w:t>
          </w:r>
        </w:p>
        <w:p w14:paraId="30E20E82" w14:textId="77777777" w:rsidR="008F471B" w:rsidRPr="00CC2294" w:rsidRDefault="008F471B" w:rsidP="008A592D">
          <w:pPr>
            <w:pStyle w:val="ListParagraph"/>
            <w:numPr>
              <w:ilvl w:val="0"/>
              <w:numId w:val="17"/>
            </w:numPr>
            <w:tabs>
              <w:tab w:val="left" w:pos="720"/>
            </w:tabs>
            <w:snapToGrid w:val="0"/>
            <w:spacing w:before="120" w:after="120" w:line="240" w:lineRule="auto"/>
            <w:ind w:left="714" w:hanging="357"/>
            <w:contextualSpacing w:val="0"/>
            <w:jc w:val="both"/>
            <w:rPr>
              <w:color w:val="000000"/>
              <w:sz w:val="32"/>
              <w:szCs w:val="32"/>
            </w:rPr>
          </w:pPr>
          <w:r w:rsidRPr="00CC2294">
            <w:rPr>
              <w:color w:val="000000"/>
              <w:sz w:val="32"/>
              <w:szCs w:val="32"/>
            </w:rPr>
            <w:t>To create opportunities for students and faculty members to acquire professional knowledge and develop managerial, entrepreneurial and social attitudes with highly ethical and moral values.</w:t>
          </w:r>
        </w:p>
        <w:p w14:paraId="6B536A8A" w14:textId="233B5EB3" w:rsidR="008F471B" w:rsidRPr="00CC2294" w:rsidRDefault="008F471B" w:rsidP="008A592D">
          <w:pPr>
            <w:pStyle w:val="ListParagraph"/>
            <w:numPr>
              <w:ilvl w:val="0"/>
              <w:numId w:val="17"/>
            </w:numPr>
            <w:tabs>
              <w:tab w:val="left" w:pos="720"/>
            </w:tabs>
            <w:snapToGrid w:val="0"/>
            <w:spacing w:before="120" w:after="120" w:line="240" w:lineRule="auto"/>
            <w:ind w:left="714" w:hanging="357"/>
            <w:contextualSpacing w:val="0"/>
            <w:jc w:val="both"/>
            <w:rPr>
              <w:rFonts w:eastAsia="Verdana"/>
              <w:color w:val="000000"/>
              <w:sz w:val="32"/>
              <w:szCs w:val="32"/>
              <w:u w:val="single"/>
            </w:rPr>
          </w:pPr>
          <w:r w:rsidRPr="00CC2294">
            <w:rPr>
              <w:color w:val="000000"/>
              <w:sz w:val="32"/>
              <w:szCs w:val="32"/>
            </w:rPr>
            <w:t xml:space="preserve">To satisfy the ever-changing needs of the nation with respect to evolution and absorption of sustainable and environment friendly technologies for effective creation of </w:t>
          </w:r>
          <w:r w:rsidR="00261992" w:rsidRPr="00CC2294">
            <w:rPr>
              <w:color w:val="000000"/>
              <w:sz w:val="32"/>
              <w:szCs w:val="32"/>
            </w:rPr>
            <w:t>knowledge-based</w:t>
          </w:r>
          <w:r w:rsidRPr="00CC2294">
            <w:rPr>
              <w:color w:val="000000"/>
              <w:sz w:val="32"/>
              <w:szCs w:val="32"/>
            </w:rPr>
            <w:t xml:space="preserve"> society in the global era. </w:t>
          </w:r>
        </w:p>
        <w:p w14:paraId="7A2B1DC0" w14:textId="77777777" w:rsidR="008F471B" w:rsidRPr="00CC2294" w:rsidRDefault="008F471B">
          <w:pPr>
            <w:spacing w:after="200"/>
            <w:rPr>
              <w:smallCaps/>
              <w:color w:val="auto"/>
            </w:rPr>
          </w:pPr>
          <w:r w:rsidRPr="00CC2294">
            <w:rPr>
              <w:smallCaps/>
              <w:color w:val="auto"/>
            </w:rPr>
            <w:br w:type="page"/>
          </w:r>
        </w:p>
        <w:p w14:paraId="6321450F" w14:textId="77777777" w:rsidR="009D2043" w:rsidRPr="00CC2294" w:rsidRDefault="009D2043" w:rsidP="009D2043">
          <w:pPr>
            <w:jc w:val="center"/>
            <w:rPr>
              <w:b/>
              <w:bCs/>
              <w:color w:val="000000"/>
              <w:sz w:val="32"/>
              <w:szCs w:val="32"/>
            </w:rPr>
          </w:pPr>
          <w:r w:rsidRPr="00CC2294">
            <w:rPr>
              <w:b/>
              <w:bCs/>
              <w:color w:val="000000"/>
              <w:sz w:val="32"/>
              <w:szCs w:val="32"/>
            </w:rPr>
            <w:lastRenderedPageBreak/>
            <w:t>Department of Electrical Engineering</w:t>
          </w:r>
        </w:p>
        <w:p w14:paraId="0E634976" w14:textId="77777777" w:rsidR="009D2043" w:rsidRPr="00CC2294" w:rsidRDefault="009D2043" w:rsidP="009D2043">
          <w:pPr>
            <w:pStyle w:val="Heading1"/>
          </w:pPr>
          <w:bookmarkStart w:id="2" w:name="_Toc7425336"/>
          <w:r w:rsidRPr="00CC2294">
            <w:t>Vision of the department</w:t>
          </w:r>
          <w:bookmarkEnd w:id="2"/>
        </w:p>
        <w:p w14:paraId="1205F4C2" w14:textId="77777777" w:rsidR="009D2043" w:rsidRPr="00CC2294" w:rsidRDefault="009D2043" w:rsidP="009D2043">
          <w:pPr>
            <w:jc w:val="both"/>
            <w:rPr>
              <w:color w:val="000000"/>
              <w:sz w:val="24"/>
              <w:szCs w:val="24"/>
            </w:rPr>
          </w:pPr>
          <w:r w:rsidRPr="00CC2294">
            <w:rPr>
              <w:color w:val="000000"/>
              <w:sz w:val="24"/>
              <w:szCs w:val="24"/>
            </w:rPr>
            <w:t>To create a strong research-based teaching and learning environment that will cater to the needs of modern Electrical Engineering.</w:t>
          </w:r>
        </w:p>
        <w:p w14:paraId="098B757F" w14:textId="77777777" w:rsidR="009D2043" w:rsidRPr="00CC2294" w:rsidRDefault="009D2043" w:rsidP="009D2043">
          <w:pPr>
            <w:pStyle w:val="Heading1"/>
          </w:pPr>
          <w:bookmarkStart w:id="3" w:name="_Toc7425337"/>
          <w:r w:rsidRPr="00CC2294">
            <w:t>Mission of the department</w:t>
          </w:r>
          <w:bookmarkEnd w:id="3"/>
        </w:p>
        <w:p w14:paraId="46273365" w14:textId="77777777" w:rsidR="009D2043" w:rsidRPr="00CC2294" w:rsidRDefault="009D2043" w:rsidP="009D2043">
          <w:pPr>
            <w:numPr>
              <w:ilvl w:val="0"/>
              <w:numId w:val="18"/>
            </w:numPr>
            <w:spacing w:before="100" w:beforeAutospacing="1" w:after="100" w:afterAutospacing="1" w:line="240" w:lineRule="auto"/>
            <w:jc w:val="both"/>
            <w:rPr>
              <w:color w:val="000000"/>
              <w:sz w:val="24"/>
              <w:szCs w:val="24"/>
            </w:rPr>
          </w:pPr>
          <w:r w:rsidRPr="00CC2294">
            <w:rPr>
              <w:color w:val="000000"/>
              <w:sz w:val="24"/>
              <w:szCs w:val="24"/>
            </w:rPr>
            <w:t>To produce recognized industry-ready professionals in Electrical Engineering, through educational program incorporating practice and project based teaching-learning processes.</w:t>
          </w:r>
        </w:p>
        <w:p w14:paraId="68EB949D" w14:textId="77777777" w:rsidR="009D2043" w:rsidRPr="00CC2294" w:rsidRDefault="009D2043" w:rsidP="009D2043">
          <w:pPr>
            <w:numPr>
              <w:ilvl w:val="0"/>
              <w:numId w:val="18"/>
            </w:numPr>
            <w:spacing w:before="100" w:beforeAutospacing="1" w:after="100" w:afterAutospacing="1" w:line="240" w:lineRule="auto"/>
            <w:jc w:val="both"/>
            <w:rPr>
              <w:color w:val="000000"/>
              <w:sz w:val="24"/>
              <w:szCs w:val="24"/>
            </w:rPr>
          </w:pPr>
          <w:r w:rsidRPr="00CC2294">
            <w:rPr>
              <w:color w:val="000000"/>
              <w:sz w:val="24"/>
              <w:szCs w:val="24"/>
            </w:rPr>
            <w:t>To enhance knowledge in Electrical Engineering, through research for sustainable development of the society and the nation as a whole. </w:t>
          </w:r>
        </w:p>
        <w:p w14:paraId="30B12C98" w14:textId="77777777" w:rsidR="009D2043" w:rsidRPr="00CC2294" w:rsidRDefault="009D2043" w:rsidP="009D2043">
          <w:pPr>
            <w:numPr>
              <w:ilvl w:val="0"/>
              <w:numId w:val="18"/>
            </w:numPr>
            <w:spacing w:before="100" w:beforeAutospacing="1" w:after="100" w:afterAutospacing="1" w:line="240" w:lineRule="auto"/>
            <w:jc w:val="both"/>
            <w:rPr>
              <w:color w:val="000000"/>
              <w:sz w:val="24"/>
              <w:szCs w:val="24"/>
            </w:rPr>
          </w:pPr>
          <w:r w:rsidRPr="00CC2294">
            <w:rPr>
              <w:color w:val="000000"/>
              <w:sz w:val="24"/>
              <w:szCs w:val="24"/>
            </w:rPr>
            <w:t>To promote social, environmental and technological responsiveness related to electric power through dissemination of knowledge.</w:t>
          </w:r>
        </w:p>
        <w:p w14:paraId="180889BB" w14:textId="77777777" w:rsidR="009D2043" w:rsidRPr="00CC2294" w:rsidRDefault="009D2043" w:rsidP="009D2043">
          <w:pPr>
            <w:pStyle w:val="Heading1"/>
          </w:pPr>
          <w:bookmarkStart w:id="4" w:name="_Toc7425338"/>
          <w:r w:rsidRPr="00CC2294">
            <w:t>Program Educational Objectives (PEO)</w:t>
          </w:r>
          <w:bookmarkEnd w:id="4"/>
        </w:p>
        <w:p w14:paraId="1A987B7D" w14:textId="77777777" w:rsidR="009D2043" w:rsidRPr="00CC2294" w:rsidRDefault="009D2043" w:rsidP="009D2043">
          <w:pPr>
            <w:rPr>
              <w:bCs/>
              <w:color w:val="000000"/>
              <w:sz w:val="24"/>
              <w:szCs w:val="24"/>
            </w:rPr>
          </w:pPr>
          <w:r w:rsidRPr="00CC2294">
            <w:rPr>
              <w:bCs/>
              <w:color w:val="000000"/>
              <w:sz w:val="24"/>
              <w:szCs w:val="24"/>
            </w:rPr>
            <w:t>Graduates of Electrical Engineering Program shall</w:t>
          </w:r>
        </w:p>
        <w:p w14:paraId="66C638DC" w14:textId="77777777" w:rsidR="009D2043" w:rsidRPr="00CC2294" w:rsidRDefault="009D2043" w:rsidP="009D2043">
          <w:pPr>
            <w:pStyle w:val="ListParagraph"/>
            <w:rPr>
              <w:bCs/>
              <w:color w:val="000000"/>
              <w:sz w:val="24"/>
              <w:szCs w:val="24"/>
            </w:rPr>
          </w:pPr>
        </w:p>
        <w:p w14:paraId="5D803094" w14:textId="77777777" w:rsidR="009D2043" w:rsidRPr="00CC2294" w:rsidRDefault="009D2043" w:rsidP="009D2043">
          <w:pPr>
            <w:pStyle w:val="ListParagraph"/>
            <w:numPr>
              <w:ilvl w:val="0"/>
              <w:numId w:val="18"/>
            </w:numPr>
            <w:spacing w:after="0" w:line="240" w:lineRule="auto"/>
            <w:ind w:right="113"/>
            <w:jc w:val="both"/>
            <w:rPr>
              <w:color w:val="000000"/>
              <w:sz w:val="24"/>
              <w:szCs w:val="24"/>
            </w:rPr>
          </w:pPr>
          <w:r w:rsidRPr="00CC2294">
            <w:rPr>
              <w:b/>
              <w:bCs/>
              <w:color w:val="000000"/>
              <w:sz w:val="24"/>
              <w:szCs w:val="24"/>
            </w:rPr>
            <w:t>PEO1:</w:t>
          </w:r>
          <w:r w:rsidRPr="00CC2294">
            <w:rPr>
              <w:color w:val="000000"/>
              <w:sz w:val="24"/>
              <w:szCs w:val="24"/>
            </w:rPr>
            <w:t> Have Skills, in-depth knowledge  and proficiency in the core areas of Electrical and other related interdisciplinary engineering domains.</w:t>
          </w:r>
        </w:p>
        <w:p w14:paraId="19D483BF" w14:textId="77777777" w:rsidR="009D2043" w:rsidRPr="00CC2294" w:rsidRDefault="009D2043" w:rsidP="009D2043">
          <w:pPr>
            <w:pStyle w:val="ListParagraph"/>
            <w:rPr>
              <w:color w:val="000000"/>
              <w:sz w:val="24"/>
              <w:szCs w:val="24"/>
            </w:rPr>
          </w:pPr>
        </w:p>
        <w:p w14:paraId="08CEF209" w14:textId="77777777" w:rsidR="009D2043" w:rsidRPr="00CC2294" w:rsidRDefault="009D2043" w:rsidP="009D2043">
          <w:pPr>
            <w:pStyle w:val="ListParagraph"/>
            <w:ind w:right="113"/>
            <w:jc w:val="both"/>
            <w:rPr>
              <w:color w:val="000000"/>
              <w:sz w:val="24"/>
              <w:szCs w:val="24"/>
            </w:rPr>
          </w:pPr>
          <w:r w:rsidRPr="00CC2294">
            <w:rPr>
              <w:b/>
              <w:bCs/>
              <w:color w:val="000000"/>
              <w:sz w:val="24"/>
              <w:szCs w:val="24"/>
            </w:rPr>
            <w:t>PEO2:</w:t>
          </w:r>
          <w:r w:rsidRPr="00CC2294">
            <w:rPr>
              <w:color w:val="000000"/>
              <w:sz w:val="24"/>
              <w:szCs w:val="24"/>
            </w:rPr>
            <w:t xml:space="preserve">  Become successful practitioners in Electrical industries and/or to be ready for entrepreneurship keeping in view of the global and national requirements. </w:t>
          </w:r>
        </w:p>
        <w:p w14:paraId="0627E6DD" w14:textId="77777777" w:rsidR="009D2043" w:rsidRPr="00CC2294" w:rsidRDefault="009D2043" w:rsidP="009D2043">
          <w:pPr>
            <w:pStyle w:val="ListParagraph"/>
            <w:ind w:right="113"/>
            <w:jc w:val="both"/>
            <w:rPr>
              <w:color w:val="000000"/>
              <w:sz w:val="24"/>
              <w:szCs w:val="24"/>
            </w:rPr>
          </w:pPr>
          <w:r w:rsidRPr="00CC2294">
            <w:rPr>
              <w:color w:val="000000"/>
              <w:sz w:val="24"/>
              <w:szCs w:val="24"/>
            </w:rPr>
            <w:br/>
          </w:r>
          <w:r w:rsidRPr="00CC2294">
            <w:rPr>
              <w:b/>
              <w:bCs/>
              <w:color w:val="000000"/>
              <w:sz w:val="24"/>
              <w:szCs w:val="24"/>
            </w:rPr>
            <w:t>PEO3:</w:t>
          </w:r>
          <w:r w:rsidRPr="00CC2294">
            <w:rPr>
              <w:color w:val="000000"/>
              <w:sz w:val="24"/>
              <w:szCs w:val="24"/>
            </w:rPr>
            <w:t> Have leadership qualities, ethical values and social commitment towards environment aligned utilization of electrical energy.</w:t>
          </w:r>
        </w:p>
        <w:p w14:paraId="43D06A7A" w14:textId="77777777" w:rsidR="009D2043" w:rsidRPr="00CC2294" w:rsidRDefault="009D2043" w:rsidP="009D2043">
          <w:pPr>
            <w:pStyle w:val="ListParagraph"/>
            <w:ind w:right="113"/>
            <w:jc w:val="both"/>
            <w:rPr>
              <w:color w:val="000000"/>
              <w:sz w:val="24"/>
              <w:szCs w:val="24"/>
            </w:rPr>
          </w:pPr>
        </w:p>
        <w:p w14:paraId="2D919B05" w14:textId="77777777" w:rsidR="009D2043" w:rsidRPr="00CC2294" w:rsidRDefault="009D2043" w:rsidP="009D2043">
          <w:pPr>
            <w:pStyle w:val="Heading1"/>
          </w:pPr>
          <w:bookmarkStart w:id="5" w:name="_Toc7425339"/>
          <w:r w:rsidRPr="00CC2294">
            <w:t>Program Specific Outcome (PSO)</w:t>
          </w:r>
          <w:bookmarkEnd w:id="5"/>
        </w:p>
        <w:p w14:paraId="45F4DA58" w14:textId="77777777" w:rsidR="009D2043" w:rsidRPr="00CC2294" w:rsidRDefault="009D2043" w:rsidP="009D2043">
          <w:pPr>
            <w:pStyle w:val="ListParagraph"/>
            <w:ind w:right="113"/>
            <w:jc w:val="both"/>
            <w:rPr>
              <w:color w:val="000000"/>
              <w:sz w:val="24"/>
              <w:szCs w:val="24"/>
            </w:rPr>
          </w:pPr>
        </w:p>
        <w:p w14:paraId="5D693F67" w14:textId="77777777" w:rsidR="009D2043" w:rsidRPr="00CC2294" w:rsidRDefault="009D2043" w:rsidP="009D2043">
          <w:pPr>
            <w:spacing w:line="360" w:lineRule="auto"/>
            <w:jc w:val="both"/>
            <w:rPr>
              <w:sz w:val="24"/>
              <w:szCs w:val="24"/>
            </w:rPr>
          </w:pPr>
          <w:r w:rsidRPr="00CC2294">
            <w:rPr>
              <w:b/>
              <w:sz w:val="24"/>
              <w:szCs w:val="24"/>
            </w:rPr>
            <w:t xml:space="preserve">PSO1: Professional skills: </w:t>
          </w:r>
          <w:r w:rsidRPr="00CC2294">
            <w:rPr>
              <w:sz w:val="24"/>
              <w:szCs w:val="24"/>
            </w:rPr>
            <w:t>Students shall have abilities to take challenges associated with electrical power and renewable energy generation, transmission, distribution and utilization.</w:t>
          </w:r>
        </w:p>
        <w:p w14:paraId="29B23FAA" w14:textId="77777777" w:rsidR="009D2043" w:rsidRPr="00CC2294" w:rsidRDefault="009D2043" w:rsidP="009D2043">
          <w:pPr>
            <w:spacing w:line="360" w:lineRule="auto"/>
            <w:jc w:val="both"/>
            <w:rPr>
              <w:sz w:val="24"/>
              <w:szCs w:val="24"/>
            </w:rPr>
          </w:pPr>
          <w:r w:rsidRPr="00CC2294">
            <w:rPr>
              <w:b/>
              <w:bCs/>
              <w:sz w:val="24"/>
              <w:szCs w:val="24"/>
            </w:rPr>
            <w:t>PSO2: Competency</w:t>
          </w:r>
          <w:r w:rsidRPr="00CC2294">
            <w:rPr>
              <w:b/>
              <w:sz w:val="24"/>
              <w:szCs w:val="24"/>
            </w:rPr>
            <w:t xml:space="preserve">: </w:t>
          </w:r>
          <w:r w:rsidRPr="00CC2294">
            <w:rPr>
              <w:sz w:val="24"/>
              <w:szCs w:val="24"/>
            </w:rPr>
            <w:t>Students shall qualify at the State, National and International level competitive examination for employment, higher studies and research.</w:t>
          </w:r>
        </w:p>
        <w:p w14:paraId="36413027" w14:textId="77777777" w:rsidR="008F471B" w:rsidRPr="00CC2294" w:rsidRDefault="008F471B">
          <w:pPr>
            <w:spacing w:after="200"/>
            <w:rPr>
              <w:smallCaps/>
              <w:color w:val="auto"/>
            </w:rPr>
          </w:pPr>
        </w:p>
        <w:p w14:paraId="7DE1285F" w14:textId="77777777" w:rsidR="009D2043" w:rsidRPr="00CC2294" w:rsidRDefault="009D2043">
          <w:pPr>
            <w:spacing w:after="200"/>
            <w:rPr>
              <w:b/>
              <w:smallCaps/>
              <w:color w:val="auto"/>
            </w:rPr>
          </w:pPr>
          <w:r w:rsidRPr="00CC2294">
            <w:rPr>
              <w:b/>
              <w:smallCaps/>
              <w:color w:val="auto"/>
            </w:rPr>
            <w:br w:type="page"/>
          </w:r>
        </w:p>
        <w:p w14:paraId="41D6CD68" w14:textId="665861B7" w:rsidR="00B75D0F" w:rsidRPr="00CC2294" w:rsidRDefault="009D2F6A" w:rsidP="00B75D0F">
          <w:pPr>
            <w:pStyle w:val="Title"/>
            <w:rPr>
              <w:smallCaps w:val="0"/>
            </w:rPr>
          </w:pPr>
          <w:sdt>
            <w:sdtPr>
              <w:rPr>
                <w:smallCaps w:val="0"/>
              </w:rPr>
              <w:alias w:val="Title"/>
              <w:tag w:val="Title"/>
              <w:id w:val="11808329"/>
              <w:placeholder>
                <w:docPart w:val="FD0FB743FC35436FAD48B84F067E69C1"/>
              </w:placeholder>
              <w:dataBinding w:prefixMappings="xmlns:ns0='http://schemas.openxmlformats.org/package/2006/metadata/core-properties' xmlns:ns1='http://purl.org/dc/elements/1.1/'" w:xpath="/ns0:coreProperties[1]/ns1:title[1]" w:storeItemID="{6C3C8BC8-F283-45AE-878A-BAB7291924A1}"/>
              <w:text/>
            </w:sdtPr>
            <w:sdtEndPr/>
            <w:sdtContent>
              <w:r w:rsidR="00CC2294" w:rsidRPr="00CC2294">
                <w:rPr>
                  <w:smallCaps w:val="0"/>
                </w:rPr>
                <w:t>Voice of Energy Meter</w:t>
              </w:r>
            </w:sdtContent>
          </w:sdt>
        </w:p>
        <w:p w14:paraId="6892E339" w14:textId="56279C12" w:rsidR="00B75D0F" w:rsidRPr="00CC2294" w:rsidRDefault="009D2F6A" w:rsidP="00B75D0F">
          <w:pPr>
            <w:pStyle w:val="Subtitle"/>
          </w:pPr>
          <w:sdt>
            <w:sdtPr>
              <w:alias w:val="Subtitle"/>
              <w:tag w:val="Subtitle"/>
              <w:id w:val="11808339"/>
              <w:placeholder>
                <w:docPart w:val="11F0DBD146D94C3A90A4DC4C228C520D"/>
              </w:placeholder>
              <w:dataBinding w:prefixMappings="xmlns:ns0='http://schemas.openxmlformats.org/package/2006/metadata/core-properties' xmlns:ns1='http://purl.org/dc/elements/1.1/'" w:xpath="/ns0:coreProperties[1]/ns1:subject[1]" w:storeItemID="{6C3C8BC8-F283-45AE-878A-BAB7291924A1}"/>
              <w:text/>
            </w:sdtPr>
            <w:sdtEndPr/>
            <w:sdtContent>
              <w:r w:rsidR="0096171D">
                <w:t>Team Members :</w:t>
              </w:r>
            </w:sdtContent>
          </w:sdt>
        </w:p>
        <w:p w14:paraId="685E701B" w14:textId="77777777" w:rsidR="009D2043" w:rsidRPr="00CC2294" w:rsidRDefault="009D2043" w:rsidP="009D2043">
          <w:pPr>
            <w:pStyle w:val="ListParagraph"/>
            <w:numPr>
              <w:ilvl w:val="0"/>
              <w:numId w:val="19"/>
            </w:numPr>
            <w:shd w:val="clear" w:color="auto" w:fill="FFFFFF"/>
            <w:spacing w:after="0" w:line="240" w:lineRule="auto"/>
            <w:jc w:val="both"/>
            <w:rPr>
              <w:rStyle w:val="fontstyle01"/>
              <w:rFonts w:ascii="Constantia" w:hAnsi="Constantia"/>
              <w:color w:val="00B0F0"/>
            </w:rPr>
          </w:pPr>
          <w:r w:rsidRPr="00CC2294">
            <w:rPr>
              <w:rStyle w:val="fontstyle01"/>
              <w:rFonts w:ascii="Constantia" w:hAnsi="Constantia"/>
              <w:color w:val="00B0F0"/>
            </w:rPr>
            <w:t>Design an economic, user-friendly, Smart Energy Meter for welfare and benefit of the society.</w:t>
          </w:r>
        </w:p>
        <w:p w14:paraId="09FF9EF1" w14:textId="77777777" w:rsidR="009D2043" w:rsidRPr="00CC2294" w:rsidRDefault="009D2043" w:rsidP="009D2043">
          <w:pPr>
            <w:pStyle w:val="ListParagraph"/>
            <w:numPr>
              <w:ilvl w:val="0"/>
              <w:numId w:val="19"/>
            </w:numPr>
            <w:shd w:val="clear" w:color="auto" w:fill="FFFFFF"/>
            <w:spacing w:after="0" w:line="240" w:lineRule="auto"/>
            <w:jc w:val="both"/>
            <w:rPr>
              <w:rStyle w:val="fontstyle01"/>
              <w:rFonts w:ascii="Constantia" w:hAnsi="Constantia"/>
              <w:color w:val="00B0F0"/>
            </w:rPr>
          </w:pPr>
          <w:r w:rsidRPr="00CC2294">
            <w:rPr>
              <w:rStyle w:val="fontstyle01"/>
              <w:rFonts w:ascii="Constantia" w:hAnsi="Constantia"/>
              <w:color w:val="00B0F0"/>
            </w:rPr>
            <w:t>Apply the theoretical knowledge of various subjects like Electrical measurements, Power system, Circuit Theory, Software engineering, Signal system for designing of the product.</w:t>
          </w:r>
        </w:p>
        <w:p w14:paraId="2E8142F1" w14:textId="77777777" w:rsidR="009D2043" w:rsidRPr="00CC2294" w:rsidRDefault="009D2043" w:rsidP="009D2043">
          <w:pPr>
            <w:pStyle w:val="ListParagraph"/>
            <w:numPr>
              <w:ilvl w:val="0"/>
              <w:numId w:val="19"/>
            </w:numPr>
            <w:shd w:val="clear" w:color="auto" w:fill="FFFFFF"/>
            <w:spacing w:after="0" w:line="240" w:lineRule="auto"/>
            <w:jc w:val="both"/>
            <w:rPr>
              <w:rStyle w:val="fontstyle01"/>
              <w:rFonts w:ascii="Constantia" w:hAnsi="Constantia"/>
              <w:color w:val="00B0F0"/>
            </w:rPr>
          </w:pPr>
          <w:r w:rsidRPr="00CC2294">
            <w:rPr>
              <w:rStyle w:val="fontstyle01"/>
              <w:rFonts w:ascii="Constantia" w:hAnsi="Constantia"/>
              <w:color w:val="00B0F0"/>
            </w:rPr>
            <w:t>Apply modern tools and websites like Arduino, ESP 266MODULE, other recent trending tools and thingspeak.com for implementing the project.</w:t>
          </w:r>
        </w:p>
        <w:p w14:paraId="2FF1E4A7" w14:textId="77777777" w:rsidR="009D2043" w:rsidRPr="00CC2294" w:rsidRDefault="009D2043" w:rsidP="009D2043">
          <w:pPr>
            <w:pStyle w:val="ListParagraph"/>
            <w:numPr>
              <w:ilvl w:val="0"/>
              <w:numId w:val="19"/>
            </w:numPr>
            <w:shd w:val="clear" w:color="auto" w:fill="FFFFFF"/>
            <w:spacing w:after="0" w:line="240" w:lineRule="auto"/>
            <w:jc w:val="both"/>
            <w:rPr>
              <w:rStyle w:val="fontstyle01"/>
              <w:rFonts w:ascii="Constantia" w:hAnsi="Constantia"/>
              <w:color w:val="00B0F0"/>
            </w:rPr>
          </w:pPr>
          <w:r w:rsidRPr="00CC2294">
            <w:rPr>
              <w:rStyle w:val="fontstyle01"/>
              <w:rFonts w:ascii="Constantia" w:hAnsi="Constantia"/>
              <w:color w:val="00B0F0"/>
            </w:rPr>
            <w:t>Coordinate among the team members, put together the individual efforts, interacting among team members and working as a unit for solving engineering problems.</w:t>
          </w:r>
        </w:p>
        <w:p w14:paraId="6DDDB0FC" w14:textId="77777777" w:rsidR="009D2043" w:rsidRPr="00CC2294" w:rsidRDefault="009D2043" w:rsidP="009D2043">
          <w:pPr>
            <w:pStyle w:val="ListParagraph"/>
            <w:numPr>
              <w:ilvl w:val="0"/>
              <w:numId w:val="19"/>
            </w:numPr>
            <w:shd w:val="clear" w:color="auto" w:fill="FFFFFF"/>
            <w:spacing w:after="0" w:line="240" w:lineRule="auto"/>
            <w:jc w:val="both"/>
            <w:rPr>
              <w:rStyle w:val="fontstyle01"/>
              <w:rFonts w:ascii="Constantia" w:hAnsi="Constantia"/>
              <w:color w:val="00B0F0"/>
            </w:rPr>
          </w:pPr>
          <w:r w:rsidRPr="00CC2294">
            <w:rPr>
              <w:rStyle w:val="fontstyle01"/>
              <w:rFonts w:ascii="Constantia" w:hAnsi="Constantia"/>
              <w:color w:val="00B0F0"/>
            </w:rPr>
            <w:t xml:space="preserve">Understand the different environmental problems and apply ethical principles and commit to professional ethics and norms of engineering practices. </w:t>
          </w:r>
        </w:p>
        <w:p w14:paraId="6CDB96F9" w14:textId="77777777" w:rsidR="009D2043" w:rsidRPr="00CC2294" w:rsidRDefault="009D2043" w:rsidP="009D2043">
          <w:pPr>
            <w:pStyle w:val="ListParagraph"/>
            <w:numPr>
              <w:ilvl w:val="0"/>
              <w:numId w:val="19"/>
            </w:numPr>
            <w:shd w:val="clear" w:color="auto" w:fill="FFFFFF"/>
            <w:spacing w:after="0" w:line="240" w:lineRule="auto"/>
            <w:jc w:val="both"/>
            <w:rPr>
              <w:rStyle w:val="fontstyle01"/>
              <w:rFonts w:ascii="Constantia" w:hAnsi="Constantia"/>
              <w:color w:val="00B0F0"/>
            </w:rPr>
          </w:pPr>
          <w:r w:rsidRPr="00CC2294">
            <w:rPr>
              <w:rStyle w:val="fontstyle01"/>
              <w:rFonts w:ascii="Constantia" w:hAnsi="Constantia"/>
              <w:color w:val="00B0F0"/>
            </w:rPr>
            <w:t>Recognizing the need for, and have the preparation and ability to engage independent and life-long learning in the broadest content of technological change.</w:t>
          </w:r>
        </w:p>
        <w:p w14:paraId="3F3BD029" w14:textId="77777777" w:rsidR="009D2043" w:rsidRPr="00CC2294" w:rsidRDefault="009D2043" w:rsidP="009D2043">
          <w:pPr>
            <w:pStyle w:val="ListParagraph"/>
            <w:numPr>
              <w:ilvl w:val="0"/>
              <w:numId w:val="19"/>
            </w:numPr>
            <w:shd w:val="clear" w:color="auto" w:fill="FFFFFF"/>
            <w:spacing w:after="0" w:line="240" w:lineRule="auto"/>
            <w:jc w:val="both"/>
            <w:rPr>
              <w:rFonts w:ascii="Constantia" w:hAnsi="Constantia"/>
              <w:color w:val="00B0F0"/>
            </w:rPr>
          </w:pPr>
          <w:r w:rsidRPr="00CC2294">
            <w:rPr>
              <w:rStyle w:val="fontstyle01"/>
              <w:rFonts w:ascii="Constantia" w:hAnsi="Constantia"/>
              <w:color w:val="00B0F0"/>
            </w:rPr>
            <w:t>Plan the project for individual activities and combined activity of team as well as plan the cost to make it a less expensive product.</w:t>
          </w:r>
        </w:p>
        <w:p w14:paraId="74AD788D" w14:textId="77777777" w:rsidR="009D2043" w:rsidRPr="00CC2294" w:rsidRDefault="009D2043" w:rsidP="009D2043">
          <w:pPr>
            <w:pStyle w:val="Heading1"/>
            <w:rPr>
              <w:sz w:val="32"/>
            </w:rPr>
          </w:pPr>
          <w:r w:rsidRPr="00CC2294">
            <w:rPr>
              <w:color w:val="222222"/>
            </w:rPr>
            <w:t xml:space="preserve">  </w:t>
          </w:r>
          <w:bookmarkStart w:id="6" w:name="_Toc7425341"/>
          <w:r w:rsidRPr="00CC2294">
            <w:t>Project Outcome versus Program outcome (PO) Matrix:</w:t>
          </w:r>
          <w:bookmarkEnd w:id="6"/>
        </w:p>
        <w:tbl>
          <w:tblPr>
            <w:tblStyle w:val="TableGrid"/>
            <w:tblW w:w="0" w:type="auto"/>
            <w:tblLook w:val="04A0" w:firstRow="1" w:lastRow="0" w:firstColumn="1" w:lastColumn="0" w:noHBand="0" w:noVBand="1"/>
          </w:tblPr>
          <w:tblGrid>
            <w:gridCol w:w="1024"/>
            <w:gridCol w:w="610"/>
            <w:gridCol w:w="610"/>
            <w:gridCol w:w="609"/>
            <w:gridCol w:w="609"/>
            <w:gridCol w:w="609"/>
            <w:gridCol w:w="609"/>
            <w:gridCol w:w="609"/>
            <w:gridCol w:w="609"/>
            <w:gridCol w:w="609"/>
            <w:gridCol w:w="719"/>
            <w:gridCol w:w="719"/>
            <w:gridCol w:w="719"/>
          </w:tblGrid>
          <w:tr w:rsidR="009D2043" w:rsidRPr="00CC2294" w14:paraId="6E03133D" w14:textId="77777777" w:rsidTr="00B75D0F">
            <w:tc>
              <w:tcPr>
                <w:tcW w:w="710" w:type="dxa"/>
              </w:tcPr>
              <w:p w14:paraId="3DF6BA40" w14:textId="77777777" w:rsidR="009D2043" w:rsidRPr="00CC2294" w:rsidRDefault="009D2043" w:rsidP="00B75D0F">
                <w:pPr>
                  <w:rPr>
                    <w:rFonts w:ascii="Times New Roman" w:hAnsi="Times New Roman"/>
                  </w:rPr>
                </w:pPr>
                <w:r w:rsidRPr="00CC2294">
                  <w:rPr>
                    <w:rFonts w:ascii="Times New Roman" w:hAnsi="Times New Roman"/>
                  </w:rPr>
                  <w:t>Project Outcome No./POs</w:t>
                </w:r>
              </w:p>
            </w:tc>
            <w:tc>
              <w:tcPr>
                <w:tcW w:w="707" w:type="dxa"/>
              </w:tcPr>
              <w:p w14:paraId="3D53FAFF" w14:textId="77777777" w:rsidR="009D2043" w:rsidRPr="00CC2294" w:rsidRDefault="009D2043" w:rsidP="00B75D0F">
                <w:pPr>
                  <w:rPr>
                    <w:rFonts w:ascii="Times New Roman" w:hAnsi="Times New Roman"/>
                  </w:rPr>
                </w:pPr>
                <w:r w:rsidRPr="00CC2294">
                  <w:rPr>
                    <w:rFonts w:ascii="Times New Roman" w:hAnsi="Times New Roman"/>
                  </w:rPr>
                  <w:t>PO1</w:t>
                </w:r>
              </w:p>
            </w:tc>
            <w:tc>
              <w:tcPr>
                <w:tcW w:w="708" w:type="dxa"/>
              </w:tcPr>
              <w:p w14:paraId="59D0E8FE" w14:textId="77777777" w:rsidR="009D2043" w:rsidRPr="00CC2294" w:rsidRDefault="009D2043" w:rsidP="00B75D0F">
                <w:pPr>
                  <w:rPr>
                    <w:rFonts w:ascii="Times New Roman" w:hAnsi="Times New Roman"/>
                  </w:rPr>
                </w:pPr>
                <w:r w:rsidRPr="00CC2294">
                  <w:rPr>
                    <w:rFonts w:ascii="Times New Roman" w:hAnsi="Times New Roman"/>
                  </w:rPr>
                  <w:t>PO2</w:t>
                </w:r>
              </w:p>
            </w:tc>
            <w:tc>
              <w:tcPr>
                <w:tcW w:w="708" w:type="dxa"/>
              </w:tcPr>
              <w:p w14:paraId="3E8748BE" w14:textId="77777777" w:rsidR="009D2043" w:rsidRPr="00CC2294" w:rsidRDefault="009D2043" w:rsidP="00B75D0F">
                <w:pPr>
                  <w:rPr>
                    <w:rFonts w:ascii="Times New Roman" w:hAnsi="Times New Roman"/>
                  </w:rPr>
                </w:pPr>
                <w:r w:rsidRPr="00CC2294">
                  <w:rPr>
                    <w:rFonts w:ascii="Times New Roman" w:hAnsi="Times New Roman"/>
                  </w:rPr>
                  <w:t>PO3</w:t>
                </w:r>
              </w:p>
            </w:tc>
            <w:tc>
              <w:tcPr>
                <w:tcW w:w="708" w:type="dxa"/>
              </w:tcPr>
              <w:p w14:paraId="66FE6D26" w14:textId="77777777" w:rsidR="009D2043" w:rsidRPr="00CC2294" w:rsidRDefault="009D2043" w:rsidP="00B75D0F">
                <w:pPr>
                  <w:rPr>
                    <w:rFonts w:ascii="Times New Roman" w:hAnsi="Times New Roman"/>
                  </w:rPr>
                </w:pPr>
                <w:r w:rsidRPr="00CC2294">
                  <w:rPr>
                    <w:rFonts w:ascii="Times New Roman" w:hAnsi="Times New Roman"/>
                  </w:rPr>
                  <w:t>PO4</w:t>
                </w:r>
              </w:p>
            </w:tc>
            <w:tc>
              <w:tcPr>
                <w:tcW w:w="709" w:type="dxa"/>
              </w:tcPr>
              <w:p w14:paraId="49AE39A0" w14:textId="77777777" w:rsidR="009D2043" w:rsidRPr="00CC2294" w:rsidRDefault="009D2043" w:rsidP="00B75D0F">
                <w:pPr>
                  <w:rPr>
                    <w:rFonts w:ascii="Times New Roman" w:hAnsi="Times New Roman"/>
                  </w:rPr>
                </w:pPr>
                <w:r w:rsidRPr="00CC2294">
                  <w:rPr>
                    <w:rFonts w:ascii="Times New Roman" w:hAnsi="Times New Roman"/>
                  </w:rPr>
                  <w:t>PO5</w:t>
                </w:r>
              </w:p>
            </w:tc>
            <w:tc>
              <w:tcPr>
                <w:tcW w:w="709" w:type="dxa"/>
              </w:tcPr>
              <w:p w14:paraId="3BE57B67" w14:textId="77777777" w:rsidR="009D2043" w:rsidRPr="00CC2294" w:rsidRDefault="009D2043" w:rsidP="00B75D0F">
                <w:pPr>
                  <w:rPr>
                    <w:rFonts w:ascii="Times New Roman" w:hAnsi="Times New Roman"/>
                  </w:rPr>
                </w:pPr>
                <w:r w:rsidRPr="00CC2294">
                  <w:rPr>
                    <w:rFonts w:ascii="Times New Roman" w:hAnsi="Times New Roman"/>
                  </w:rPr>
                  <w:t>PO6</w:t>
                </w:r>
              </w:p>
            </w:tc>
            <w:tc>
              <w:tcPr>
                <w:tcW w:w="709" w:type="dxa"/>
              </w:tcPr>
              <w:p w14:paraId="6DBBF4CF" w14:textId="77777777" w:rsidR="009D2043" w:rsidRPr="00CC2294" w:rsidRDefault="009D2043" w:rsidP="00B75D0F">
                <w:pPr>
                  <w:rPr>
                    <w:rFonts w:ascii="Times New Roman" w:hAnsi="Times New Roman"/>
                  </w:rPr>
                </w:pPr>
                <w:r w:rsidRPr="00CC2294">
                  <w:rPr>
                    <w:rFonts w:ascii="Times New Roman" w:hAnsi="Times New Roman"/>
                  </w:rPr>
                  <w:t>PO7</w:t>
                </w:r>
              </w:p>
            </w:tc>
            <w:tc>
              <w:tcPr>
                <w:tcW w:w="709" w:type="dxa"/>
              </w:tcPr>
              <w:p w14:paraId="5EAB9399" w14:textId="77777777" w:rsidR="009D2043" w:rsidRPr="00CC2294" w:rsidRDefault="009D2043" w:rsidP="00B75D0F">
                <w:pPr>
                  <w:rPr>
                    <w:rFonts w:ascii="Times New Roman" w:hAnsi="Times New Roman"/>
                  </w:rPr>
                </w:pPr>
                <w:r w:rsidRPr="00CC2294">
                  <w:rPr>
                    <w:rFonts w:ascii="Times New Roman" w:hAnsi="Times New Roman"/>
                  </w:rPr>
                  <w:t>PO8</w:t>
                </w:r>
              </w:p>
            </w:tc>
            <w:tc>
              <w:tcPr>
                <w:tcW w:w="709" w:type="dxa"/>
              </w:tcPr>
              <w:p w14:paraId="774A2BB8" w14:textId="77777777" w:rsidR="009D2043" w:rsidRPr="00CC2294" w:rsidRDefault="009D2043" w:rsidP="00B75D0F">
                <w:pPr>
                  <w:rPr>
                    <w:rFonts w:ascii="Times New Roman" w:hAnsi="Times New Roman"/>
                  </w:rPr>
                </w:pPr>
                <w:r w:rsidRPr="00CC2294">
                  <w:rPr>
                    <w:rFonts w:ascii="Times New Roman" w:hAnsi="Times New Roman"/>
                  </w:rPr>
                  <w:t>PO9</w:t>
                </w:r>
              </w:p>
            </w:tc>
            <w:tc>
              <w:tcPr>
                <w:tcW w:w="830" w:type="dxa"/>
              </w:tcPr>
              <w:p w14:paraId="737C3B8F" w14:textId="77777777" w:rsidR="009D2043" w:rsidRPr="00CC2294" w:rsidRDefault="009D2043" w:rsidP="00B75D0F">
                <w:pPr>
                  <w:rPr>
                    <w:rFonts w:ascii="Times New Roman" w:hAnsi="Times New Roman"/>
                  </w:rPr>
                </w:pPr>
                <w:r w:rsidRPr="00CC2294">
                  <w:rPr>
                    <w:rFonts w:ascii="Times New Roman" w:hAnsi="Times New Roman"/>
                  </w:rPr>
                  <w:t>PO10</w:t>
                </w:r>
              </w:p>
            </w:tc>
            <w:tc>
              <w:tcPr>
                <w:tcW w:w="830" w:type="dxa"/>
              </w:tcPr>
              <w:p w14:paraId="0005D7C3" w14:textId="77777777" w:rsidR="009D2043" w:rsidRPr="00CC2294" w:rsidRDefault="009D2043" w:rsidP="00B75D0F">
                <w:pPr>
                  <w:rPr>
                    <w:rFonts w:ascii="Times New Roman" w:hAnsi="Times New Roman"/>
                  </w:rPr>
                </w:pPr>
                <w:r w:rsidRPr="00CC2294">
                  <w:rPr>
                    <w:rFonts w:ascii="Times New Roman" w:hAnsi="Times New Roman"/>
                  </w:rPr>
                  <w:t>PO11</w:t>
                </w:r>
              </w:p>
            </w:tc>
            <w:tc>
              <w:tcPr>
                <w:tcW w:w="830" w:type="dxa"/>
              </w:tcPr>
              <w:p w14:paraId="7B32FC39" w14:textId="77777777" w:rsidR="009D2043" w:rsidRPr="00CC2294" w:rsidRDefault="009D2043" w:rsidP="00B75D0F">
                <w:pPr>
                  <w:rPr>
                    <w:rFonts w:ascii="Times New Roman" w:hAnsi="Times New Roman"/>
                  </w:rPr>
                </w:pPr>
                <w:r w:rsidRPr="00CC2294">
                  <w:rPr>
                    <w:rFonts w:ascii="Times New Roman" w:hAnsi="Times New Roman"/>
                  </w:rPr>
                  <w:t>PO12</w:t>
                </w:r>
              </w:p>
            </w:tc>
          </w:tr>
          <w:tr w:rsidR="009D2043" w:rsidRPr="00CC2294" w14:paraId="40D0CBEA" w14:textId="77777777" w:rsidTr="00B75D0F">
            <w:tc>
              <w:tcPr>
                <w:tcW w:w="710" w:type="dxa"/>
              </w:tcPr>
              <w:p w14:paraId="0705EE98" w14:textId="77777777" w:rsidR="009D2043" w:rsidRPr="00CC2294" w:rsidRDefault="009D2043" w:rsidP="00B75D0F">
                <w:pPr>
                  <w:rPr>
                    <w:rFonts w:ascii="Times New Roman" w:hAnsi="Times New Roman"/>
                    <w:color w:val="00B0F0"/>
                  </w:rPr>
                </w:pPr>
                <w:r w:rsidRPr="00CC2294">
                  <w:rPr>
                    <w:rFonts w:ascii="Times New Roman" w:hAnsi="Times New Roman"/>
                    <w:color w:val="00B0F0"/>
                  </w:rPr>
                  <w:t>1</w:t>
                </w:r>
              </w:p>
            </w:tc>
            <w:tc>
              <w:tcPr>
                <w:tcW w:w="707" w:type="dxa"/>
              </w:tcPr>
              <w:p w14:paraId="099EF232" w14:textId="77777777" w:rsidR="009D2043" w:rsidRPr="00CC2294" w:rsidRDefault="009D2043" w:rsidP="00B75D0F">
                <w:pPr>
                  <w:jc w:val="center"/>
                  <w:rPr>
                    <w:rFonts w:ascii="Times New Roman" w:hAnsi="Times New Roman"/>
                    <w:color w:val="00B0F0"/>
                  </w:rPr>
                </w:pPr>
              </w:p>
            </w:tc>
            <w:tc>
              <w:tcPr>
                <w:tcW w:w="708" w:type="dxa"/>
              </w:tcPr>
              <w:p w14:paraId="31BE2BC0" w14:textId="77777777" w:rsidR="009D2043" w:rsidRPr="00CC2294" w:rsidRDefault="009D2043" w:rsidP="00B75D0F">
                <w:pPr>
                  <w:jc w:val="center"/>
                  <w:rPr>
                    <w:rFonts w:ascii="Times New Roman" w:hAnsi="Times New Roman"/>
                    <w:color w:val="00B0F0"/>
                  </w:rPr>
                </w:pPr>
              </w:p>
            </w:tc>
            <w:tc>
              <w:tcPr>
                <w:tcW w:w="708" w:type="dxa"/>
              </w:tcPr>
              <w:p w14:paraId="67A13871"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3</w:t>
                </w:r>
              </w:p>
            </w:tc>
            <w:tc>
              <w:tcPr>
                <w:tcW w:w="708" w:type="dxa"/>
              </w:tcPr>
              <w:p w14:paraId="2EFF4322" w14:textId="77777777" w:rsidR="009D2043" w:rsidRPr="00CC2294" w:rsidRDefault="009D2043" w:rsidP="00B75D0F">
                <w:pPr>
                  <w:jc w:val="center"/>
                  <w:rPr>
                    <w:rFonts w:ascii="Times New Roman" w:hAnsi="Times New Roman"/>
                    <w:color w:val="00B0F0"/>
                  </w:rPr>
                </w:pPr>
              </w:p>
            </w:tc>
            <w:tc>
              <w:tcPr>
                <w:tcW w:w="709" w:type="dxa"/>
              </w:tcPr>
              <w:p w14:paraId="11BF4167" w14:textId="77777777" w:rsidR="009D2043" w:rsidRPr="00CC2294" w:rsidRDefault="009D2043" w:rsidP="00B75D0F">
                <w:pPr>
                  <w:jc w:val="center"/>
                  <w:rPr>
                    <w:rFonts w:ascii="Times New Roman" w:hAnsi="Times New Roman"/>
                    <w:color w:val="00B0F0"/>
                  </w:rPr>
                </w:pPr>
              </w:p>
            </w:tc>
            <w:tc>
              <w:tcPr>
                <w:tcW w:w="709" w:type="dxa"/>
              </w:tcPr>
              <w:p w14:paraId="713CBBEB"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3</w:t>
                </w:r>
              </w:p>
            </w:tc>
            <w:tc>
              <w:tcPr>
                <w:tcW w:w="709" w:type="dxa"/>
              </w:tcPr>
              <w:p w14:paraId="42022CB8" w14:textId="77777777" w:rsidR="009D2043" w:rsidRPr="00CC2294" w:rsidRDefault="009D2043" w:rsidP="00B75D0F">
                <w:pPr>
                  <w:jc w:val="center"/>
                  <w:rPr>
                    <w:rFonts w:ascii="Times New Roman" w:hAnsi="Times New Roman"/>
                    <w:color w:val="00B0F0"/>
                  </w:rPr>
                </w:pPr>
              </w:p>
            </w:tc>
            <w:tc>
              <w:tcPr>
                <w:tcW w:w="709" w:type="dxa"/>
              </w:tcPr>
              <w:p w14:paraId="687A5C8B" w14:textId="77777777" w:rsidR="009D2043" w:rsidRPr="00CC2294" w:rsidRDefault="009D2043" w:rsidP="00B75D0F">
                <w:pPr>
                  <w:jc w:val="center"/>
                  <w:rPr>
                    <w:rFonts w:ascii="Times New Roman" w:hAnsi="Times New Roman"/>
                    <w:color w:val="00B0F0"/>
                  </w:rPr>
                </w:pPr>
              </w:p>
            </w:tc>
            <w:tc>
              <w:tcPr>
                <w:tcW w:w="709" w:type="dxa"/>
              </w:tcPr>
              <w:p w14:paraId="393D2833"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7A3BEEFC" w14:textId="77777777" w:rsidR="009D2043" w:rsidRPr="00CC2294" w:rsidRDefault="009D2043" w:rsidP="00B75D0F">
                <w:pPr>
                  <w:jc w:val="center"/>
                  <w:rPr>
                    <w:rFonts w:ascii="Times New Roman" w:hAnsi="Times New Roman"/>
                    <w:color w:val="00B0F0"/>
                  </w:rPr>
                </w:pPr>
              </w:p>
            </w:tc>
            <w:tc>
              <w:tcPr>
                <w:tcW w:w="830" w:type="dxa"/>
              </w:tcPr>
              <w:p w14:paraId="684C3E2B"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4FF9E4F1" w14:textId="77777777" w:rsidR="009D2043" w:rsidRPr="00CC2294" w:rsidRDefault="009D2043" w:rsidP="00B75D0F">
                <w:pPr>
                  <w:jc w:val="center"/>
                  <w:rPr>
                    <w:rFonts w:ascii="Times New Roman" w:hAnsi="Times New Roman"/>
                    <w:color w:val="00B0F0"/>
                  </w:rPr>
                </w:pPr>
              </w:p>
            </w:tc>
          </w:tr>
          <w:tr w:rsidR="009D2043" w:rsidRPr="00CC2294" w14:paraId="5BD1ADDE" w14:textId="77777777" w:rsidTr="00B75D0F">
            <w:tc>
              <w:tcPr>
                <w:tcW w:w="710" w:type="dxa"/>
              </w:tcPr>
              <w:p w14:paraId="252BAC19" w14:textId="77777777" w:rsidR="009D2043" w:rsidRPr="00CC2294" w:rsidRDefault="009D2043" w:rsidP="00B75D0F">
                <w:pPr>
                  <w:rPr>
                    <w:rFonts w:ascii="Times New Roman" w:hAnsi="Times New Roman"/>
                    <w:color w:val="00B0F0"/>
                  </w:rPr>
                </w:pPr>
                <w:r w:rsidRPr="00CC2294">
                  <w:rPr>
                    <w:rFonts w:ascii="Times New Roman" w:hAnsi="Times New Roman"/>
                    <w:color w:val="00B0F0"/>
                  </w:rPr>
                  <w:t>2</w:t>
                </w:r>
              </w:p>
            </w:tc>
            <w:tc>
              <w:tcPr>
                <w:tcW w:w="707" w:type="dxa"/>
              </w:tcPr>
              <w:p w14:paraId="1775F7A0"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3</w:t>
                </w:r>
              </w:p>
            </w:tc>
            <w:tc>
              <w:tcPr>
                <w:tcW w:w="708" w:type="dxa"/>
              </w:tcPr>
              <w:p w14:paraId="23A985FA"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708" w:type="dxa"/>
              </w:tcPr>
              <w:p w14:paraId="39857AEC"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708" w:type="dxa"/>
              </w:tcPr>
              <w:p w14:paraId="50C984ED"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709" w:type="dxa"/>
              </w:tcPr>
              <w:p w14:paraId="5DFD6617" w14:textId="77777777" w:rsidR="009D2043" w:rsidRPr="00CC2294" w:rsidRDefault="009D2043" w:rsidP="00B75D0F">
                <w:pPr>
                  <w:jc w:val="center"/>
                  <w:rPr>
                    <w:rFonts w:ascii="Times New Roman" w:hAnsi="Times New Roman"/>
                    <w:color w:val="00B0F0"/>
                  </w:rPr>
                </w:pPr>
              </w:p>
            </w:tc>
            <w:tc>
              <w:tcPr>
                <w:tcW w:w="709" w:type="dxa"/>
              </w:tcPr>
              <w:p w14:paraId="5D427312" w14:textId="77777777" w:rsidR="009D2043" w:rsidRPr="00CC2294" w:rsidRDefault="009D2043" w:rsidP="00B75D0F">
                <w:pPr>
                  <w:jc w:val="center"/>
                  <w:rPr>
                    <w:rFonts w:ascii="Times New Roman" w:hAnsi="Times New Roman"/>
                    <w:color w:val="00B0F0"/>
                  </w:rPr>
                </w:pPr>
              </w:p>
            </w:tc>
            <w:tc>
              <w:tcPr>
                <w:tcW w:w="709" w:type="dxa"/>
              </w:tcPr>
              <w:p w14:paraId="594556E6" w14:textId="77777777" w:rsidR="009D2043" w:rsidRPr="00CC2294" w:rsidRDefault="009D2043" w:rsidP="00B75D0F">
                <w:pPr>
                  <w:jc w:val="center"/>
                  <w:rPr>
                    <w:rFonts w:ascii="Times New Roman" w:hAnsi="Times New Roman"/>
                    <w:color w:val="00B0F0"/>
                  </w:rPr>
                </w:pPr>
              </w:p>
            </w:tc>
            <w:tc>
              <w:tcPr>
                <w:tcW w:w="709" w:type="dxa"/>
              </w:tcPr>
              <w:p w14:paraId="54239BD5" w14:textId="77777777" w:rsidR="009D2043" w:rsidRPr="00CC2294" w:rsidRDefault="009D2043" w:rsidP="00B75D0F">
                <w:pPr>
                  <w:jc w:val="center"/>
                  <w:rPr>
                    <w:rFonts w:ascii="Times New Roman" w:hAnsi="Times New Roman"/>
                    <w:color w:val="00B0F0"/>
                  </w:rPr>
                </w:pPr>
              </w:p>
            </w:tc>
            <w:tc>
              <w:tcPr>
                <w:tcW w:w="709" w:type="dxa"/>
              </w:tcPr>
              <w:p w14:paraId="751E11E4"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1DA15E07" w14:textId="77777777" w:rsidR="009D2043" w:rsidRPr="00CC2294" w:rsidRDefault="009D2043" w:rsidP="00B75D0F">
                <w:pPr>
                  <w:jc w:val="center"/>
                  <w:rPr>
                    <w:rFonts w:ascii="Times New Roman" w:hAnsi="Times New Roman"/>
                    <w:color w:val="00B0F0"/>
                  </w:rPr>
                </w:pPr>
              </w:p>
            </w:tc>
            <w:tc>
              <w:tcPr>
                <w:tcW w:w="830" w:type="dxa"/>
              </w:tcPr>
              <w:p w14:paraId="52A0F24E"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3</w:t>
                </w:r>
              </w:p>
            </w:tc>
            <w:tc>
              <w:tcPr>
                <w:tcW w:w="830" w:type="dxa"/>
              </w:tcPr>
              <w:p w14:paraId="037C8A48" w14:textId="77777777" w:rsidR="009D2043" w:rsidRPr="00CC2294" w:rsidRDefault="009D2043" w:rsidP="00B75D0F">
                <w:pPr>
                  <w:jc w:val="center"/>
                  <w:rPr>
                    <w:rFonts w:ascii="Times New Roman" w:hAnsi="Times New Roman"/>
                    <w:color w:val="00B0F0"/>
                  </w:rPr>
                </w:pPr>
              </w:p>
            </w:tc>
          </w:tr>
          <w:tr w:rsidR="009D2043" w:rsidRPr="00CC2294" w14:paraId="64364F9E" w14:textId="77777777" w:rsidTr="00B75D0F">
            <w:tc>
              <w:tcPr>
                <w:tcW w:w="710" w:type="dxa"/>
              </w:tcPr>
              <w:p w14:paraId="160802F4" w14:textId="77777777" w:rsidR="009D2043" w:rsidRPr="00CC2294" w:rsidRDefault="009D2043" w:rsidP="00B75D0F">
                <w:pPr>
                  <w:rPr>
                    <w:rFonts w:ascii="Times New Roman" w:hAnsi="Times New Roman"/>
                    <w:color w:val="00B0F0"/>
                  </w:rPr>
                </w:pPr>
                <w:r w:rsidRPr="00CC2294">
                  <w:rPr>
                    <w:rFonts w:ascii="Times New Roman" w:hAnsi="Times New Roman"/>
                    <w:color w:val="00B0F0"/>
                  </w:rPr>
                  <w:t>3</w:t>
                </w:r>
              </w:p>
            </w:tc>
            <w:tc>
              <w:tcPr>
                <w:tcW w:w="707" w:type="dxa"/>
              </w:tcPr>
              <w:p w14:paraId="4C66144B" w14:textId="77777777" w:rsidR="009D2043" w:rsidRPr="00CC2294" w:rsidRDefault="009D2043" w:rsidP="00B75D0F">
                <w:pPr>
                  <w:jc w:val="center"/>
                  <w:rPr>
                    <w:rFonts w:ascii="Times New Roman" w:hAnsi="Times New Roman"/>
                    <w:color w:val="00B0F0"/>
                  </w:rPr>
                </w:pPr>
              </w:p>
            </w:tc>
            <w:tc>
              <w:tcPr>
                <w:tcW w:w="708" w:type="dxa"/>
              </w:tcPr>
              <w:p w14:paraId="0325704B" w14:textId="77777777" w:rsidR="009D2043" w:rsidRPr="00CC2294" w:rsidRDefault="009D2043" w:rsidP="00B75D0F">
                <w:pPr>
                  <w:jc w:val="center"/>
                  <w:rPr>
                    <w:rFonts w:ascii="Times New Roman" w:hAnsi="Times New Roman"/>
                    <w:color w:val="00B0F0"/>
                  </w:rPr>
                </w:pPr>
              </w:p>
            </w:tc>
            <w:tc>
              <w:tcPr>
                <w:tcW w:w="708" w:type="dxa"/>
              </w:tcPr>
              <w:p w14:paraId="4E51A810" w14:textId="77777777" w:rsidR="009D2043" w:rsidRPr="00CC2294" w:rsidRDefault="009D2043" w:rsidP="00B75D0F">
                <w:pPr>
                  <w:jc w:val="center"/>
                  <w:rPr>
                    <w:rFonts w:ascii="Times New Roman" w:hAnsi="Times New Roman"/>
                    <w:color w:val="00B0F0"/>
                  </w:rPr>
                </w:pPr>
              </w:p>
            </w:tc>
            <w:tc>
              <w:tcPr>
                <w:tcW w:w="708" w:type="dxa"/>
              </w:tcPr>
              <w:p w14:paraId="2DA95E35"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709" w:type="dxa"/>
              </w:tcPr>
              <w:p w14:paraId="558FF36A"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3</w:t>
                </w:r>
              </w:p>
            </w:tc>
            <w:tc>
              <w:tcPr>
                <w:tcW w:w="709" w:type="dxa"/>
              </w:tcPr>
              <w:p w14:paraId="0E7A1363" w14:textId="77777777" w:rsidR="009D2043" w:rsidRPr="00CC2294" w:rsidRDefault="009D2043" w:rsidP="00B75D0F">
                <w:pPr>
                  <w:jc w:val="center"/>
                  <w:rPr>
                    <w:rFonts w:ascii="Times New Roman" w:hAnsi="Times New Roman"/>
                    <w:color w:val="00B0F0"/>
                  </w:rPr>
                </w:pPr>
              </w:p>
            </w:tc>
            <w:tc>
              <w:tcPr>
                <w:tcW w:w="709" w:type="dxa"/>
              </w:tcPr>
              <w:p w14:paraId="7C466353" w14:textId="77777777" w:rsidR="009D2043" w:rsidRPr="00CC2294" w:rsidRDefault="009D2043" w:rsidP="00B75D0F">
                <w:pPr>
                  <w:jc w:val="center"/>
                  <w:rPr>
                    <w:rFonts w:ascii="Times New Roman" w:hAnsi="Times New Roman"/>
                    <w:color w:val="00B0F0"/>
                  </w:rPr>
                </w:pPr>
              </w:p>
            </w:tc>
            <w:tc>
              <w:tcPr>
                <w:tcW w:w="709" w:type="dxa"/>
              </w:tcPr>
              <w:p w14:paraId="335D675B" w14:textId="77777777" w:rsidR="009D2043" w:rsidRPr="00CC2294" w:rsidRDefault="009D2043" w:rsidP="00B75D0F">
                <w:pPr>
                  <w:jc w:val="center"/>
                  <w:rPr>
                    <w:rFonts w:ascii="Times New Roman" w:hAnsi="Times New Roman"/>
                    <w:color w:val="00B0F0"/>
                  </w:rPr>
                </w:pPr>
              </w:p>
            </w:tc>
            <w:tc>
              <w:tcPr>
                <w:tcW w:w="709" w:type="dxa"/>
              </w:tcPr>
              <w:p w14:paraId="2152DFCF"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0360C233" w14:textId="77777777" w:rsidR="009D2043" w:rsidRPr="00CC2294" w:rsidRDefault="009D2043" w:rsidP="00B75D0F">
                <w:pPr>
                  <w:jc w:val="center"/>
                  <w:rPr>
                    <w:rFonts w:ascii="Times New Roman" w:hAnsi="Times New Roman"/>
                    <w:color w:val="00B0F0"/>
                  </w:rPr>
                </w:pPr>
              </w:p>
            </w:tc>
            <w:tc>
              <w:tcPr>
                <w:tcW w:w="830" w:type="dxa"/>
              </w:tcPr>
              <w:p w14:paraId="3206C245"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3</w:t>
                </w:r>
              </w:p>
            </w:tc>
            <w:tc>
              <w:tcPr>
                <w:tcW w:w="830" w:type="dxa"/>
              </w:tcPr>
              <w:p w14:paraId="48579D32" w14:textId="77777777" w:rsidR="009D2043" w:rsidRPr="00CC2294" w:rsidRDefault="009D2043" w:rsidP="00B75D0F">
                <w:pPr>
                  <w:jc w:val="center"/>
                  <w:rPr>
                    <w:rFonts w:ascii="Times New Roman" w:hAnsi="Times New Roman"/>
                    <w:color w:val="00B0F0"/>
                  </w:rPr>
                </w:pPr>
              </w:p>
            </w:tc>
          </w:tr>
          <w:tr w:rsidR="009D2043" w:rsidRPr="00CC2294" w14:paraId="2D928619" w14:textId="77777777" w:rsidTr="00B75D0F">
            <w:tc>
              <w:tcPr>
                <w:tcW w:w="710" w:type="dxa"/>
              </w:tcPr>
              <w:p w14:paraId="1299530B" w14:textId="77777777" w:rsidR="009D2043" w:rsidRPr="00CC2294" w:rsidRDefault="009D2043" w:rsidP="00B75D0F">
                <w:pPr>
                  <w:rPr>
                    <w:rFonts w:ascii="Times New Roman" w:hAnsi="Times New Roman"/>
                    <w:color w:val="00B0F0"/>
                  </w:rPr>
                </w:pPr>
                <w:r w:rsidRPr="00CC2294">
                  <w:rPr>
                    <w:rFonts w:ascii="Times New Roman" w:hAnsi="Times New Roman"/>
                    <w:color w:val="00B0F0"/>
                  </w:rPr>
                  <w:t>4</w:t>
                </w:r>
              </w:p>
            </w:tc>
            <w:tc>
              <w:tcPr>
                <w:tcW w:w="707" w:type="dxa"/>
              </w:tcPr>
              <w:p w14:paraId="1F137D07" w14:textId="77777777" w:rsidR="009D2043" w:rsidRPr="00CC2294" w:rsidRDefault="009D2043" w:rsidP="00B75D0F">
                <w:pPr>
                  <w:jc w:val="center"/>
                  <w:rPr>
                    <w:rFonts w:ascii="Times New Roman" w:hAnsi="Times New Roman"/>
                    <w:color w:val="00B0F0"/>
                  </w:rPr>
                </w:pPr>
              </w:p>
            </w:tc>
            <w:tc>
              <w:tcPr>
                <w:tcW w:w="708" w:type="dxa"/>
              </w:tcPr>
              <w:p w14:paraId="49B03994" w14:textId="77777777" w:rsidR="009D2043" w:rsidRPr="00CC2294" w:rsidRDefault="009D2043" w:rsidP="00B75D0F">
                <w:pPr>
                  <w:jc w:val="center"/>
                  <w:rPr>
                    <w:rFonts w:ascii="Times New Roman" w:hAnsi="Times New Roman"/>
                    <w:color w:val="00B0F0"/>
                  </w:rPr>
                </w:pPr>
              </w:p>
            </w:tc>
            <w:tc>
              <w:tcPr>
                <w:tcW w:w="708" w:type="dxa"/>
              </w:tcPr>
              <w:p w14:paraId="089DB9E9" w14:textId="77777777" w:rsidR="009D2043" w:rsidRPr="00CC2294" w:rsidRDefault="009D2043" w:rsidP="00B75D0F">
                <w:pPr>
                  <w:jc w:val="center"/>
                  <w:rPr>
                    <w:rFonts w:ascii="Times New Roman" w:hAnsi="Times New Roman"/>
                    <w:color w:val="00B0F0"/>
                  </w:rPr>
                </w:pPr>
              </w:p>
            </w:tc>
            <w:tc>
              <w:tcPr>
                <w:tcW w:w="708" w:type="dxa"/>
              </w:tcPr>
              <w:p w14:paraId="25F1DCA3" w14:textId="77777777" w:rsidR="009D2043" w:rsidRPr="00CC2294" w:rsidRDefault="009D2043" w:rsidP="00B75D0F">
                <w:pPr>
                  <w:jc w:val="center"/>
                  <w:rPr>
                    <w:rFonts w:ascii="Times New Roman" w:hAnsi="Times New Roman"/>
                    <w:color w:val="00B0F0"/>
                  </w:rPr>
                </w:pPr>
              </w:p>
            </w:tc>
            <w:tc>
              <w:tcPr>
                <w:tcW w:w="709" w:type="dxa"/>
              </w:tcPr>
              <w:p w14:paraId="4AAA2D82" w14:textId="77777777" w:rsidR="009D2043" w:rsidRPr="00CC2294" w:rsidRDefault="009D2043" w:rsidP="00B75D0F">
                <w:pPr>
                  <w:jc w:val="center"/>
                  <w:rPr>
                    <w:rFonts w:ascii="Times New Roman" w:hAnsi="Times New Roman"/>
                    <w:color w:val="00B0F0"/>
                  </w:rPr>
                </w:pPr>
              </w:p>
            </w:tc>
            <w:tc>
              <w:tcPr>
                <w:tcW w:w="709" w:type="dxa"/>
              </w:tcPr>
              <w:p w14:paraId="7DA0BB53" w14:textId="77777777" w:rsidR="009D2043" w:rsidRPr="00CC2294" w:rsidRDefault="009D2043" w:rsidP="00B75D0F">
                <w:pPr>
                  <w:jc w:val="center"/>
                  <w:rPr>
                    <w:rFonts w:ascii="Times New Roman" w:hAnsi="Times New Roman"/>
                    <w:color w:val="00B0F0"/>
                  </w:rPr>
                </w:pPr>
              </w:p>
            </w:tc>
            <w:tc>
              <w:tcPr>
                <w:tcW w:w="709" w:type="dxa"/>
              </w:tcPr>
              <w:p w14:paraId="1A3F5CF6" w14:textId="77777777" w:rsidR="009D2043" w:rsidRPr="00CC2294" w:rsidRDefault="009D2043" w:rsidP="00B75D0F">
                <w:pPr>
                  <w:jc w:val="center"/>
                  <w:rPr>
                    <w:rFonts w:ascii="Times New Roman" w:hAnsi="Times New Roman"/>
                    <w:color w:val="00B0F0"/>
                  </w:rPr>
                </w:pPr>
              </w:p>
            </w:tc>
            <w:tc>
              <w:tcPr>
                <w:tcW w:w="709" w:type="dxa"/>
              </w:tcPr>
              <w:p w14:paraId="0BDDFBF3" w14:textId="77777777" w:rsidR="009D2043" w:rsidRPr="00CC2294" w:rsidRDefault="009D2043" w:rsidP="00B75D0F">
                <w:pPr>
                  <w:jc w:val="center"/>
                  <w:rPr>
                    <w:rFonts w:ascii="Times New Roman" w:hAnsi="Times New Roman"/>
                    <w:color w:val="00B0F0"/>
                  </w:rPr>
                </w:pPr>
              </w:p>
            </w:tc>
            <w:tc>
              <w:tcPr>
                <w:tcW w:w="709" w:type="dxa"/>
              </w:tcPr>
              <w:p w14:paraId="5E173DB1"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3</w:t>
                </w:r>
              </w:p>
            </w:tc>
            <w:tc>
              <w:tcPr>
                <w:tcW w:w="830" w:type="dxa"/>
              </w:tcPr>
              <w:p w14:paraId="3CA693C8"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5D802962"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18C08A9E" w14:textId="77777777" w:rsidR="009D2043" w:rsidRPr="00CC2294" w:rsidRDefault="009D2043" w:rsidP="00B75D0F">
                <w:pPr>
                  <w:jc w:val="center"/>
                  <w:rPr>
                    <w:rFonts w:ascii="Times New Roman" w:hAnsi="Times New Roman"/>
                    <w:color w:val="00B0F0"/>
                  </w:rPr>
                </w:pPr>
              </w:p>
            </w:tc>
          </w:tr>
          <w:tr w:rsidR="009D2043" w:rsidRPr="00CC2294" w14:paraId="31255021" w14:textId="77777777" w:rsidTr="00B75D0F">
            <w:tc>
              <w:tcPr>
                <w:tcW w:w="710" w:type="dxa"/>
              </w:tcPr>
              <w:p w14:paraId="692F377C" w14:textId="77777777" w:rsidR="009D2043" w:rsidRPr="00CC2294" w:rsidRDefault="009D2043" w:rsidP="00B75D0F">
                <w:pPr>
                  <w:rPr>
                    <w:rFonts w:ascii="Times New Roman" w:hAnsi="Times New Roman"/>
                    <w:color w:val="00B0F0"/>
                  </w:rPr>
                </w:pPr>
                <w:r w:rsidRPr="00CC2294">
                  <w:rPr>
                    <w:rFonts w:ascii="Times New Roman" w:hAnsi="Times New Roman"/>
                    <w:color w:val="00B0F0"/>
                  </w:rPr>
                  <w:t>5</w:t>
                </w:r>
              </w:p>
            </w:tc>
            <w:tc>
              <w:tcPr>
                <w:tcW w:w="707" w:type="dxa"/>
              </w:tcPr>
              <w:p w14:paraId="5370780C" w14:textId="77777777" w:rsidR="009D2043" w:rsidRPr="00CC2294" w:rsidRDefault="009D2043" w:rsidP="00B75D0F">
                <w:pPr>
                  <w:jc w:val="center"/>
                  <w:rPr>
                    <w:rFonts w:ascii="Times New Roman" w:hAnsi="Times New Roman"/>
                    <w:color w:val="00B0F0"/>
                  </w:rPr>
                </w:pPr>
              </w:p>
            </w:tc>
            <w:tc>
              <w:tcPr>
                <w:tcW w:w="708" w:type="dxa"/>
              </w:tcPr>
              <w:p w14:paraId="1CBA42B2" w14:textId="77777777" w:rsidR="009D2043" w:rsidRPr="00CC2294" w:rsidRDefault="009D2043" w:rsidP="00B75D0F">
                <w:pPr>
                  <w:jc w:val="center"/>
                  <w:rPr>
                    <w:rFonts w:ascii="Times New Roman" w:hAnsi="Times New Roman"/>
                    <w:color w:val="00B0F0"/>
                  </w:rPr>
                </w:pPr>
              </w:p>
            </w:tc>
            <w:tc>
              <w:tcPr>
                <w:tcW w:w="708" w:type="dxa"/>
              </w:tcPr>
              <w:p w14:paraId="309D7471" w14:textId="77777777" w:rsidR="009D2043" w:rsidRPr="00CC2294" w:rsidRDefault="009D2043" w:rsidP="00B75D0F">
                <w:pPr>
                  <w:jc w:val="center"/>
                  <w:rPr>
                    <w:rFonts w:ascii="Times New Roman" w:hAnsi="Times New Roman"/>
                    <w:color w:val="00B0F0"/>
                  </w:rPr>
                </w:pPr>
              </w:p>
            </w:tc>
            <w:tc>
              <w:tcPr>
                <w:tcW w:w="708" w:type="dxa"/>
              </w:tcPr>
              <w:p w14:paraId="2388DB5C" w14:textId="77777777" w:rsidR="009D2043" w:rsidRPr="00CC2294" w:rsidRDefault="009D2043" w:rsidP="00B75D0F">
                <w:pPr>
                  <w:jc w:val="center"/>
                  <w:rPr>
                    <w:rFonts w:ascii="Times New Roman" w:hAnsi="Times New Roman"/>
                    <w:color w:val="00B0F0"/>
                  </w:rPr>
                </w:pPr>
              </w:p>
            </w:tc>
            <w:tc>
              <w:tcPr>
                <w:tcW w:w="709" w:type="dxa"/>
              </w:tcPr>
              <w:p w14:paraId="545416C3" w14:textId="77777777" w:rsidR="009D2043" w:rsidRPr="00CC2294" w:rsidRDefault="009D2043" w:rsidP="00B75D0F">
                <w:pPr>
                  <w:jc w:val="center"/>
                  <w:rPr>
                    <w:rFonts w:ascii="Times New Roman" w:hAnsi="Times New Roman"/>
                    <w:color w:val="00B0F0"/>
                  </w:rPr>
                </w:pPr>
              </w:p>
            </w:tc>
            <w:tc>
              <w:tcPr>
                <w:tcW w:w="709" w:type="dxa"/>
              </w:tcPr>
              <w:p w14:paraId="38FA157A" w14:textId="77777777" w:rsidR="009D2043" w:rsidRPr="00CC2294" w:rsidRDefault="009D2043" w:rsidP="00B75D0F">
                <w:pPr>
                  <w:jc w:val="center"/>
                  <w:rPr>
                    <w:rFonts w:ascii="Times New Roman" w:hAnsi="Times New Roman"/>
                    <w:color w:val="00B0F0"/>
                  </w:rPr>
                </w:pPr>
              </w:p>
            </w:tc>
            <w:tc>
              <w:tcPr>
                <w:tcW w:w="709" w:type="dxa"/>
              </w:tcPr>
              <w:p w14:paraId="6D16AC9A" w14:textId="77777777" w:rsidR="009D2043" w:rsidRPr="00CC2294" w:rsidRDefault="009D2043" w:rsidP="00B75D0F">
                <w:pPr>
                  <w:jc w:val="center"/>
                  <w:rPr>
                    <w:rFonts w:ascii="Times New Roman" w:hAnsi="Times New Roman"/>
                    <w:color w:val="00B0F0"/>
                  </w:rPr>
                </w:pPr>
              </w:p>
            </w:tc>
            <w:tc>
              <w:tcPr>
                <w:tcW w:w="709" w:type="dxa"/>
              </w:tcPr>
              <w:p w14:paraId="19E8947F" w14:textId="77777777" w:rsidR="009D2043" w:rsidRPr="00CC2294" w:rsidRDefault="009D2043" w:rsidP="00B75D0F">
                <w:pPr>
                  <w:jc w:val="center"/>
                  <w:rPr>
                    <w:rFonts w:ascii="Times New Roman" w:hAnsi="Times New Roman"/>
                    <w:color w:val="00B0F0"/>
                  </w:rPr>
                </w:pPr>
              </w:p>
            </w:tc>
            <w:tc>
              <w:tcPr>
                <w:tcW w:w="709" w:type="dxa"/>
              </w:tcPr>
              <w:p w14:paraId="0A958C0E"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262AA63E" w14:textId="77777777" w:rsidR="009D2043" w:rsidRPr="00CC2294" w:rsidRDefault="009D2043" w:rsidP="00B75D0F">
                <w:pPr>
                  <w:jc w:val="center"/>
                  <w:rPr>
                    <w:rFonts w:ascii="Times New Roman" w:hAnsi="Times New Roman"/>
                    <w:color w:val="00B0F0"/>
                  </w:rPr>
                </w:pPr>
              </w:p>
            </w:tc>
            <w:tc>
              <w:tcPr>
                <w:tcW w:w="830" w:type="dxa"/>
              </w:tcPr>
              <w:p w14:paraId="4D3851FE"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04AE6354" w14:textId="77777777" w:rsidR="009D2043" w:rsidRPr="00CC2294" w:rsidRDefault="009D2043" w:rsidP="00B75D0F">
                <w:pPr>
                  <w:jc w:val="center"/>
                  <w:rPr>
                    <w:rFonts w:ascii="Times New Roman" w:hAnsi="Times New Roman"/>
                    <w:color w:val="00B0F0"/>
                  </w:rPr>
                </w:pPr>
              </w:p>
            </w:tc>
          </w:tr>
          <w:tr w:rsidR="009D2043" w:rsidRPr="00CC2294" w14:paraId="5B901AA3" w14:textId="77777777" w:rsidTr="00B75D0F">
            <w:tc>
              <w:tcPr>
                <w:tcW w:w="710" w:type="dxa"/>
              </w:tcPr>
              <w:p w14:paraId="7F7FC7D1" w14:textId="77777777" w:rsidR="009D2043" w:rsidRPr="00CC2294" w:rsidRDefault="009D2043" w:rsidP="00B75D0F">
                <w:pPr>
                  <w:rPr>
                    <w:rFonts w:ascii="Times New Roman" w:hAnsi="Times New Roman"/>
                    <w:color w:val="00B0F0"/>
                  </w:rPr>
                </w:pPr>
                <w:r w:rsidRPr="00CC2294">
                  <w:rPr>
                    <w:rFonts w:ascii="Times New Roman" w:hAnsi="Times New Roman"/>
                    <w:color w:val="00B0F0"/>
                  </w:rPr>
                  <w:t>6</w:t>
                </w:r>
              </w:p>
            </w:tc>
            <w:tc>
              <w:tcPr>
                <w:tcW w:w="707" w:type="dxa"/>
              </w:tcPr>
              <w:p w14:paraId="6421A837" w14:textId="77777777" w:rsidR="009D2043" w:rsidRPr="00CC2294" w:rsidRDefault="009D2043" w:rsidP="00B75D0F">
                <w:pPr>
                  <w:jc w:val="center"/>
                  <w:rPr>
                    <w:rFonts w:ascii="Times New Roman" w:hAnsi="Times New Roman"/>
                    <w:color w:val="00B0F0"/>
                  </w:rPr>
                </w:pPr>
              </w:p>
            </w:tc>
            <w:tc>
              <w:tcPr>
                <w:tcW w:w="708" w:type="dxa"/>
              </w:tcPr>
              <w:p w14:paraId="7A3F3997" w14:textId="77777777" w:rsidR="009D2043" w:rsidRPr="00CC2294" w:rsidRDefault="009D2043" w:rsidP="00B75D0F">
                <w:pPr>
                  <w:jc w:val="center"/>
                  <w:rPr>
                    <w:rFonts w:ascii="Times New Roman" w:hAnsi="Times New Roman"/>
                    <w:color w:val="00B0F0"/>
                  </w:rPr>
                </w:pPr>
              </w:p>
            </w:tc>
            <w:tc>
              <w:tcPr>
                <w:tcW w:w="708" w:type="dxa"/>
              </w:tcPr>
              <w:p w14:paraId="66916079" w14:textId="77777777" w:rsidR="009D2043" w:rsidRPr="00CC2294" w:rsidRDefault="009D2043" w:rsidP="00B75D0F">
                <w:pPr>
                  <w:jc w:val="center"/>
                  <w:rPr>
                    <w:rFonts w:ascii="Times New Roman" w:hAnsi="Times New Roman"/>
                    <w:color w:val="00B0F0"/>
                  </w:rPr>
                </w:pPr>
              </w:p>
            </w:tc>
            <w:tc>
              <w:tcPr>
                <w:tcW w:w="708" w:type="dxa"/>
              </w:tcPr>
              <w:p w14:paraId="722EDD4B" w14:textId="77777777" w:rsidR="009D2043" w:rsidRPr="00CC2294" w:rsidRDefault="009D2043" w:rsidP="00B75D0F">
                <w:pPr>
                  <w:jc w:val="center"/>
                  <w:rPr>
                    <w:rFonts w:ascii="Times New Roman" w:hAnsi="Times New Roman"/>
                    <w:color w:val="00B0F0"/>
                  </w:rPr>
                </w:pPr>
              </w:p>
            </w:tc>
            <w:tc>
              <w:tcPr>
                <w:tcW w:w="709" w:type="dxa"/>
              </w:tcPr>
              <w:p w14:paraId="0AEC7033" w14:textId="77777777" w:rsidR="009D2043" w:rsidRPr="00CC2294" w:rsidRDefault="009D2043" w:rsidP="00B75D0F">
                <w:pPr>
                  <w:jc w:val="center"/>
                  <w:rPr>
                    <w:rFonts w:ascii="Times New Roman" w:hAnsi="Times New Roman"/>
                    <w:color w:val="00B0F0"/>
                  </w:rPr>
                </w:pPr>
              </w:p>
            </w:tc>
            <w:tc>
              <w:tcPr>
                <w:tcW w:w="709" w:type="dxa"/>
              </w:tcPr>
              <w:p w14:paraId="2B990203" w14:textId="77777777" w:rsidR="009D2043" w:rsidRPr="00CC2294" w:rsidRDefault="009D2043" w:rsidP="00B75D0F">
                <w:pPr>
                  <w:jc w:val="center"/>
                  <w:rPr>
                    <w:rFonts w:ascii="Times New Roman" w:hAnsi="Times New Roman"/>
                    <w:color w:val="00B0F0"/>
                  </w:rPr>
                </w:pPr>
              </w:p>
            </w:tc>
            <w:tc>
              <w:tcPr>
                <w:tcW w:w="709" w:type="dxa"/>
              </w:tcPr>
              <w:p w14:paraId="27EEEA62"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709" w:type="dxa"/>
              </w:tcPr>
              <w:p w14:paraId="13A27B69"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3</w:t>
                </w:r>
              </w:p>
            </w:tc>
            <w:tc>
              <w:tcPr>
                <w:tcW w:w="709" w:type="dxa"/>
              </w:tcPr>
              <w:p w14:paraId="5B651B66"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50D8F0FE" w14:textId="77777777" w:rsidR="009D2043" w:rsidRPr="00CC2294" w:rsidRDefault="009D2043" w:rsidP="00B75D0F">
                <w:pPr>
                  <w:jc w:val="center"/>
                  <w:rPr>
                    <w:rFonts w:ascii="Times New Roman" w:hAnsi="Times New Roman"/>
                    <w:color w:val="00B0F0"/>
                  </w:rPr>
                </w:pPr>
              </w:p>
            </w:tc>
            <w:tc>
              <w:tcPr>
                <w:tcW w:w="830" w:type="dxa"/>
              </w:tcPr>
              <w:p w14:paraId="2DA2316B"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424E93FD"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3</w:t>
                </w:r>
              </w:p>
            </w:tc>
          </w:tr>
          <w:tr w:rsidR="009D2043" w:rsidRPr="00CC2294" w14:paraId="1C32A967" w14:textId="77777777" w:rsidTr="00B75D0F">
            <w:tc>
              <w:tcPr>
                <w:tcW w:w="710" w:type="dxa"/>
              </w:tcPr>
              <w:p w14:paraId="425AD53A" w14:textId="77777777" w:rsidR="009D2043" w:rsidRPr="00CC2294" w:rsidRDefault="009D2043" w:rsidP="00B75D0F">
                <w:pPr>
                  <w:rPr>
                    <w:rFonts w:ascii="Times New Roman" w:hAnsi="Times New Roman"/>
                    <w:color w:val="00B0F0"/>
                  </w:rPr>
                </w:pPr>
                <w:r w:rsidRPr="00CC2294">
                  <w:rPr>
                    <w:rFonts w:ascii="Times New Roman" w:hAnsi="Times New Roman"/>
                    <w:color w:val="00B0F0"/>
                  </w:rPr>
                  <w:t>7</w:t>
                </w:r>
              </w:p>
            </w:tc>
            <w:tc>
              <w:tcPr>
                <w:tcW w:w="707" w:type="dxa"/>
              </w:tcPr>
              <w:p w14:paraId="31B2EF22" w14:textId="77777777" w:rsidR="009D2043" w:rsidRPr="00CC2294" w:rsidRDefault="009D2043" w:rsidP="00B75D0F">
                <w:pPr>
                  <w:jc w:val="center"/>
                  <w:rPr>
                    <w:rFonts w:ascii="Times New Roman" w:hAnsi="Times New Roman"/>
                    <w:color w:val="00B0F0"/>
                  </w:rPr>
                </w:pPr>
              </w:p>
            </w:tc>
            <w:tc>
              <w:tcPr>
                <w:tcW w:w="708" w:type="dxa"/>
              </w:tcPr>
              <w:p w14:paraId="388CB5C2" w14:textId="77777777" w:rsidR="009D2043" w:rsidRPr="00CC2294" w:rsidRDefault="009D2043" w:rsidP="00B75D0F">
                <w:pPr>
                  <w:jc w:val="center"/>
                  <w:rPr>
                    <w:rFonts w:ascii="Times New Roman" w:hAnsi="Times New Roman"/>
                    <w:color w:val="00B0F0"/>
                  </w:rPr>
                </w:pPr>
              </w:p>
            </w:tc>
            <w:tc>
              <w:tcPr>
                <w:tcW w:w="708" w:type="dxa"/>
              </w:tcPr>
              <w:p w14:paraId="0925951E" w14:textId="77777777" w:rsidR="009D2043" w:rsidRPr="00CC2294" w:rsidRDefault="009D2043" w:rsidP="00B75D0F">
                <w:pPr>
                  <w:jc w:val="center"/>
                  <w:rPr>
                    <w:rFonts w:ascii="Times New Roman" w:hAnsi="Times New Roman"/>
                    <w:color w:val="00B0F0"/>
                  </w:rPr>
                </w:pPr>
              </w:p>
            </w:tc>
            <w:tc>
              <w:tcPr>
                <w:tcW w:w="708" w:type="dxa"/>
              </w:tcPr>
              <w:p w14:paraId="01D657E0" w14:textId="77777777" w:rsidR="009D2043" w:rsidRPr="00CC2294" w:rsidRDefault="009D2043" w:rsidP="00B75D0F">
                <w:pPr>
                  <w:jc w:val="center"/>
                  <w:rPr>
                    <w:rFonts w:ascii="Times New Roman" w:hAnsi="Times New Roman"/>
                    <w:color w:val="00B0F0"/>
                  </w:rPr>
                </w:pPr>
              </w:p>
            </w:tc>
            <w:tc>
              <w:tcPr>
                <w:tcW w:w="709" w:type="dxa"/>
              </w:tcPr>
              <w:p w14:paraId="16F5D3CA" w14:textId="77777777" w:rsidR="009D2043" w:rsidRPr="00CC2294" w:rsidRDefault="009D2043" w:rsidP="00B75D0F">
                <w:pPr>
                  <w:jc w:val="center"/>
                  <w:rPr>
                    <w:rFonts w:ascii="Times New Roman" w:hAnsi="Times New Roman"/>
                    <w:color w:val="00B0F0"/>
                  </w:rPr>
                </w:pPr>
              </w:p>
            </w:tc>
            <w:tc>
              <w:tcPr>
                <w:tcW w:w="709" w:type="dxa"/>
              </w:tcPr>
              <w:p w14:paraId="6FCAB4B0" w14:textId="77777777" w:rsidR="009D2043" w:rsidRPr="00CC2294" w:rsidRDefault="009D2043" w:rsidP="00B75D0F">
                <w:pPr>
                  <w:jc w:val="center"/>
                  <w:rPr>
                    <w:rFonts w:ascii="Times New Roman" w:hAnsi="Times New Roman"/>
                    <w:color w:val="00B0F0"/>
                  </w:rPr>
                </w:pPr>
              </w:p>
            </w:tc>
            <w:tc>
              <w:tcPr>
                <w:tcW w:w="709" w:type="dxa"/>
              </w:tcPr>
              <w:p w14:paraId="4E82BFA5" w14:textId="77777777" w:rsidR="009D2043" w:rsidRPr="00CC2294" w:rsidRDefault="009D2043" w:rsidP="00B75D0F">
                <w:pPr>
                  <w:jc w:val="center"/>
                  <w:rPr>
                    <w:rFonts w:ascii="Times New Roman" w:hAnsi="Times New Roman"/>
                    <w:color w:val="00B0F0"/>
                  </w:rPr>
                </w:pPr>
              </w:p>
            </w:tc>
            <w:tc>
              <w:tcPr>
                <w:tcW w:w="709" w:type="dxa"/>
              </w:tcPr>
              <w:p w14:paraId="08FEF297" w14:textId="77777777" w:rsidR="009D2043" w:rsidRPr="00CC2294" w:rsidRDefault="009D2043" w:rsidP="00B75D0F">
                <w:pPr>
                  <w:jc w:val="center"/>
                  <w:rPr>
                    <w:rFonts w:ascii="Times New Roman" w:hAnsi="Times New Roman"/>
                    <w:color w:val="00B0F0"/>
                  </w:rPr>
                </w:pPr>
              </w:p>
            </w:tc>
            <w:tc>
              <w:tcPr>
                <w:tcW w:w="709" w:type="dxa"/>
              </w:tcPr>
              <w:p w14:paraId="37AD2F92"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0A06CE08" w14:textId="77777777" w:rsidR="009D2043" w:rsidRPr="00CC2294" w:rsidRDefault="009D2043" w:rsidP="00B75D0F">
                <w:pPr>
                  <w:jc w:val="center"/>
                  <w:rPr>
                    <w:rFonts w:ascii="Times New Roman" w:hAnsi="Times New Roman"/>
                    <w:color w:val="00B0F0"/>
                  </w:rPr>
                </w:pPr>
              </w:p>
            </w:tc>
            <w:tc>
              <w:tcPr>
                <w:tcW w:w="830" w:type="dxa"/>
              </w:tcPr>
              <w:p w14:paraId="421AC227"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17972351" w14:textId="77777777" w:rsidR="009D2043" w:rsidRPr="00CC2294" w:rsidRDefault="009D2043" w:rsidP="00B75D0F">
                <w:pPr>
                  <w:jc w:val="center"/>
                  <w:rPr>
                    <w:rFonts w:ascii="Times New Roman" w:hAnsi="Times New Roman"/>
                    <w:color w:val="00B0F0"/>
                  </w:rPr>
                </w:pPr>
              </w:p>
            </w:tc>
          </w:tr>
        </w:tbl>
        <w:p w14:paraId="5E999920" w14:textId="77777777" w:rsidR="009D2043" w:rsidRPr="00CC2294" w:rsidRDefault="009D2043" w:rsidP="003F080B">
          <w:pPr>
            <w:pStyle w:val="Heading1"/>
          </w:pPr>
          <w:r w:rsidRPr="00CC2294">
            <w:rPr>
              <w:rFonts w:ascii="Algerian" w:hAnsi="Algerian"/>
              <w:sz w:val="24"/>
              <w:szCs w:val="24"/>
            </w:rPr>
            <w:t xml:space="preserve">         </w:t>
          </w:r>
          <w:bookmarkStart w:id="7" w:name="_Toc7425342"/>
          <w:r w:rsidRPr="00CC2294">
            <w:t>Project Planning &amp; Finance</w:t>
          </w:r>
          <w:bookmarkEnd w:id="7"/>
        </w:p>
        <w:p w14:paraId="4594501E" w14:textId="4E0FA3A7" w:rsidR="009D2043" w:rsidRPr="00CC2294" w:rsidRDefault="009D2043" w:rsidP="00375AD0">
          <w:pPr>
            <w:pStyle w:val="Heading2"/>
          </w:pPr>
          <w:bookmarkStart w:id="8" w:name="_Toc7425343"/>
          <w:r w:rsidRPr="00CC2294">
            <w:lastRenderedPageBreak/>
            <w:t>PROJECT PLAN</w:t>
          </w:r>
          <w:bookmarkEnd w:id="8"/>
        </w:p>
        <w:tbl>
          <w:tblPr>
            <w:tblStyle w:val="TableGrid"/>
            <w:tblpPr w:leftFromText="180" w:rightFromText="180" w:vertAnchor="text" w:horzAnchor="margin" w:tblpY="134"/>
            <w:tblW w:w="8888" w:type="dxa"/>
            <w:tblLook w:val="04A0" w:firstRow="1" w:lastRow="0" w:firstColumn="1" w:lastColumn="0" w:noHBand="0" w:noVBand="1"/>
          </w:tblPr>
          <w:tblGrid>
            <w:gridCol w:w="3281"/>
            <w:gridCol w:w="1922"/>
            <w:gridCol w:w="1843"/>
            <w:gridCol w:w="1842"/>
          </w:tblGrid>
          <w:tr w:rsidR="002F61F4" w:rsidRPr="00CC2294" w14:paraId="51D90122" w14:textId="77777777" w:rsidTr="00CC71F3">
            <w:tc>
              <w:tcPr>
                <w:tcW w:w="3281" w:type="dxa"/>
              </w:tcPr>
              <w:p w14:paraId="65D27386" w14:textId="77777777" w:rsidR="002F61F4" w:rsidRPr="00CC2294" w:rsidRDefault="002F61F4" w:rsidP="002F61F4">
                <w:pPr>
                  <w:rPr>
                    <w:b/>
                  </w:rPr>
                </w:pPr>
                <w:r w:rsidRPr="00CC2294">
                  <w:rPr>
                    <w:b/>
                  </w:rPr>
                  <w:t>ACTIVITY</w:t>
                </w:r>
              </w:p>
            </w:tc>
            <w:tc>
              <w:tcPr>
                <w:tcW w:w="1922" w:type="dxa"/>
              </w:tcPr>
              <w:p w14:paraId="55A6D9B5" w14:textId="77777777" w:rsidR="002F61F4" w:rsidRPr="00CC2294" w:rsidRDefault="002F61F4" w:rsidP="002F61F4">
                <w:pPr>
                  <w:rPr>
                    <w:b/>
                  </w:rPr>
                </w:pPr>
                <w:r w:rsidRPr="00CC2294">
                  <w:rPr>
                    <w:b/>
                  </w:rPr>
                  <w:t>ALLOCATED TO</w:t>
                </w:r>
              </w:p>
            </w:tc>
            <w:tc>
              <w:tcPr>
                <w:tcW w:w="1843" w:type="dxa"/>
              </w:tcPr>
              <w:p w14:paraId="7CFAE285" w14:textId="77777777" w:rsidR="002F61F4" w:rsidRPr="00CC2294" w:rsidRDefault="002F61F4" w:rsidP="002F61F4">
                <w:pPr>
                  <w:rPr>
                    <w:b/>
                  </w:rPr>
                </w:pPr>
                <w:r w:rsidRPr="00CC2294">
                  <w:rPr>
                    <w:b/>
                  </w:rPr>
                  <w:t>RESOURCE REQD.</w:t>
                </w:r>
              </w:p>
            </w:tc>
            <w:tc>
              <w:tcPr>
                <w:tcW w:w="1842" w:type="dxa"/>
              </w:tcPr>
              <w:p w14:paraId="3FD10C7E" w14:textId="77777777" w:rsidR="002F61F4" w:rsidRPr="00CC2294" w:rsidRDefault="002F61F4" w:rsidP="002F61F4">
                <w:pPr>
                  <w:rPr>
                    <w:b/>
                  </w:rPr>
                </w:pPr>
                <w:r w:rsidRPr="00CC2294">
                  <w:rPr>
                    <w:b/>
                  </w:rPr>
                  <w:t xml:space="preserve">  TIME TO       COMPLETE</w:t>
                </w:r>
              </w:p>
            </w:tc>
          </w:tr>
          <w:tr w:rsidR="002F61F4" w:rsidRPr="00CC2294" w14:paraId="228DB57F" w14:textId="77777777" w:rsidTr="00CC71F3">
            <w:tc>
              <w:tcPr>
                <w:tcW w:w="3281" w:type="dxa"/>
              </w:tcPr>
              <w:p w14:paraId="0D0D5A82" w14:textId="77777777" w:rsidR="002F61F4" w:rsidRPr="00CC2294" w:rsidRDefault="002F61F4" w:rsidP="002F61F4">
                <w:pPr>
                  <w:rPr>
                    <w:color w:val="00B0F0"/>
                  </w:rPr>
                </w:pPr>
                <w:r w:rsidRPr="00CC2294">
                  <w:rPr>
                    <w:color w:val="00B0F0"/>
                  </w:rPr>
                  <w:t>Literature Survey</w:t>
                </w:r>
              </w:p>
            </w:tc>
            <w:tc>
              <w:tcPr>
                <w:tcW w:w="1922" w:type="dxa"/>
              </w:tcPr>
              <w:p w14:paraId="5455E8F2" w14:textId="031194C4" w:rsidR="002F61F4" w:rsidRPr="00CC2294" w:rsidRDefault="00CC2294" w:rsidP="002F61F4">
                <w:pPr>
                  <w:rPr>
                    <w:color w:val="00B0F0"/>
                  </w:rPr>
                </w:pPr>
                <w:r w:rsidRPr="00CC2294">
                  <w:rPr>
                    <w:color w:val="00B0F0"/>
                  </w:rPr>
                  <w:t>Sattwick Singha Roy</w:t>
                </w:r>
              </w:p>
            </w:tc>
            <w:tc>
              <w:tcPr>
                <w:tcW w:w="1843" w:type="dxa"/>
              </w:tcPr>
              <w:p w14:paraId="7ED65CD5" w14:textId="77777777" w:rsidR="002F61F4" w:rsidRPr="00CC2294" w:rsidRDefault="002F61F4" w:rsidP="002F61F4">
                <w:pPr>
                  <w:rPr>
                    <w:color w:val="00B0F0"/>
                  </w:rPr>
                </w:pPr>
                <w:r w:rsidRPr="00CC2294">
                  <w:rPr>
                    <w:color w:val="00B0F0"/>
                  </w:rPr>
                  <w:t>Study from past research papers and internet</w:t>
                </w:r>
              </w:p>
            </w:tc>
            <w:tc>
              <w:tcPr>
                <w:tcW w:w="1842" w:type="dxa"/>
              </w:tcPr>
              <w:p w14:paraId="00B45E2E" w14:textId="729C3FE0" w:rsidR="002F61F4" w:rsidRPr="00CC2294" w:rsidRDefault="002F61F4" w:rsidP="002F61F4">
                <w:pPr>
                  <w:rPr>
                    <w:color w:val="00B0F0"/>
                  </w:rPr>
                </w:pPr>
                <w:r w:rsidRPr="00CC2294">
                  <w:rPr>
                    <w:color w:val="00B0F0"/>
                  </w:rPr>
                  <w:t>09.</w:t>
                </w:r>
                <w:r w:rsidR="00CC2294">
                  <w:rPr>
                    <w:color w:val="00B0F0"/>
                  </w:rPr>
                  <w:t>10</w:t>
                </w:r>
                <w:r w:rsidRPr="00CC2294">
                  <w:rPr>
                    <w:color w:val="00B0F0"/>
                  </w:rPr>
                  <w:t>.</w:t>
                </w:r>
                <w:r w:rsidR="00CC2294">
                  <w:rPr>
                    <w:color w:val="00B0F0"/>
                  </w:rPr>
                  <w:t>21</w:t>
                </w:r>
                <w:r w:rsidRPr="00CC2294">
                  <w:rPr>
                    <w:color w:val="00B0F0"/>
                  </w:rPr>
                  <w:t xml:space="preserve"> - 23.</w:t>
                </w:r>
                <w:r w:rsidR="00CC2294">
                  <w:rPr>
                    <w:color w:val="00B0F0"/>
                  </w:rPr>
                  <w:t>10</w:t>
                </w:r>
                <w:r w:rsidRPr="00CC2294">
                  <w:rPr>
                    <w:color w:val="00B0F0"/>
                  </w:rPr>
                  <w:t>.</w:t>
                </w:r>
                <w:r w:rsidR="00CC2294">
                  <w:rPr>
                    <w:color w:val="00B0F0"/>
                  </w:rPr>
                  <w:t>21</w:t>
                </w:r>
              </w:p>
            </w:tc>
          </w:tr>
          <w:tr w:rsidR="002F61F4" w:rsidRPr="00CC2294" w14:paraId="52CD7D5B" w14:textId="77777777" w:rsidTr="00CC71F3">
            <w:tc>
              <w:tcPr>
                <w:tcW w:w="3281" w:type="dxa"/>
              </w:tcPr>
              <w:p w14:paraId="3178981D" w14:textId="77777777" w:rsidR="002F61F4" w:rsidRPr="00CC2294" w:rsidRDefault="002F61F4" w:rsidP="002F61F4">
                <w:pPr>
                  <w:rPr>
                    <w:color w:val="00B0F0"/>
                  </w:rPr>
                </w:pPr>
                <w:r w:rsidRPr="00CC2294">
                  <w:rPr>
                    <w:color w:val="00B0F0"/>
                  </w:rPr>
                  <w:t>Selecting the most feasible and economic method of implementation</w:t>
                </w:r>
              </w:p>
            </w:tc>
            <w:tc>
              <w:tcPr>
                <w:tcW w:w="1922" w:type="dxa"/>
              </w:tcPr>
              <w:p w14:paraId="7A7060BE" w14:textId="77777777" w:rsidR="002F61F4" w:rsidRPr="00CC2294" w:rsidRDefault="002F61F4" w:rsidP="002F61F4">
                <w:pPr>
                  <w:rPr>
                    <w:color w:val="00B0F0"/>
                  </w:rPr>
                </w:pPr>
                <w:r w:rsidRPr="00CC2294">
                  <w:rPr>
                    <w:color w:val="00B0F0"/>
                  </w:rPr>
                  <w:t>All Group Members</w:t>
                </w:r>
              </w:p>
            </w:tc>
            <w:tc>
              <w:tcPr>
                <w:tcW w:w="1843" w:type="dxa"/>
              </w:tcPr>
              <w:p w14:paraId="443C572A" w14:textId="77777777" w:rsidR="002F61F4" w:rsidRPr="00CC2294" w:rsidRDefault="002F61F4" w:rsidP="002F61F4">
                <w:pPr>
                  <w:rPr>
                    <w:color w:val="00B0F0"/>
                  </w:rPr>
                </w:pPr>
                <w:r w:rsidRPr="00CC2294">
                  <w:rPr>
                    <w:color w:val="00B0F0"/>
                  </w:rPr>
                  <w:t>Study from internet</w:t>
                </w:r>
              </w:p>
            </w:tc>
            <w:tc>
              <w:tcPr>
                <w:tcW w:w="1842" w:type="dxa"/>
              </w:tcPr>
              <w:p w14:paraId="59E8CB56" w14:textId="0678E4C0" w:rsidR="002F61F4" w:rsidRPr="00CC2294" w:rsidRDefault="00CC2294" w:rsidP="002F61F4">
                <w:pPr>
                  <w:rPr>
                    <w:color w:val="00B0F0"/>
                  </w:rPr>
                </w:pPr>
                <w:r>
                  <w:rPr>
                    <w:color w:val="00B0F0"/>
                  </w:rPr>
                  <w:t>24</w:t>
                </w:r>
                <w:r w:rsidRPr="00CC2294">
                  <w:rPr>
                    <w:color w:val="00B0F0"/>
                  </w:rPr>
                  <w:t>.</w:t>
                </w:r>
                <w:r>
                  <w:rPr>
                    <w:color w:val="00B0F0"/>
                  </w:rPr>
                  <w:t>10</w:t>
                </w:r>
                <w:r w:rsidRPr="00CC2294">
                  <w:rPr>
                    <w:color w:val="00B0F0"/>
                  </w:rPr>
                  <w:t>.</w:t>
                </w:r>
                <w:r>
                  <w:rPr>
                    <w:color w:val="00B0F0"/>
                  </w:rPr>
                  <w:t>21</w:t>
                </w:r>
                <w:r w:rsidRPr="00CC2294">
                  <w:rPr>
                    <w:color w:val="00B0F0"/>
                  </w:rPr>
                  <w:t xml:space="preserve"> - </w:t>
                </w:r>
                <w:r>
                  <w:rPr>
                    <w:color w:val="00B0F0"/>
                  </w:rPr>
                  <w:t>31</w:t>
                </w:r>
                <w:r w:rsidRPr="00CC2294">
                  <w:rPr>
                    <w:color w:val="00B0F0"/>
                  </w:rPr>
                  <w:t>.</w:t>
                </w:r>
                <w:r>
                  <w:rPr>
                    <w:color w:val="00B0F0"/>
                  </w:rPr>
                  <w:t>10</w:t>
                </w:r>
                <w:r w:rsidRPr="00CC2294">
                  <w:rPr>
                    <w:color w:val="00B0F0"/>
                  </w:rPr>
                  <w:t>.</w:t>
                </w:r>
                <w:r>
                  <w:rPr>
                    <w:color w:val="00B0F0"/>
                  </w:rPr>
                  <w:t>21</w:t>
                </w:r>
              </w:p>
            </w:tc>
          </w:tr>
          <w:tr w:rsidR="00CC2294" w:rsidRPr="00CC2294" w14:paraId="66C7B1DA" w14:textId="77777777" w:rsidTr="00CC71F3">
            <w:tc>
              <w:tcPr>
                <w:tcW w:w="3281" w:type="dxa"/>
              </w:tcPr>
              <w:p w14:paraId="304EE11A" w14:textId="3AA0C3F5" w:rsidR="00CC2294" w:rsidRPr="00CC2294" w:rsidRDefault="00CC2294" w:rsidP="002F61F4">
                <w:pPr>
                  <w:rPr>
                    <w:color w:val="00B0F0"/>
                  </w:rPr>
                </w:pPr>
                <w:r w:rsidRPr="00CC2294">
                  <w:rPr>
                    <w:color w:val="00B0F0"/>
                  </w:rPr>
                  <w:t>Drawing the Block Diagram of the project and flow chart of the program</w:t>
                </w:r>
              </w:p>
            </w:tc>
            <w:tc>
              <w:tcPr>
                <w:tcW w:w="1922" w:type="dxa"/>
              </w:tcPr>
              <w:p w14:paraId="5D1E8280" w14:textId="0936429D" w:rsidR="00CC2294" w:rsidRPr="00CC2294" w:rsidRDefault="00CC71F3" w:rsidP="002F61F4">
                <w:pPr>
                  <w:rPr>
                    <w:color w:val="00B0F0"/>
                  </w:rPr>
                </w:pPr>
                <w:r>
                  <w:rPr>
                    <w:color w:val="00B0F0"/>
                  </w:rPr>
                  <w:t>Sayan Dasgupta</w:t>
                </w:r>
              </w:p>
            </w:tc>
            <w:tc>
              <w:tcPr>
                <w:tcW w:w="1843" w:type="dxa"/>
              </w:tcPr>
              <w:p w14:paraId="76816374" w14:textId="4C587777" w:rsidR="00CC2294" w:rsidRPr="00CC2294" w:rsidRDefault="00CC2294" w:rsidP="002F61F4">
                <w:pPr>
                  <w:rPr>
                    <w:color w:val="00B0F0"/>
                  </w:rPr>
                </w:pPr>
                <w:r w:rsidRPr="00CC2294">
                  <w:rPr>
                    <w:color w:val="00B0F0"/>
                  </w:rPr>
                  <w:t>Study from internet</w:t>
                </w:r>
              </w:p>
            </w:tc>
            <w:tc>
              <w:tcPr>
                <w:tcW w:w="1842" w:type="dxa"/>
              </w:tcPr>
              <w:p w14:paraId="5CD15C1D" w14:textId="5192C897" w:rsidR="00CC2294" w:rsidRPr="00CC2294" w:rsidRDefault="00213932" w:rsidP="002F61F4">
                <w:pPr>
                  <w:rPr>
                    <w:color w:val="00B0F0"/>
                  </w:rPr>
                </w:pPr>
                <w:r>
                  <w:rPr>
                    <w:color w:val="00B0F0"/>
                  </w:rPr>
                  <w:t>01</w:t>
                </w:r>
                <w:r w:rsidRPr="00CC2294">
                  <w:rPr>
                    <w:color w:val="00B0F0"/>
                  </w:rPr>
                  <w:t>.</w:t>
                </w:r>
                <w:r>
                  <w:rPr>
                    <w:color w:val="00B0F0"/>
                  </w:rPr>
                  <w:t>11</w:t>
                </w:r>
                <w:r w:rsidRPr="00CC2294">
                  <w:rPr>
                    <w:color w:val="00B0F0"/>
                  </w:rPr>
                  <w:t>.</w:t>
                </w:r>
                <w:r>
                  <w:rPr>
                    <w:color w:val="00B0F0"/>
                  </w:rPr>
                  <w:t>21</w:t>
                </w:r>
                <w:r w:rsidRPr="00CC2294">
                  <w:rPr>
                    <w:color w:val="00B0F0"/>
                  </w:rPr>
                  <w:t xml:space="preserve"> - </w:t>
                </w:r>
                <w:r>
                  <w:rPr>
                    <w:color w:val="00B0F0"/>
                  </w:rPr>
                  <w:t>09</w:t>
                </w:r>
                <w:r w:rsidRPr="00CC2294">
                  <w:rPr>
                    <w:color w:val="00B0F0"/>
                  </w:rPr>
                  <w:t>.</w:t>
                </w:r>
                <w:r>
                  <w:rPr>
                    <w:color w:val="00B0F0"/>
                  </w:rPr>
                  <w:t>11</w:t>
                </w:r>
                <w:r w:rsidRPr="00CC2294">
                  <w:rPr>
                    <w:color w:val="00B0F0"/>
                  </w:rPr>
                  <w:t>.</w:t>
                </w:r>
                <w:r>
                  <w:rPr>
                    <w:color w:val="00B0F0"/>
                  </w:rPr>
                  <w:t>21</w:t>
                </w:r>
              </w:p>
            </w:tc>
          </w:tr>
          <w:tr w:rsidR="00CC2294" w:rsidRPr="00CC2294" w14:paraId="2994078E" w14:textId="77777777" w:rsidTr="00CC71F3">
            <w:tc>
              <w:tcPr>
                <w:tcW w:w="3281" w:type="dxa"/>
              </w:tcPr>
              <w:p w14:paraId="15FEF8ED" w14:textId="13D00607" w:rsidR="00CC2294" w:rsidRPr="00CC2294" w:rsidRDefault="00CC71F3" w:rsidP="002F61F4">
                <w:pPr>
                  <w:rPr>
                    <w:color w:val="00B0F0"/>
                  </w:rPr>
                </w:pPr>
                <w:r>
                  <w:rPr>
                    <w:color w:val="00B0F0"/>
                  </w:rPr>
                  <w:t>Making the Simulation in Proteus</w:t>
                </w:r>
              </w:p>
            </w:tc>
            <w:tc>
              <w:tcPr>
                <w:tcW w:w="1922" w:type="dxa"/>
              </w:tcPr>
              <w:p w14:paraId="71A051D2" w14:textId="1ED07BAE" w:rsidR="00CC2294" w:rsidRPr="00CC2294" w:rsidRDefault="00CC71F3" w:rsidP="002F61F4">
                <w:pPr>
                  <w:rPr>
                    <w:color w:val="00B0F0"/>
                  </w:rPr>
                </w:pPr>
                <w:r>
                  <w:rPr>
                    <w:color w:val="00B0F0"/>
                  </w:rPr>
                  <w:t>Sayan Dasgupta</w:t>
                </w:r>
              </w:p>
            </w:tc>
            <w:tc>
              <w:tcPr>
                <w:tcW w:w="1843" w:type="dxa"/>
              </w:tcPr>
              <w:p w14:paraId="2E6FC832" w14:textId="047350D7" w:rsidR="00CC2294" w:rsidRPr="00CC2294" w:rsidRDefault="00CC71F3" w:rsidP="002F61F4">
                <w:pPr>
                  <w:rPr>
                    <w:color w:val="00B0F0"/>
                  </w:rPr>
                </w:pPr>
                <w:r>
                  <w:rPr>
                    <w:color w:val="00B0F0"/>
                  </w:rPr>
                  <w:t>Computer</w:t>
                </w:r>
              </w:p>
            </w:tc>
            <w:tc>
              <w:tcPr>
                <w:tcW w:w="1842" w:type="dxa"/>
              </w:tcPr>
              <w:p w14:paraId="115FF704" w14:textId="06B240BB" w:rsidR="00CC2294" w:rsidRPr="00CC2294" w:rsidRDefault="00213932" w:rsidP="002F61F4">
                <w:pPr>
                  <w:rPr>
                    <w:color w:val="00B0F0"/>
                  </w:rPr>
                </w:pPr>
                <w:r>
                  <w:rPr>
                    <w:color w:val="00B0F0"/>
                  </w:rPr>
                  <w:t>10</w:t>
                </w:r>
                <w:r w:rsidRPr="00CC2294">
                  <w:rPr>
                    <w:color w:val="00B0F0"/>
                  </w:rPr>
                  <w:t>.</w:t>
                </w:r>
                <w:r>
                  <w:rPr>
                    <w:color w:val="00B0F0"/>
                  </w:rPr>
                  <w:t>11</w:t>
                </w:r>
                <w:r w:rsidRPr="00CC2294">
                  <w:rPr>
                    <w:color w:val="00B0F0"/>
                  </w:rPr>
                  <w:t>.</w:t>
                </w:r>
                <w:r>
                  <w:rPr>
                    <w:color w:val="00B0F0"/>
                  </w:rPr>
                  <w:t>21</w:t>
                </w:r>
                <w:r w:rsidRPr="00CC2294">
                  <w:rPr>
                    <w:color w:val="00B0F0"/>
                  </w:rPr>
                  <w:t xml:space="preserve"> - </w:t>
                </w:r>
                <w:r>
                  <w:rPr>
                    <w:color w:val="00B0F0"/>
                  </w:rPr>
                  <w:t>20</w:t>
                </w:r>
                <w:r w:rsidRPr="00CC2294">
                  <w:rPr>
                    <w:color w:val="00B0F0"/>
                  </w:rPr>
                  <w:t>.</w:t>
                </w:r>
                <w:r>
                  <w:rPr>
                    <w:color w:val="00B0F0"/>
                  </w:rPr>
                  <w:t>11</w:t>
                </w:r>
                <w:r w:rsidRPr="00CC2294">
                  <w:rPr>
                    <w:color w:val="00B0F0"/>
                  </w:rPr>
                  <w:t>.</w:t>
                </w:r>
                <w:r>
                  <w:rPr>
                    <w:color w:val="00B0F0"/>
                  </w:rPr>
                  <w:t>21</w:t>
                </w:r>
              </w:p>
            </w:tc>
          </w:tr>
          <w:tr w:rsidR="00213932" w:rsidRPr="00CC2294" w14:paraId="78FEC5F4" w14:textId="77777777" w:rsidTr="00CC71F3">
            <w:tc>
              <w:tcPr>
                <w:tcW w:w="3281" w:type="dxa"/>
              </w:tcPr>
              <w:p w14:paraId="2EF2A7C8" w14:textId="352FA812" w:rsidR="00213932" w:rsidRPr="00CC2294" w:rsidRDefault="00213932" w:rsidP="00213932">
                <w:pPr>
                  <w:rPr>
                    <w:color w:val="00B0F0"/>
                  </w:rPr>
                </w:pPr>
                <w:r w:rsidRPr="00CC2294">
                  <w:rPr>
                    <w:color w:val="00B0F0"/>
                  </w:rPr>
                  <w:t>Writing the project report</w:t>
                </w:r>
              </w:p>
            </w:tc>
            <w:tc>
              <w:tcPr>
                <w:tcW w:w="1922" w:type="dxa"/>
              </w:tcPr>
              <w:p w14:paraId="2E1B6B4A" w14:textId="2B3E2D4E" w:rsidR="00213932" w:rsidRPr="00CC2294" w:rsidRDefault="00213932" w:rsidP="00213932">
                <w:pPr>
                  <w:rPr>
                    <w:color w:val="00B0F0"/>
                  </w:rPr>
                </w:pPr>
                <w:r>
                  <w:rPr>
                    <w:color w:val="00B0F0"/>
                  </w:rPr>
                  <w:t>Sayan Dasgupta</w:t>
                </w:r>
              </w:p>
            </w:tc>
            <w:tc>
              <w:tcPr>
                <w:tcW w:w="1843" w:type="dxa"/>
              </w:tcPr>
              <w:p w14:paraId="6CEFC23B" w14:textId="39899EB0" w:rsidR="00213932" w:rsidRPr="00CC2294" w:rsidRDefault="00213932" w:rsidP="00213932">
                <w:pPr>
                  <w:rPr>
                    <w:color w:val="00B0F0"/>
                  </w:rPr>
                </w:pPr>
                <w:r w:rsidRPr="00CC2294">
                  <w:rPr>
                    <w:color w:val="00B0F0"/>
                  </w:rPr>
                  <w:t>Computer</w:t>
                </w:r>
              </w:p>
            </w:tc>
            <w:tc>
              <w:tcPr>
                <w:tcW w:w="1842" w:type="dxa"/>
              </w:tcPr>
              <w:p w14:paraId="44FB5528" w14:textId="219CFC52" w:rsidR="00213932" w:rsidRPr="00CC2294" w:rsidRDefault="00213932" w:rsidP="00213932">
                <w:pPr>
                  <w:rPr>
                    <w:color w:val="00B0F0"/>
                  </w:rPr>
                </w:pPr>
                <w:r>
                  <w:rPr>
                    <w:color w:val="00B0F0"/>
                  </w:rPr>
                  <w:t>2</w:t>
                </w:r>
                <w:r w:rsidR="00F748A6">
                  <w:rPr>
                    <w:color w:val="00B0F0"/>
                  </w:rPr>
                  <w:t>1</w:t>
                </w:r>
                <w:r w:rsidRPr="00CC2294">
                  <w:rPr>
                    <w:color w:val="00B0F0"/>
                  </w:rPr>
                  <w:t>.</w:t>
                </w:r>
                <w:r>
                  <w:rPr>
                    <w:color w:val="00B0F0"/>
                  </w:rPr>
                  <w:t>11</w:t>
                </w:r>
                <w:r w:rsidRPr="00CC2294">
                  <w:rPr>
                    <w:color w:val="00B0F0"/>
                  </w:rPr>
                  <w:t>.</w:t>
                </w:r>
                <w:r>
                  <w:rPr>
                    <w:color w:val="00B0F0"/>
                  </w:rPr>
                  <w:t>2</w:t>
                </w:r>
                <w:r w:rsidR="00F748A6">
                  <w:rPr>
                    <w:color w:val="00B0F0"/>
                  </w:rPr>
                  <w:t>1</w:t>
                </w:r>
                <w:r w:rsidRPr="00CC2294">
                  <w:rPr>
                    <w:color w:val="00B0F0"/>
                  </w:rPr>
                  <w:t xml:space="preserve"> - </w:t>
                </w:r>
                <w:r w:rsidR="00F748A6">
                  <w:rPr>
                    <w:color w:val="00B0F0"/>
                  </w:rPr>
                  <w:t>03</w:t>
                </w:r>
                <w:r w:rsidRPr="00CC2294">
                  <w:rPr>
                    <w:color w:val="00B0F0"/>
                  </w:rPr>
                  <w:t>.</w:t>
                </w:r>
                <w:r w:rsidR="00F748A6">
                  <w:rPr>
                    <w:color w:val="00B0F0"/>
                  </w:rPr>
                  <w:t>01</w:t>
                </w:r>
                <w:r w:rsidRPr="00CC2294">
                  <w:rPr>
                    <w:color w:val="00B0F0"/>
                  </w:rPr>
                  <w:t>.</w:t>
                </w:r>
                <w:r>
                  <w:rPr>
                    <w:color w:val="00B0F0"/>
                  </w:rPr>
                  <w:t>2</w:t>
                </w:r>
                <w:r w:rsidR="00F748A6">
                  <w:rPr>
                    <w:color w:val="00B0F0"/>
                  </w:rPr>
                  <w:t>2</w:t>
                </w:r>
              </w:p>
            </w:tc>
          </w:tr>
          <w:tr w:rsidR="00F748A6" w:rsidRPr="00CC2294" w14:paraId="189B9E63" w14:textId="77777777" w:rsidTr="00CC71F3">
            <w:tc>
              <w:tcPr>
                <w:tcW w:w="3281" w:type="dxa"/>
              </w:tcPr>
              <w:p w14:paraId="60FD2D75" w14:textId="25A49E83" w:rsidR="00F748A6" w:rsidRPr="00CC2294" w:rsidRDefault="00F748A6" w:rsidP="00F748A6">
                <w:pPr>
                  <w:rPr>
                    <w:color w:val="00B0F0"/>
                  </w:rPr>
                </w:pPr>
                <w:r>
                  <w:rPr>
                    <w:color w:val="00B0F0"/>
                  </w:rPr>
                  <w:t xml:space="preserve">Making the Presentation on the Topic </w:t>
                </w:r>
              </w:p>
            </w:tc>
            <w:tc>
              <w:tcPr>
                <w:tcW w:w="1922" w:type="dxa"/>
              </w:tcPr>
              <w:p w14:paraId="6BC5B93E" w14:textId="652EC385" w:rsidR="00F748A6" w:rsidRPr="00CC2294" w:rsidRDefault="00F748A6" w:rsidP="00F748A6">
                <w:pPr>
                  <w:rPr>
                    <w:color w:val="00B0F0"/>
                  </w:rPr>
                </w:pPr>
                <w:r w:rsidRPr="00CC71F3">
                  <w:rPr>
                    <w:color w:val="00B0F0"/>
                  </w:rPr>
                  <w:t>Soumyadeep Ghosh</w:t>
                </w:r>
              </w:p>
            </w:tc>
            <w:tc>
              <w:tcPr>
                <w:tcW w:w="1843" w:type="dxa"/>
              </w:tcPr>
              <w:p w14:paraId="1B607444" w14:textId="160A63A7" w:rsidR="00F748A6" w:rsidRPr="00CC2294" w:rsidRDefault="00F748A6" w:rsidP="00F748A6">
                <w:pPr>
                  <w:rPr>
                    <w:color w:val="00B0F0"/>
                  </w:rPr>
                </w:pPr>
                <w:r w:rsidRPr="00CC2294">
                  <w:rPr>
                    <w:color w:val="00B0F0"/>
                  </w:rPr>
                  <w:t>Computer</w:t>
                </w:r>
              </w:p>
            </w:tc>
            <w:tc>
              <w:tcPr>
                <w:tcW w:w="1842" w:type="dxa"/>
              </w:tcPr>
              <w:p w14:paraId="5E59082D" w14:textId="010A172F" w:rsidR="00F748A6" w:rsidRPr="00CC2294" w:rsidRDefault="00F748A6" w:rsidP="00F748A6">
                <w:pPr>
                  <w:rPr>
                    <w:color w:val="00B0F0"/>
                  </w:rPr>
                </w:pPr>
                <w:r>
                  <w:rPr>
                    <w:color w:val="00B0F0"/>
                  </w:rPr>
                  <w:t>04</w:t>
                </w:r>
                <w:r w:rsidRPr="00CC2294">
                  <w:rPr>
                    <w:color w:val="00B0F0"/>
                  </w:rPr>
                  <w:t>.</w:t>
                </w:r>
                <w:r>
                  <w:rPr>
                    <w:color w:val="00B0F0"/>
                  </w:rPr>
                  <w:t>01</w:t>
                </w:r>
                <w:r w:rsidRPr="00CC2294">
                  <w:rPr>
                    <w:color w:val="00B0F0"/>
                  </w:rPr>
                  <w:t>.</w:t>
                </w:r>
                <w:r>
                  <w:rPr>
                    <w:color w:val="00B0F0"/>
                  </w:rPr>
                  <w:t>22</w:t>
                </w:r>
                <w:r w:rsidRPr="00CC2294">
                  <w:rPr>
                    <w:color w:val="00B0F0"/>
                  </w:rPr>
                  <w:t xml:space="preserve"> - </w:t>
                </w:r>
                <w:r>
                  <w:rPr>
                    <w:color w:val="00B0F0"/>
                  </w:rPr>
                  <w:t>06</w:t>
                </w:r>
                <w:r w:rsidRPr="00CC2294">
                  <w:rPr>
                    <w:color w:val="00B0F0"/>
                  </w:rPr>
                  <w:t>.</w:t>
                </w:r>
                <w:r>
                  <w:rPr>
                    <w:color w:val="00B0F0"/>
                  </w:rPr>
                  <w:t>01</w:t>
                </w:r>
                <w:r w:rsidRPr="00CC2294">
                  <w:rPr>
                    <w:color w:val="00B0F0"/>
                  </w:rPr>
                  <w:t>.</w:t>
                </w:r>
                <w:r>
                  <w:rPr>
                    <w:color w:val="00B0F0"/>
                  </w:rPr>
                  <w:t>22</w:t>
                </w:r>
              </w:p>
            </w:tc>
          </w:tr>
        </w:tbl>
        <w:p w14:paraId="1ADBE775" w14:textId="4192B929" w:rsidR="009D2043" w:rsidRDefault="009D2043" w:rsidP="009D2043">
          <w:pPr>
            <w:rPr>
              <w:rFonts w:ascii="Algerian" w:hAnsi="Algerian"/>
              <w:b/>
              <w:sz w:val="24"/>
              <w:szCs w:val="24"/>
            </w:rPr>
          </w:pPr>
        </w:p>
        <w:p w14:paraId="34D64079" w14:textId="1A742EFC" w:rsidR="006D3B8C" w:rsidRDefault="006D3B8C" w:rsidP="009D2043">
          <w:pPr>
            <w:rPr>
              <w:rFonts w:ascii="Algerian" w:hAnsi="Algerian"/>
              <w:b/>
              <w:sz w:val="24"/>
              <w:szCs w:val="24"/>
            </w:rPr>
          </w:pPr>
        </w:p>
        <w:p w14:paraId="763B48E5" w14:textId="5B6860BE" w:rsidR="006D3B8C" w:rsidRDefault="006D3B8C" w:rsidP="009D2043">
          <w:pPr>
            <w:rPr>
              <w:rFonts w:ascii="Algerian" w:hAnsi="Algerian"/>
              <w:b/>
              <w:sz w:val="24"/>
              <w:szCs w:val="24"/>
            </w:rPr>
          </w:pPr>
        </w:p>
        <w:p w14:paraId="4E543410" w14:textId="0F5E17E4" w:rsidR="006D3B8C" w:rsidRDefault="006D3B8C" w:rsidP="009D2043">
          <w:pPr>
            <w:rPr>
              <w:rFonts w:ascii="Algerian" w:hAnsi="Algerian"/>
              <w:b/>
              <w:sz w:val="24"/>
              <w:szCs w:val="24"/>
            </w:rPr>
          </w:pPr>
        </w:p>
        <w:p w14:paraId="27C743A5" w14:textId="227AE52A" w:rsidR="006D3B8C" w:rsidRDefault="006D3B8C" w:rsidP="009D2043">
          <w:pPr>
            <w:rPr>
              <w:rFonts w:ascii="Algerian" w:hAnsi="Algerian"/>
              <w:b/>
              <w:sz w:val="24"/>
              <w:szCs w:val="24"/>
            </w:rPr>
          </w:pPr>
        </w:p>
        <w:p w14:paraId="5FB63607" w14:textId="6C43861A" w:rsidR="006D3B8C" w:rsidRDefault="006D3B8C" w:rsidP="009D2043">
          <w:pPr>
            <w:rPr>
              <w:rFonts w:ascii="Algerian" w:hAnsi="Algerian"/>
              <w:b/>
              <w:sz w:val="24"/>
              <w:szCs w:val="24"/>
            </w:rPr>
          </w:pPr>
        </w:p>
        <w:p w14:paraId="757C924C" w14:textId="77777777" w:rsidR="006D3B8C" w:rsidRPr="00CC2294" w:rsidRDefault="006D3B8C" w:rsidP="009D2043">
          <w:pPr>
            <w:rPr>
              <w:rFonts w:ascii="Algerian" w:hAnsi="Algerian"/>
              <w:b/>
              <w:sz w:val="24"/>
              <w:szCs w:val="24"/>
            </w:rPr>
          </w:pPr>
        </w:p>
        <w:p w14:paraId="40BC4D2F" w14:textId="77777777" w:rsidR="006D3B8C" w:rsidRDefault="006D3B8C" w:rsidP="00375AD0">
          <w:pPr>
            <w:pStyle w:val="Title"/>
          </w:pPr>
        </w:p>
        <w:p w14:paraId="2F01E20E" w14:textId="77777777" w:rsidR="006D3B8C" w:rsidRDefault="006D3B8C" w:rsidP="00375AD0">
          <w:pPr>
            <w:pStyle w:val="Title"/>
          </w:pPr>
        </w:p>
        <w:p w14:paraId="0F692E18" w14:textId="77777777" w:rsidR="006D3B8C" w:rsidRDefault="006D3B8C" w:rsidP="00375AD0">
          <w:pPr>
            <w:pStyle w:val="Title"/>
          </w:pPr>
        </w:p>
        <w:p w14:paraId="70C9E7B1" w14:textId="77777777" w:rsidR="006D3B8C" w:rsidRDefault="006D3B8C" w:rsidP="00375AD0">
          <w:pPr>
            <w:pStyle w:val="Title"/>
          </w:pPr>
        </w:p>
        <w:p w14:paraId="4B4F0C2E" w14:textId="77777777" w:rsidR="006D3B8C" w:rsidRDefault="006D3B8C" w:rsidP="00375AD0">
          <w:pPr>
            <w:pStyle w:val="Title"/>
          </w:pPr>
        </w:p>
        <w:p w14:paraId="53C41E7C" w14:textId="77777777" w:rsidR="006D3B8C" w:rsidRDefault="006D3B8C" w:rsidP="00375AD0">
          <w:pPr>
            <w:pStyle w:val="Title"/>
          </w:pPr>
        </w:p>
        <w:p w14:paraId="118AF494" w14:textId="77777777" w:rsidR="006D3B8C" w:rsidRDefault="006D3B8C" w:rsidP="00375AD0">
          <w:pPr>
            <w:pStyle w:val="Title"/>
          </w:pPr>
        </w:p>
        <w:p w14:paraId="0E84B4C2" w14:textId="77777777" w:rsidR="006D3B8C" w:rsidRDefault="006D3B8C" w:rsidP="00375AD0">
          <w:pPr>
            <w:pStyle w:val="Title"/>
          </w:pPr>
        </w:p>
        <w:p w14:paraId="470B6787" w14:textId="1AD59368" w:rsidR="00375AD0" w:rsidRPr="00CC2294" w:rsidRDefault="00A8552E" w:rsidP="00375AD0">
          <w:pPr>
            <w:pStyle w:val="Title"/>
          </w:pPr>
          <w:r w:rsidRPr="00CC2294">
            <w:rPr>
              <w:noProof/>
              <w:lang w:val="en-IN" w:eastAsia="en-IN"/>
            </w:rPr>
            <w:drawing>
              <wp:anchor distT="0" distB="0" distL="114300" distR="114300" simplePos="0" relativeHeight="251660800" behindDoc="1" locked="0" layoutInCell="1" allowOverlap="1" wp14:anchorId="03D1C8B7" wp14:editId="220DBAFF">
                <wp:simplePos x="0" y="0"/>
                <wp:positionH relativeFrom="column">
                  <wp:posOffset>-501620</wp:posOffset>
                </wp:positionH>
                <wp:positionV relativeFrom="paragraph">
                  <wp:posOffset>-531627</wp:posOffset>
                </wp:positionV>
                <wp:extent cx="1108001" cy="885684"/>
                <wp:effectExtent l="19050" t="0" r="0" b="0"/>
                <wp:wrapNone/>
                <wp:docPr id="6" name="Picture 1" descr="http://www.stcet.ac.in/img/logo1.png"/>
                <wp:cNvGraphicFramePr/>
                <a:graphic xmlns:a="http://schemas.openxmlformats.org/drawingml/2006/main">
                  <a:graphicData uri="http://schemas.openxmlformats.org/drawingml/2006/picture">
                    <pic:pic xmlns:pic="http://schemas.openxmlformats.org/drawingml/2006/picture">
                      <pic:nvPicPr>
                        <pic:cNvPr id="11" name="Picture 2" descr="http://www.stcet.ac.in/img/logo1.png"/>
                        <pic:cNvPicPr>
                          <a:picLocks noChangeAspect="1" noChangeArrowheads="1"/>
                        </pic:cNvPicPr>
                      </pic:nvPicPr>
                      <pic:blipFill>
                        <a:blip r:embed="rId11" cstate="print"/>
                        <a:srcRect/>
                        <a:stretch>
                          <a:fillRect/>
                        </a:stretch>
                      </pic:blipFill>
                      <pic:spPr bwMode="auto">
                        <a:xfrm>
                          <a:off x="0" y="0"/>
                          <a:ext cx="1118633" cy="894183"/>
                        </a:xfrm>
                        <a:prstGeom prst="rect">
                          <a:avLst/>
                        </a:prstGeom>
                        <a:noFill/>
                      </pic:spPr>
                    </pic:pic>
                  </a:graphicData>
                </a:graphic>
              </wp:anchor>
            </w:drawing>
          </w:r>
          <w:r w:rsidR="00375AD0" w:rsidRPr="00CC2294">
            <w:t>CERTIFICATE OF APPROVAL</w:t>
          </w:r>
        </w:p>
        <w:p w14:paraId="1B8F8AAD" w14:textId="77777777" w:rsidR="00375AD0" w:rsidRPr="00CC2294" w:rsidRDefault="00375AD0" w:rsidP="00375AD0"/>
        <w:p w14:paraId="6CC7C026" w14:textId="5E413F0F" w:rsidR="00375AD0" w:rsidRPr="00CC2294" w:rsidRDefault="00375AD0" w:rsidP="00375AD0">
          <w:pPr>
            <w:spacing w:after="271"/>
            <w:ind w:right="-244"/>
            <w:jc w:val="both"/>
          </w:pPr>
          <w:r w:rsidRPr="00CC2294">
            <w:rPr>
              <w:rFonts w:eastAsia="Verdana" w:cs="Verdana"/>
              <w:sz w:val="27"/>
            </w:rPr>
            <w:t>This is to certify that the project entitled “</w:t>
          </w:r>
          <w:sdt>
            <w:sdtPr>
              <w:rPr>
                <w:smallCaps/>
                <w:sz w:val="28"/>
                <w:szCs w:val="28"/>
              </w:rPr>
              <w:alias w:val="Title"/>
              <w:tag w:val="Title"/>
              <w:id w:val="3637293"/>
              <w:placeholder>
                <w:docPart w:val="6EA77C216564444782AB3C335548EF2D"/>
              </w:placeholder>
              <w:dataBinding w:prefixMappings="xmlns:ns0='http://schemas.openxmlformats.org/package/2006/metadata/core-properties' xmlns:ns1='http://purl.org/dc/elements/1.1/'" w:xpath="/ns0:coreProperties[1]/ns1:title[1]" w:storeItemID="{6C3C8BC8-F283-45AE-878A-BAB7291924A1}"/>
              <w:text/>
            </w:sdtPr>
            <w:sdtEndPr/>
            <w:sdtContent>
              <w:r w:rsidR="00CC2294" w:rsidRPr="00CC2294">
                <w:rPr>
                  <w:smallCaps/>
                  <w:sz w:val="28"/>
                  <w:szCs w:val="28"/>
                </w:rPr>
                <w:t>Voice of Energy Meter</w:t>
              </w:r>
            </w:sdtContent>
          </w:sdt>
          <w:r w:rsidRPr="00CC2294">
            <w:rPr>
              <w:rFonts w:eastAsia="Verdana" w:cs="Verdana"/>
              <w:sz w:val="27"/>
            </w:rPr>
            <w:t xml:space="preserve">” in partial fulfilment of requirements for the award of B.Tech degree in Electrical Engineering, submitted in the Department of Electrical Engineering at St. Thomas’ College of Engineering &amp; Technology, Kolkata under Maulana Abul Kalam Azad University of Technology, West Bengal  is an authentic record of our own work carried out under the supervision of </w:t>
          </w:r>
          <w:sdt>
            <w:sdtPr>
              <w:rPr>
                <w:b/>
                <w:caps/>
                <w:color w:val="auto"/>
              </w:rPr>
              <w:id w:val="3637305"/>
              <w:placeholder>
                <w:docPart w:val="9D9FED9F469343F682BBF502854CC2FC"/>
              </w:placeholder>
              <w:dataBinding w:prefixMappings="xmlns:ns0='http://schemas.openxmlformats.org/officeDocument/2006/extended-properties'" w:xpath="/ns0:Properties[1]/ns0:Company[1]" w:storeItemID="{6668398D-A668-4E3E-A5EB-62B293D839F1}"/>
              <w:text/>
            </w:sdtPr>
            <w:sdtEndPr/>
            <w:sdtContent>
              <w:r w:rsidR="00F54BDC" w:rsidRPr="00CC2294">
                <w:rPr>
                  <w:b/>
                  <w:caps/>
                  <w:color w:val="auto"/>
                </w:rPr>
                <w:t>Poulami Ghosh</w:t>
              </w:r>
            </w:sdtContent>
          </w:sdt>
          <w:r w:rsidRPr="00CC2294">
            <w:rPr>
              <w:rFonts w:eastAsia="Verdana" w:cs="Verdana"/>
              <w:sz w:val="27"/>
            </w:rPr>
            <w:t xml:space="preserve">, Department of Electrical Engineering.  </w:t>
          </w:r>
        </w:p>
        <w:p w14:paraId="46235F93" w14:textId="77777777" w:rsidR="00375AD0" w:rsidRPr="00CC2294" w:rsidRDefault="00375AD0" w:rsidP="00375AD0">
          <w:pPr>
            <w:spacing w:after="271" w:line="248" w:lineRule="auto"/>
            <w:ind w:right="-244"/>
            <w:jc w:val="both"/>
          </w:pPr>
          <w:r w:rsidRPr="00CC2294">
            <w:rPr>
              <w:rFonts w:eastAsia="Verdana" w:cs="Verdana"/>
              <w:sz w:val="27"/>
            </w:rPr>
            <w:t xml:space="preserve">The matter presented has not been submitted by me/us in any other University / Institute for the award of B.Tech. Degree.  </w:t>
          </w:r>
        </w:p>
        <w:p w14:paraId="56166849" w14:textId="77777777" w:rsidR="00375AD0" w:rsidRPr="00CC2294" w:rsidRDefault="00375AD0" w:rsidP="00375AD0">
          <w:pPr>
            <w:spacing w:after="271" w:line="248" w:lineRule="auto"/>
            <w:ind w:right="521"/>
            <w:jc w:val="both"/>
          </w:pPr>
          <w:r w:rsidRPr="00CC2294">
            <w:rPr>
              <w:rFonts w:eastAsia="Verdana" w:cs="Verdana"/>
              <w:sz w:val="27"/>
            </w:rPr>
            <w:t xml:space="preserve">The names of the students are as follows: - </w:t>
          </w:r>
        </w:p>
        <w:p w14:paraId="34ABA936" w14:textId="77777777" w:rsidR="00375AD0" w:rsidRPr="00CC2294" w:rsidRDefault="00375AD0" w:rsidP="00375AD0">
          <w:pPr>
            <w:tabs>
              <w:tab w:val="left" w:pos="6645"/>
            </w:tabs>
            <w:ind w:right="-784"/>
            <w:rPr>
              <w:color w:val="4E4A4A" w:themeColor="text2" w:themeShade="BF"/>
              <w:sz w:val="27"/>
              <w:szCs w:val="27"/>
            </w:rPr>
          </w:pPr>
          <w:r w:rsidRPr="00CC2294">
            <w:rPr>
              <w:color w:val="4E4A4A" w:themeColor="text2" w:themeShade="BF"/>
              <w:sz w:val="27"/>
              <w:szCs w:val="27"/>
            </w:rPr>
            <w:t xml:space="preserve"> 1. </w:t>
          </w:r>
          <w:r w:rsidR="00B75D0F" w:rsidRPr="00CC2294">
            <w:rPr>
              <w:color w:val="4E4A4A" w:themeColor="text2" w:themeShade="BF"/>
              <w:sz w:val="27"/>
              <w:szCs w:val="27"/>
            </w:rPr>
            <w:t xml:space="preserve"> Name with University roll number</w:t>
          </w:r>
          <w:r w:rsidRPr="00CC2294">
            <w:rPr>
              <w:color w:val="4E4A4A" w:themeColor="text2" w:themeShade="BF"/>
              <w:sz w:val="27"/>
              <w:szCs w:val="27"/>
            </w:rPr>
            <w:tab/>
            <w:t xml:space="preserve"> ______________</w:t>
          </w:r>
        </w:p>
        <w:p w14:paraId="38875DA6" w14:textId="77777777" w:rsidR="00375AD0" w:rsidRPr="00CC2294" w:rsidRDefault="00375AD0" w:rsidP="00375AD0">
          <w:pPr>
            <w:tabs>
              <w:tab w:val="left" w:pos="6645"/>
            </w:tabs>
            <w:ind w:right="-784"/>
            <w:rPr>
              <w:color w:val="4E4A4A" w:themeColor="text2" w:themeShade="BF"/>
              <w:sz w:val="27"/>
              <w:szCs w:val="27"/>
            </w:rPr>
          </w:pPr>
          <w:r w:rsidRPr="00CC2294">
            <w:rPr>
              <w:color w:val="4E4A4A" w:themeColor="text2" w:themeShade="BF"/>
              <w:sz w:val="27"/>
              <w:szCs w:val="27"/>
            </w:rPr>
            <w:t xml:space="preserve"> 2. </w:t>
          </w:r>
          <w:r w:rsidR="00B75D0F" w:rsidRPr="00CC2294">
            <w:rPr>
              <w:color w:val="4E4A4A" w:themeColor="text2" w:themeShade="BF"/>
              <w:sz w:val="27"/>
              <w:szCs w:val="27"/>
            </w:rPr>
            <w:t>Name with University roll number</w:t>
          </w:r>
          <w:r w:rsidRPr="00CC2294">
            <w:rPr>
              <w:color w:val="4E4A4A" w:themeColor="text2" w:themeShade="BF"/>
              <w:sz w:val="27"/>
              <w:szCs w:val="27"/>
            </w:rPr>
            <w:tab/>
            <w:t xml:space="preserve"> ______________</w:t>
          </w:r>
        </w:p>
        <w:p w14:paraId="3C208BC3" w14:textId="6CC1090E" w:rsidR="00375AD0" w:rsidRDefault="00375AD0" w:rsidP="00375AD0">
          <w:pPr>
            <w:tabs>
              <w:tab w:val="left" w:pos="6645"/>
            </w:tabs>
            <w:ind w:right="-784"/>
            <w:rPr>
              <w:color w:val="4E4A4A" w:themeColor="text2" w:themeShade="BF"/>
              <w:sz w:val="27"/>
              <w:szCs w:val="27"/>
            </w:rPr>
          </w:pPr>
          <w:r w:rsidRPr="00CC2294">
            <w:rPr>
              <w:color w:val="4E4A4A" w:themeColor="text2" w:themeShade="BF"/>
              <w:sz w:val="27"/>
              <w:szCs w:val="27"/>
            </w:rPr>
            <w:t xml:space="preserve"> 3. </w:t>
          </w:r>
          <w:r w:rsidR="00B75D0F" w:rsidRPr="00CC2294">
            <w:rPr>
              <w:color w:val="4E4A4A" w:themeColor="text2" w:themeShade="BF"/>
              <w:sz w:val="27"/>
              <w:szCs w:val="27"/>
            </w:rPr>
            <w:t>Name with University roll number</w:t>
          </w:r>
          <w:r w:rsidRPr="00CC2294">
            <w:rPr>
              <w:color w:val="4E4A4A" w:themeColor="text2" w:themeShade="BF"/>
              <w:sz w:val="27"/>
              <w:szCs w:val="27"/>
            </w:rPr>
            <w:tab/>
            <w:t xml:space="preserve"> ______________</w:t>
          </w:r>
        </w:p>
        <w:p w14:paraId="44853CB8" w14:textId="541F1E35" w:rsidR="006D3B8C" w:rsidRPr="00CC2294" w:rsidRDefault="006D3B8C" w:rsidP="00375AD0">
          <w:pPr>
            <w:tabs>
              <w:tab w:val="left" w:pos="6645"/>
            </w:tabs>
            <w:ind w:right="-784"/>
            <w:rPr>
              <w:color w:val="4E4A4A" w:themeColor="text2" w:themeShade="BF"/>
              <w:sz w:val="27"/>
              <w:szCs w:val="27"/>
            </w:rPr>
          </w:pPr>
          <w:r>
            <w:rPr>
              <w:color w:val="4E4A4A" w:themeColor="text2" w:themeShade="BF"/>
              <w:sz w:val="27"/>
              <w:szCs w:val="27"/>
            </w:rPr>
            <w:t>4</w:t>
          </w:r>
          <w:r w:rsidRPr="00CC2294">
            <w:rPr>
              <w:color w:val="4E4A4A" w:themeColor="text2" w:themeShade="BF"/>
              <w:sz w:val="27"/>
              <w:szCs w:val="27"/>
            </w:rPr>
            <w:t>. Name with University roll number</w:t>
          </w:r>
          <w:r w:rsidRPr="00CC2294">
            <w:rPr>
              <w:color w:val="4E4A4A" w:themeColor="text2" w:themeShade="BF"/>
              <w:sz w:val="27"/>
              <w:szCs w:val="27"/>
            </w:rPr>
            <w:tab/>
            <w:t xml:space="preserve"> ______________</w:t>
          </w:r>
        </w:p>
        <w:p w14:paraId="479E853E" w14:textId="77777777" w:rsidR="00375AD0" w:rsidRPr="00CC2294" w:rsidRDefault="00375AD0" w:rsidP="00375AD0">
          <w:pPr>
            <w:tabs>
              <w:tab w:val="left" w:pos="6645"/>
            </w:tabs>
          </w:pPr>
        </w:p>
        <w:p w14:paraId="276A675A" w14:textId="77777777" w:rsidR="00375AD0" w:rsidRPr="00CC2294" w:rsidRDefault="00375AD0" w:rsidP="00375AD0">
          <w:pPr>
            <w:spacing w:after="271" w:line="248" w:lineRule="auto"/>
            <w:ind w:left="90" w:right="521" w:hanging="10"/>
            <w:jc w:val="both"/>
          </w:pPr>
          <w:r w:rsidRPr="00CC2294">
            <w:rPr>
              <w:rFonts w:eastAsia="Verdana" w:cs="Verdana"/>
              <w:sz w:val="27"/>
            </w:rPr>
            <w:t xml:space="preserve">This is to certify that the above statement made by the candidates is correct to the best of my knowledge. </w:t>
          </w:r>
        </w:p>
        <w:p w14:paraId="380BBAA4" w14:textId="77777777" w:rsidR="00375AD0" w:rsidRPr="00CC2294" w:rsidRDefault="00375AD0" w:rsidP="00375AD0">
          <w:pPr>
            <w:spacing w:after="303"/>
            <w:ind w:left="379"/>
          </w:pPr>
        </w:p>
        <w:p w14:paraId="35040257" w14:textId="77777777" w:rsidR="00375AD0" w:rsidRPr="00CC2294" w:rsidRDefault="00375AD0" w:rsidP="00375AD0">
          <w:pPr>
            <w:spacing w:after="13" w:line="248" w:lineRule="auto"/>
            <w:ind w:right="-604"/>
          </w:pPr>
          <w:r w:rsidRPr="00CC2294">
            <w:rPr>
              <w:rFonts w:ascii="Times New Roman" w:eastAsia="Times New Roman" w:hAnsi="Times New Roman"/>
              <w:sz w:val="27"/>
            </w:rPr>
            <w:t>__________________</w:t>
          </w:r>
          <w:r w:rsidRPr="00CC2294">
            <w:rPr>
              <w:rFonts w:ascii="Times New Roman" w:eastAsia="Times New Roman" w:hAnsi="Times New Roman"/>
              <w:sz w:val="27"/>
            </w:rPr>
            <w:tab/>
          </w:r>
          <w:r w:rsidRPr="00CC2294">
            <w:rPr>
              <w:rFonts w:ascii="Times New Roman" w:eastAsia="Times New Roman" w:hAnsi="Times New Roman"/>
              <w:sz w:val="27"/>
            </w:rPr>
            <w:tab/>
          </w:r>
          <w:r w:rsidRPr="00CC2294">
            <w:rPr>
              <w:rFonts w:ascii="Times New Roman" w:eastAsia="Times New Roman" w:hAnsi="Times New Roman"/>
              <w:sz w:val="27"/>
            </w:rPr>
            <w:tab/>
          </w:r>
          <w:r w:rsidRPr="00CC2294">
            <w:rPr>
              <w:rFonts w:ascii="Times New Roman" w:eastAsia="Times New Roman" w:hAnsi="Times New Roman"/>
              <w:sz w:val="27"/>
            </w:rPr>
            <w:tab/>
          </w:r>
          <w:r w:rsidR="00B75D0F" w:rsidRPr="00CC2294">
            <w:rPr>
              <w:rFonts w:ascii="Times New Roman" w:eastAsia="Times New Roman" w:hAnsi="Times New Roman"/>
              <w:sz w:val="27"/>
            </w:rPr>
            <w:t xml:space="preserve">              </w:t>
          </w:r>
          <w:r w:rsidRPr="00CC2294">
            <w:rPr>
              <w:rFonts w:ascii="Times New Roman" w:eastAsia="Times New Roman" w:hAnsi="Times New Roman"/>
              <w:sz w:val="27"/>
            </w:rPr>
            <w:t>_________________</w:t>
          </w:r>
        </w:p>
        <w:p w14:paraId="75DA987F" w14:textId="7C8626FD" w:rsidR="00375AD0" w:rsidRPr="00CC2294" w:rsidRDefault="009D2F6A" w:rsidP="00375AD0">
          <w:pPr>
            <w:spacing w:after="13" w:line="248" w:lineRule="auto"/>
            <w:ind w:left="90" w:right="-514"/>
            <w:rPr>
              <w:rFonts w:ascii="Times New Roman" w:eastAsia="Times New Roman" w:hAnsi="Times New Roman"/>
              <w:sz w:val="27"/>
            </w:rPr>
          </w:pPr>
          <w:sdt>
            <w:sdtPr>
              <w:rPr>
                <w:b/>
                <w:caps/>
                <w:color w:val="auto"/>
              </w:rPr>
              <w:id w:val="3637578"/>
              <w:dataBinding w:prefixMappings="xmlns:ns0='http://schemas.openxmlformats.org/officeDocument/2006/extended-properties'" w:xpath="/ns0:Properties[1]/ns0:Company[1]" w:storeItemID="{6668398D-A668-4E3E-A5EB-62B293D839F1}"/>
              <w:text/>
            </w:sdtPr>
            <w:sdtEndPr/>
            <w:sdtContent>
              <w:r w:rsidR="00F54BDC" w:rsidRPr="00CC2294">
                <w:rPr>
                  <w:b/>
                  <w:caps/>
                  <w:color w:val="auto"/>
                </w:rPr>
                <w:t>Poulami Ghosh</w:t>
              </w:r>
            </w:sdtContent>
          </w:sdt>
          <w:r w:rsidR="00375AD0" w:rsidRPr="00CC2294">
            <w:rPr>
              <w:rFonts w:ascii="Times New Roman" w:eastAsia="Times New Roman" w:hAnsi="Times New Roman"/>
              <w:sz w:val="27"/>
            </w:rPr>
            <w:tab/>
          </w:r>
          <w:r w:rsidR="00375AD0" w:rsidRPr="00CC2294">
            <w:rPr>
              <w:rFonts w:ascii="Times New Roman" w:eastAsia="Times New Roman" w:hAnsi="Times New Roman"/>
              <w:sz w:val="27"/>
            </w:rPr>
            <w:tab/>
          </w:r>
          <w:r w:rsidR="00375AD0" w:rsidRPr="00CC2294">
            <w:rPr>
              <w:rFonts w:ascii="Times New Roman" w:eastAsia="Times New Roman" w:hAnsi="Times New Roman"/>
              <w:sz w:val="27"/>
            </w:rPr>
            <w:tab/>
          </w:r>
          <w:r w:rsidR="00375AD0" w:rsidRPr="00CC2294">
            <w:rPr>
              <w:rFonts w:ascii="Times New Roman" w:eastAsia="Times New Roman" w:hAnsi="Times New Roman"/>
              <w:sz w:val="27"/>
            </w:rPr>
            <w:tab/>
            <w:t xml:space="preserve">  </w:t>
          </w:r>
          <w:r w:rsidR="00B75D0F" w:rsidRPr="00CC2294">
            <w:rPr>
              <w:rFonts w:ascii="Times New Roman" w:eastAsia="Times New Roman" w:hAnsi="Times New Roman"/>
              <w:sz w:val="27"/>
            </w:rPr>
            <w:t xml:space="preserve">  </w:t>
          </w:r>
          <w:r w:rsidR="00BB0FCA" w:rsidRPr="00CC2294">
            <w:rPr>
              <w:rFonts w:ascii="Times New Roman" w:eastAsia="Times New Roman" w:hAnsi="Times New Roman"/>
              <w:sz w:val="27"/>
            </w:rPr>
            <w:t xml:space="preserve">                        Prof</w:t>
          </w:r>
          <w:r w:rsidR="00375AD0" w:rsidRPr="00CC2294">
            <w:rPr>
              <w:rFonts w:ascii="Times New Roman" w:eastAsia="Times New Roman" w:hAnsi="Times New Roman"/>
              <w:sz w:val="27"/>
            </w:rPr>
            <w:t xml:space="preserve">. </w:t>
          </w:r>
          <w:r w:rsidR="002F61F4" w:rsidRPr="00CC2294">
            <w:rPr>
              <w:rFonts w:ascii="Times New Roman" w:eastAsia="Times New Roman" w:hAnsi="Times New Roman"/>
              <w:sz w:val="27"/>
            </w:rPr>
            <w:t>S.K Biswas</w:t>
          </w:r>
        </w:p>
        <w:p w14:paraId="5E19389F" w14:textId="77777777" w:rsidR="00375AD0" w:rsidRPr="00CC2294" w:rsidRDefault="00375AD0" w:rsidP="009C516D">
          <w:pPr>
            <w:spacing w:after="13" w:line="248" w:lineRule="auto"/>
            <w:ind w:right="-334"/>
          </w:pPr>
          <w:r w:rsidRPr="00CC2294">
            <w:rPr>
              <w:rFonts w:ascii="Times New Roman" w:eastAsia="Times New Roman" w:hAnsi="Times New Roman"/>
              <w:sz w:val="27"/>
            </w:rPr>
            <w:t xml:space="preserve"> </w:t>
          </w:r>
          <w:r w:rsidR="009C516D" w:rsidRPr="00CC2294">
            <w:rPr>
              <w:rFonts w:ascii="Times New Roman" w:eastAsia="Times New Roman" w:hAnsi="Times New Roman"/>
              <w:sz w:val="27"/>
            </w:rPr>
            <w:t xml:space="preserve">     </w:t>
          </w:r>
          <w:r w:rsidRPr="00CC2294">
            <w:rPr>
              <w:rFonts w:ascii="Times New Roman" w:eastAsia="Times New Roman" w:hAnsi="Times New Roman"/>
              <w:sz w:val="27"/>
            </w:rPr>
            <w:t xml:space="preserve"> Project Mentor</w:t>
          </w:r>
          <w:r w:rsidRPr="00CC2294">
            <w:rPr>
              <w:rFonts w:ascii="Times New Roman" w:eastAsia="Times New Roman" w:hAnsi="Times New Roman"/>
              <w:sz w:val="27"/>
            </w:rPr>
            <w:tab/>
          </w:r>
          <w:r w:rsidRPr="00CC2294">
            <w:rPr>
              <w:rFonts w:ascii="Times New Roman" w:eastAsia="Times New Roman" w:hAnsi="Times New Roman"/>
              <w:sz w:val="27"/>
            </w:rPr>
            <w:tab/>
          </w:r>
          <w:r w:rsidRPr="00CC2294">
            <w:rPr>
              <w:rFonts w:ascii="Times New Roman" w:eastAsia="Times New Roman" w:hAnsi="Times New Roman"/>
              <w:sz w:val="27"/>
            </w:rPr>
            <w:tab/>
          </w:r>
          <w:r w:rsidRPr="00CC2294">
            <w:rPr>
              <w:rFonts w:ascii="Times New Roman" w:eastAsia="Times New Roman" w:hAnsi="Times New Roman"/>
              <w:sz w:val="27"/>
            </w:rPr>
            <w:tab/>
          </w:r>
          <w:r w:rsidRPr="00CC2294">
            <w:rPr>
              <w:rFonts w:ascii="Times New Roman" w:eastAsia="Times New Roman" w:hAnsi="Times New Roman"/>
              <w:sz w:val="27"/>
            </w:rPr>
            <w:tab/>
          </w:r>
          <w:r w:rsidR="009C516D" w:rsidRPr="00CC2294">
            <w:rPr>
              <w:rFonts w:ascii="Times New Roman" w:eastAsia="Times New Roman" w:hAnsi="Times New Roman"/>
              <w:sz w:val="27"/>
            </w:rPr>
            <w:t xml:space="preserve">           </w:t>
          </w:r>
          <w:r w:rsidRPr="00CC2294">
            <w:rPr>
              <w:rFonts w:ascii="Times New Roman" w:eastAsia="Times New Roman" w:hAnsi="Times New Roman"/>
              <w:sz w:val="27"/>
            </w:rPr>
            <w:t xml:space="preserve"> Head of the Department</w:t>
          </w:r>
        </w:p>
        <w:p w14:paraId="72CFE64D" w14:textId="77777777" w:rsidR="006D3B8C" w:rsidRDefault="00375AD0" w:rsidP="006D3B8C">
          <w:pPr>
            <w:spacing w:after="13" w:line="248" w:lineRule="auto"/>
            <w:ind w:right="-1054"/>
          </w:pPr>
          <w:r w:rsidRPr="00CC2294">
            <w:rPr>
              <w:rFonts w:ascii="Times New Roman" w:eastAsia="Times New Roman" w:hAnsi="Times New Roman"/>
              <w:sz w:val="27"/>
            </w:rPr>
            <w:t>Dept. of Electrical Engineering</w:t>
          </w:r>
          <w:r w:rsidRPr="00CC2294">
            <w:rPr>
              <w:rFonts w:ascii="Times New Roman" w:eastAsia="Times New Roman" w:hAnsi="Times New Roman"/>
              <w:sz w:val="27"/>
            </w:rPr>
            <w:tab/>
          </w:r>
          <w:r w:rsidRPr="00CC2294">
            <w:rPr>
              <w:rFonts w:ascii="Times New Roman" w:eastAsia="Times New Roman" w:hAnsi="Times New Roman"/>
              <w:sz w:val="27"/>
            </w:rPr>
            <w:tab/>
          </w:r>
          <w:r w:rsidRPr="00CC2294">
            <w:rPr>
              <w:rFonts w:ascii="Times New Roman" w:eastAsia="Times New Roman" w:hAnsi="Times New Roman"/>
              <w:sz w:val="27"/>
            </w:rPr>
            <w:tab/>
            <w:t xml:space="preserve">     Dept. of Electrical Engineering</w:t>
          </w:r>
          <w:r w:rsidRPr="00CC2294">
            <w:t xml:space="preserve">  </w:t>
          </w:r>
        </w:p>
        <w:p w14:paraId="505B8C82" w14:textId="77777777" w:rsidR="006D3B8C" w:rsidRDefault="006D3B8C" w:rsidP="006D3B8C">
          <w:pPr>
            <w:spacing w:after="13" w:line="248" w:lineRule="auto"/>
            <w:ind w:right="-1054"/>
          </w:pPr>
        </w:p>
        <w:p w14:paraId="67BFA748" w14:textId="77777777" w:rsidR="006D3B8C" w:rsidRDefault="006D3B8C" w:rsidP="006D3B8C">
          <w:pPr>
            <w:spacing w:after="13" w:line="248" w:lineRule="auto"/>
            <w:ind w:right="-1054"/>
          </w:pPr>
        </w:p>
        <w:p w14:paraId="0452A0B2" w14:textId="77777777" w:rsidR="006D3B8C" w:rsidRDefault="006D3B8C" w:rsidP="006D3B8C">
          <w:pPr>
            <w:spacing w:after="13" w:line="248" w:lineRule="auto"/>
            <w:ind w:right="-1054"/>
          </w:pPr>
        </w:p>
        <w:p w14:paraId="4F7E2FB8" w14:textId="3E816027" w:rsidR="008A592D" w:rsidRPr="00CC2294" w:rsidRDefault="00375AD0" w:rsidP="006D3B8C">
          <w:pPr>
            <w:spacing w:after="13" w:line="248" w:lineRule="auto"/>
            <w:ind w:right="-1054"/>
          </w:pPr>
          <w:r w:rsidRPr="00CC2294">
            <w:t xml:space="preserve">   </w:t>
          </w:r>
        </w:p>
        <w:p w14:paraId="36F97E2F" w14:textId="77777777" w:rsidR="00375AD0" w:rsidRPr="00CC2294" w:rsidRDefault="00375AD0" w:rsidP="00375AD0">
          <w:pPr>
            <w:ind w:left="5040" w:right="-604"/>
            <w:jc w:val="center"/>
          </w:pPr>
          <w:r w:rsidRPr="00CC2294">
            <w:t>_____________________</w:t>
          </w:r>
        </w:p>
        <w:p w14:paraId="440EBA77" w14:textId="70EA2BA1" w:rsidR="00B75D0F" w:rsidRPr="0063007C" w:rsidRDefault="00375AD0" w:rsidP="0063007C">
          <w:pPr>
            <w:spacing w:after="200"/>
            <w:rPr>
              <w:rStyle w:val="Heading1Char"/>
              <w:sz w:val="44"/>
              <w:szCs w:val="44"/>
            </w:rPr>
          </w:pPr>
          <w:r w:rsidRPr="00CC2294">
            <w:tab/>
          </w:r>
          <w:r w:rsidRPr="00CC2294">
            <w:tab/>
          </w:r>
          <w:r w:rsidRPr="00CC2294">
            <w:tab/>
          </w:r>
          <w:r w:rsidRPr="00CC2294">
            <w:tab/>
          </w:r>
          <w:r w:rsidRPr="00CC2294">
            <w:tab/>
          </w:r>
          <w:r w:rsidRPr="00CC2294">
            <w:rPr>
              <w:sz w:val="27"/>
              <w:szCs w:val="27"/>
            </w:rPr>
            <w:t xml:space="preserve"> </w:t>
          </w:r>
          <w:r w:rsidR="008A592D" w:rsidRPr="00CC2294">
            <w:rPr>
              <w:sz w:val="27"/>
              <w:szCs w:val="27"/>
            </w:rPr>
            <w:tab/>
          </w:r>
          <w:r w:rsidR="008A592D" w:rsidRPr="00CC2294">
            <w:rPr>
              <w:sz w:val="27"/>
              <w:szCs w:val="27"/>
            </w:rPr>
            <w:tab/>
          </w:r>
          <w:r w:rsidR="008A592D" w:rsidRPr="00CC2294">
            <w:rPr>
              <w:sz w:val="27"/>
              <w:szCs w:val="27"/>
            </w:rPr>
            <w:tab/>
          </w:r>
          <w:r w:rsidR="006D3B8C">
            <w:rPr>
              <w:sz w:val="27"/>
              <w:szCs w:val="27"/>
            </w:rPr>
            <w:tab/>
          </w:r>
          <w:r w:rsidR="008A592D" w:rsidRPr="00CC2294">
            <w:rPr>
              <w:sz w:val="27"/>
              <w:szCs w:val="27"/>
            </w:rPr>
            <w:t>External Examiner</w:t>
          </w:r>
          <w:r w:rsidR="008F471B" w:rsidRPr="00CC2294">
            <w:rPr>
              <w:smallCaps/>
              <w:color w:val="auto"/>
            </w:rPr>
            <w:br w:type="page"/>
          </w:r>
          <w:bookmarkStart w:id="9" w:name="_Toc513157106"/>
          <w:bookmarkStart w:id="10" w:name="_Toc7425345"/>
          <w:r w:rsidR="00B75D0F" w:rsidRPr="0063007C">
            <w:rPr>
              <w:rStyle w:val="Heading1Char"/>
              <w:sz w:val="44"/>
              <w:szCs w:val="44"/>
            </w:rPr>
            <w:lastRenderedPageBreak/>
            <w:t>ACKNOWLEDGEMENT</w:t>
          </w:r>
          <w:bookmarkEnd w:id="9"/>
          <w:bookmarkEnd w:id="10"/>
        </w:p>
        <w:p w14:paraId="04142DF7" w14:textId="77777777" w:rsidR="00B75D0F" w:rsidRPr="00CC2294" w:rsidRDefault="00B75D0F" w:rsidP="00B75D0F"/>
        <w:p w14:paraId="1FDE2F80" w14:textId="77777777" w:rsidR="00EA2C09" w:rsidRDefault="005E225F" w:rsidP="001E37DF">
          <w:pPr>
            <w:pStyle w:val="Heading1"/>
            <w:jc w:val="both"/>
            <w:rPr>
              <w:rFonts w:eastAsia="Verdana" w:cs="Verdana"/>
              <w:b w:val="0"/>
              <w:bCs/>
              <w:color w:val="auto"/>
            </w:rPr>
          </w:pPr>
          <w:r w:rsidRPr="005E225F">
            <w:rPr>
              <w:rFonts w:eastAsia="Verdana" w:cs="Verdana"/>
              <w:b w:val="0"/>
              <w:bCs/>
              <w:color w:val="auto"/>
            </w:rPr>
            <w:t xml:space="preserve">Working on Such a project has led me and my other teammates </w:t>
          </w:r>
          <w:r>
            <w:rPr>
              <w:rFonts w:eastAsia="Verdana" w:cs="Verdana"/>
              <w:b w:val="0"/>
              <w:bCs/>
              <w:color w:val="auto"/>
            </w:rPr>
            <w:t xml:space="preserve">to know </w:t>
          </w:r>
          <w:r w:rsidR="001E37DF">
            <w:rPr>
              <w:rFonts w:eastAsia="Verdana" w:cs="Verdana"/>
              <w:b w:val="0"/>
              <w:bCs/>
              <w:color w:val="auto"/>
            </w:rPr>
            <w:t xml:space="preserve">many thing on modeling, creating simulations, and many more. </w:t>
          </w:r>
        </w:p>
        <w:p w14:paraId="493DF00F" w14:textId="77777777" w:rsidR="00EA2C09" w:rsidRDefault="001E37DF" w:rsidP="001E37DF">
          <w:pPr>
            <w:pStyle w:val="Heading1"/>
            <w:jc w:val="both"/>
            <w:rPr>
              <w:rFonts w:eastAsia="Verdana" w:cs="Verdana"/>
              <w:b w:val="0"/>
              <w:bCs/>
              <w:color w:val="auto"/>
            </w:rPr>
          </w:pPr>
          <w:r>
            <w:rPr>
              <w:rFonts w:eastAsia="Verdana" w:cs="Verdana"/>
              <w:b w:val="0"/>
              <w:bCs/>
              <w:color w:val="auto"/>
            </w:rPr>
            <w:t xml:space="preserve">I would like to thank my mentor and teacher Poulami Ghosh to guide us on our learning journey during the project implementation. </w:t>
          </w:r>
        </w:p>
        <w:p w14:paraId="272B69CA" w14:textId="2DAFB84B" w:rsidR="001E37DF" w:rsidRPr="001E37DF" w:rsidRDefault="001E37DF" w:rsidP="001E37DF">
          <w:pPr>
            <w:pStyle w:val="Heading1"/>
            <w:jc w:val="both"/>
            <w:rPr>
              <w:rFonts w:eastAsia="Verdana" w:cs="Verdana"/>
              <w:b w:val="0"/>
              <w:bCs/>
              <w:color w:val="auto"/>
            </w:rPr>
          </w:pPr>
          <w:r>
            <w:rPr>
              <w:rFonts w:eastAsia="Verdana" w:cs="Verdana"/>
              <w:b w:val="0"/>
              <w:bCs/>
              <w:color w:val="auto"/>
            </w:rPr>
            <w:t>I would also like to thank my institute for allowing us to work on such an incredible project</w:t>
          </w:r>
          <w:r w:rsidR="00EA2C09">
            <w:rPr>
              <w:rFonts w:eastAsia="Verdana" w:cs="Verdana"/>
              <w:b w:val="0"/>
              <w:bCs/>
              <w:color w:val="auto"/>
            </w:rPr>
            <w:t>.</w:t>
          </w:r>
        </w:p>
        <w:p w14:paraId="15342231" w14:textId="597888F2" w:rsidR="00B75D0F" w:rsidRPr="00A90CCE" w:rsidRDefault="00B75D0F" w:rsidP="00B75D0F">
          <w:pPr>
            <w:pStyle w:val="Heading1"/>
            <w:rPr>
              <w:sz w:val="44"/>
              <w:szCs w:val="44"/>
            </w:rPr>
          </w:pPr>
          <w:r w:rsidRPr="005E225F">
            <w:rPr>
              <w:b w:val="0"/>
              <w:bCs/>
              <w:color w:val="auto"/>
            </w:rPr>
            <w:br w:type="page"/>
          </w:r>
          <w:bookmarkStart w:id="11" w:name="_Toc513157107"/>
          <w:bookmarkStart w:id="12" w:name="_Toc7425346"/>
          <w:r w:rsidRPr="00A90CCE">
            <w:rPr>
              <w:sz w:val="44"/>
              <w:szCs w:val="44"/>
            </w:rPr>
            <w:lastRenderedPageBreak/>
            <w:t>INTRODUCTION</w:t>
          </w:r>
          <w:bookmarkEnd w:id="11"/>
          <w:bookmarkEnd w:id="12"/>
        </w:p>
        <w:p w14:paraId="002A95DE" w14:textId="6483CB8D" w:rsidR="00EA2C09" w:rsidRPr="00EA2C09" w:rsidRDefault="00EA2C09" w:rsidP="00EA2C09"/>
        <w:p w14:paraId="62A81897" w14:textId="36BEF1EA" w:rsidR="00C50148" w:rsidRPr="00A90CCE" w:rsidRDefault="00C50148" w:rsidP="00B75D0F">
          <w:pPr>
            <w:rPr>
              <w:sz w:val="36"/>
              <w:szCs w:val="36"/>
            </w:rPr>
          </w:pPr>
          <w:r w:rsidRPr="00A90CCE">
            <w:rPr>
              <w:sz w:val="36"/>
              <w:szCs w:val="36"/>
            </w:rPr>
            <w:t xml:space="preserve">Now a days </w:t>
          </w:r>
          <w:r w:rsidR="0063007C" w:rsidRPr="00A90CCE">
            <w:rPr>
              <w:sz w:val="36"/>
              <w:szCs w:val="36"/>
            </w:rPr>
            <w:t>everything</w:t>
          </w:r>
          <w:r w:rsidRPr="00A90CCE">
            <w:rPr>
              <w:sz w:val="36"/>
              <w:szCs w:val="36"/>
            </w:rPr>
            <w:t xml:space="preserve"> is getting a makeover by getting smart be it people or </w:t>
          </w:r>
          <w:r w:rsidR="00A90CCE" w:rsidRPr="00A90CCE">
            <w:rPr>
              <w:sz w:val="36"/>
              <w:szCs w:val="36"/>
            </w:rPr>
            <w:t>electronics. Our Project is now trying to make the energy meter smart.</w:t>
          </w:r>
        </w:p>
        <w:p w14:paraId="0C1073E4" w14:textId="57C5788F" w:rsidR="00B75D0F" w:rsidRPr="00CC2294" w:rsidRDefault="00EA2C09" w:rsidP="00B75D0F">
          <w:pPr>
            <w:rPr>
              <w:rFonts w:asciiTheme="majorHAnsi" w:hAnsiTheme="majorHAnsi"/>
              <w:color w:val="9D3511" w:themeColor="accent1" w:themeShade="BF"/>
              <w:spacing w:val="20"/>
              <w:sz w:val="28"/>
              <w:szCs w:val="32"/>
            </w:rPr>
          </w:pPr>
          <w:r w:rsidRPr="00A90CCE">
            <w:rPr>
              <w:sz w:val="36"/>
              <w:szCs w:val="36"/>
            </w:rPr>
            <w:t xml:space="preserve">Our objective </w:t>
          </w:r>
          <w:r w:rsidR="009779CB" w:rsidRPr="00A90CCE">
            <w:rPr>
              <w:sz w:val="36"/>
              <w:szCs w:val="36"/>
            </w:rPr>
            <w:t xml:space="preserve">is to make a smart energy meter which informs the consumer on how much of energy </w:t>
          </w:r>
          <w:r w:rsidR="00C50148" w:rsidRPr="00A90CCE">
            <w:rPr>
              <w:sz w:val="36"/>
              <w:szCs w:val="36"/>
            </w:rPr>
            <w:t xml:space="preserve">is consumed by the consumer via </w:t>
          </w:r>
          <w:r w:rsidR="0063007C" w:rsidRPr="00A90CCE">
            <w:rPr>
              <w:sz w:val="36"/>
              <w:szCs w:val="36"/>
            </w:rPr>
            <w:t>SMS</w:t>
          </w:r>
          <w:r w:rsidR="00C50148" w:rsidRPr="00A90CCE">
            <w:rPr>
              <w:sz w:val="36"/>
              <w:szCs w:val="36"/>
            </w:rPr>
            <w:t>.</w:t>
          </w:r>
          <w:r w:rsidR="00C50148">
            <w:rPr>
              <w:sz w:val="24"/>
              <w:szCs w:val="24"/>
            </w:rPr>
            <w:t xml:space="preserve"> </w:t>
          </w:r>
          <w:r w:rsidR="00B75D0F" w:rsidRPr="00CC2294">
            <w:br w:type="page"/>
          </w:r>
        </w:p>
        <w:p w14:paraId="6E3AAD3E" w14:textId="58840127" w:rsidR="00B75D0F" w:rsidRPr="00A90CCE" w:rsidRDefault="00B75D0F" w:rsidP="00B75D0F">
          <w:pPr>
            <w:pStyle w:val="Heading1"/>
            <w:rPr>
              <w:sz w:val="44"/>
              <w:szCs w:val="44"/>
            </w:rPr>
          </w:pPr>
          <w:bookmarkStart w:id="13" w:name="_Toc513157108"/>
          <w:bookmarkStart w:id="14" w:name="_Toc7425347"/>
          <w:r w:rsidRPr="00A90CCE">
            <w:rPr>
              <w:sz w:val="44"/>
              <w:szCs w:val="44"/>
            </w:rPr>
            <w:lastRenderedPageBreak/>
            <w:t>OBJECTIVE</w:t>
          </w:r>
          <w:bookmarkEnd w:id="13"/>
          <w:bookmarkEnd w:id="14"/>
        </w:p>
        <w:p w14:paraId="5B2D0EB5" w14:textId="4087F536" w:rsidR="00A90CCE" w:rsidRDefault="00A90CCE" w:rsidP="00A90CCE"/>
        <w:p w14:paraId="3AD6FC7F" w14:textId="77777777" w:rsidR="001961C0" w:rsidRDefault="001961C0" w:rsidP="00A90CCE"/>
        <w:p w14:paraId="33AE27E2" w14:textId="53376430" w:rsidR="00A90CCE" w:rsidRDefault="001961C0" w:rsidP="00A90CCE">
          <w:pPr>
            <w:pStyle w:val="NoSpacing"/>
            <w:rPr>
              <w:sz w:val="36"/>
              <w:szCs w:val="36"/>
            </w:rPr>
          </w:pPr>
          <w:r>
            <w:rPr>
              <w:sz w:val="36"/>
              <w:szCs w:val="36"/>
            </w:rPr>
            <w:t xml:space="preserve">The objective of our Project is to keep the Consumer updated on amount to energy consumed by a System in which the consumer wants to monitor. </w:t>
          </w:r>
        </w:p>
        <w:p w14:paraId="0F0B6B1E" w14:textId="44192408" w:rsidR="001961C0" w:rsidRDefault="001961C0" w:rsidP="00A90CCE">
          <w:pPr>
            <w:pStyle w:val="NoSpacing"/>
            <w:rPr>
              <w:sz w:val="36"/>
              <w:szCs w:val="36"/>
            </w:rPr>
          </w:pPr>
        </w:p>
        <w:p w14:paraId="13882159" w14:textId="22D5CC8B" w:rsidR="001961C0" w:rsidRPr="001961C0" w:rsidRDefault="001961C0" w:rsidP="00A90CCE">
          <w:pPr>
            <w:pStyle w:val="NoSpacing"/>
            <w:rPr>
              <w:sz w:val="36"/>
              <w:szCs w:val="36"/>
            </w:rPr>
          </w:pPr>
          <w:r>
            <w:rPr>
              <w:sz w:val="36"/>
              <w:szCs w:val="36"/>
            </w:rPr>
            <w:t>We wish to attend this feat by keeping the Consumer informed on the amounts of Watts Consumed by the monitored system and sending the information to the Consumer over Short Messaging Service, that is SMS in short.</w:t>
          </w:r>
        </w:p>
        <w:p w14:paraId="5C15254C" w14:textId="1AFE7C78" w:rsidR="00B75D0F" w:rsidRDefault="00B75D0F" w:rsidP="00B75D0F">
          <w:pPr>
            <w:pStyle w:val="Heading1"/>
            <w:rPr>
              <w:sz w:val="40"/>
              <w:szCs w:val="40"/>
            </w:rPr>
          </w:pPr>
          <w:r w:rsidRPr="00CC2294">
            <w:br w:type="page"/>
          </w:r>
          <w:bookmarkStart w:id="15" w:name="_Toc7425348"/>
          <w:r w:rsidRPr="001E2940">
            <w:rPr>
              <w:sz w:val="40"/>
              <w:szCs w:val="40"/>
            </w:rPr>
            <w:lastRenderedPageBreak/>
            <w:t>LITERA</w:t>
          </w:r>
          <w:r w:rsidR="00DF56DE" w:rsidRPr="001E2940">
            <w:rPr>
              <w:sz w:val="40"/>
              <w:szCs w:val="40"/>
            </w:rPr>
            <w:t>T</w:t>
          </w:r>
          <w:r w:rsidRPr="001E2940">
            <w:rPr>
              <w:sz w:val="40"/>
              <w:szCs w:val="40"/>
            </w:rPr>
            <w:t>URE REVIEW</w:t>
          </w:r>
          <w:bookmarkEnd w:id="15"/>
          <w:r w:rsidRPr="001E2940">
            <w:rPr>
              <w:sz w:val="40"/>
              <w:szCs w:val="40"/>
            </w:rPr>
            <w:t xml:space="preserve"> </w:t>
          </w:r>
        </w:p>
        <w:p w14:paraId="2FF9BB73" w14:textId="1A98E992" w:rsidR="001E2940" w:rsidRDefault="001E2940" w:rsidP="001E2940"/>
        <w:p w14:paraId="23EA04E1" w14:textId="03978C71" w:rsidR="00355366" w:rsidRDefault="00355366" w:rsidP="00B75D0F">
          <w:pPr>
            <w:rPr>
              <w:sz w:val="36"/>
              <w:szCs w:val="36"/>
            </w:rPr>
          </w:pPr>
          <w:r>
            <w:rPr>
              <w:sz w:val="36"/>
              <w:szCs w:val="36"/>
            </w:rPr>
            <w:t xml:space="preserve">Before starting to work on this project we had to go through some of the documentations and reports of many authors in this field. </w:t>
          </w:r>
        </w:p>
        <w:p w14:paraId="67F38C63" w14:textId="77777777" w:rsidR="008031EF" w:rsidRDefault="008031EF" w:rsidP="00B75D0F">
          <w:pPr>
            <w:rPr>
              <w:sz w:val="36"/>
              <w:szCs w:val="36"/>
            </w:rPr>
          </w:pPr>
        </w:p>
        <w:p w14:paraId="41B5E436" w14:textId="63C9E069" w:rsidR="00355366" w:rsidRDefault="00355366" w:rsidP="00B75D0F">
          <w:pPr>
            <w:rPr>
              <w:sz w:val="36"/>
              <w:szCs w:val="36"/>
            </w:rPr>
          </w:pPr>
          <w:r>
            <w:rPr>
              <w:sz w:val="36"/>
              <w:szCs w:val="36"/>
            </w:rPr>
            <w:t>Like:</w:t>
          </w:r>
        </w:p>
        <w:p w14:paraId="752B7F5C" w14:textId="77777777" w:rsidR="00303907" w:rsidRDefault="00355366" w:rsidP="00B75D0F">
          <w:pPr>
            <w:rPr>
              <w:sz w:val="32"/>
              <w:szCs w:val="32"/>
            </w:rPr>
          </w:pPr>
          <w:r w:rsidRPr="00355366">
            <w:rPr>
              <w:sz w:val="32"/>
              <w:szCs w:val="32"/>
            </w:rPr>
            <w:t>[1] General Application Research on GSM Module</w:t>
          </w:r>
        </w:p>
        <w:p w14:paraId="3244C587" w14:textId="5C4B9CA4" w:rsidR="00B75D0F" w:rsidRPr="00303907" w:rsidRDefault="00303907" w:rsidP="00B75D0F">
          <w:pPr>
            <w:rPr>
              <w:sz w:val="32"/>
              <w:szCs w:val="32"/>
            </w:rPr>
          </w:pPr>
          <w:r>
            <w:rPr>
              <w:sz w:val="32"/>
              <w:szCs w:val="32"/>
            </w:rPr>
            <w:t xml:space="preserve">[2] </w:t>
          </w:r>
          <w:r w:rsidR="008031EF" w:rsidRPr="008031EF">
            <w:rPr>
              <w:sz w:val="32"/>
              <w:szCs w:val="32"/>
            </w:rPr>
            <w:t xml:space="preserve">Programmable Energy Meter with Bill Estimation for Reducing Power Bill </w:t>
          </w:r>
          <w:r w:rsidR="00B75D0F" w:rsidRPr="00CC2294">
            <w:br w:type="page"/>
          </w:r>
        </w:p>
        <w:p w14:paraId="135A9B9F" w14:textId="77777777" w:rsidR="00B75D0F" w:rsidRPr="0063007C" w:rsidRDefault="00B75D0F" w:rsidP="00B75D0F">
          <w:pPr>
            <w:pStyle w:val="Heading1"/>
            <w:rPr>
              <w:sz w:val="40"/>
              <w:szCs w:val="40"/>
            </w:rPr>
          </w:pPr>
          <w:bookmarkStart w:id="16" w:name="_Toc513157109"/>
          <w:bookmarkStart w:id="17" w:name="_Toc7425349"/>
          <w:r w:rsidRPr="0063007C">
            <w:rPr>
              <w:sz w:val="40"/>
              <w:szCs w:val="40"/>
            </w:rPr>
            <w:lastRenderedPageBreak/>
            <w:t>METHODOLOGY</w:t>
          </w:r>
          <w:bookmarkEnd w:id="16"/>
          <w:bookmarkEnd w:id="17"/>
          <w:r w:rsidR="008A592D" w:rsidRPr="0063007C">
            <w:rPr>
              <w:sz w:val="40"/>
              <w:szCs w:val="40"/>
            </w:rPr>
            <w:t xml:space="preserve"> / D</w:t>
          </w:r>
          <w:r w:rsidR="00DF56DE" w:rsidRPr="0063007C">
            <w:rPr>
              <w:sz w:val="40"/>
              <w:szCs w:val="40"/>
            </w:rPr>
            <w:t>ES</w:t>
          </w:r>
          <w:r w:rsidR="008A592D" w:rsidRPr="0063007C">
            <w:rPr>
              <w:sz w:val="40"/>
              <w:szCs w:val="40"/>
            </w:rPr>
            <w:t>CRIPT</w:t>
          </w:r>
          <w:r w:rsidR="00DF56DE" w:rsidRPr="0063007C">
            <w:rPr>
              <w:sz w:val="40"/>
              <w:szCs w:val="40"/>
            </w:rPr>
            <w:t>I</w:t>
          </w:r>
          <w:r w:rsidR="008A592D" w:rsidRPr="0063007C">
            <w:rPr>
              <w:sz w:val="40"/>
              <w:szCs w:val="40"/>
            </w:rPr>
            <w:t>ON OF THE PROJECT</w:t>
          </w:r>
        </w:p>
        <w:p w14:paraId="317342FA" w14:textId="77777777" w:rsidR="0063007C" w:rsidRDefault="0063007C" w:rsidP="00B75D0F">
          <w:pPr>
            <w:rPr>
              <w:sz w:val="44"/>
              <w:szCs w:val="44"/>
            </w:rPr>
          </w:pPr>
        </w:p>
        <w:p w14:paraId="1610D27E" w14:textId="5B07E34B" w:rsidR="00B75D0F" w:rsidRPr="0063007C" w:rsidRDefault="0063007C" w:rsidP="00B75D0F">
          <w:pPr>
            <w:rPr>
              <w:rFonts w:asciiTheme="majorHAnsi" w:hAnsiTheme="majorHAnsi"/>
              <w:color w:val="9D3511" w:themeColor="accent1" w:themeShade="BF"/>
              <w:spacing w:val="20"/>
              <w:sz w:val="44"/>
              <w:szCs w:val="44"/>
            </w:rPr>
          </w:pPr>
          <w:r>
            <w:rPr>
              <w:sz w:val="44"/>
              <w:szCs w:val="44"/>
            </w:rPr>
            <w:t xml:space="preserve">The device works in a simple manner. The </w:t>
          </w:r>
          <w:r w:rsidR="008F7B93">
            <w:rPr>
              <w:sz w:val="44"/>
              <w:szCs w:val="44"/>
            </w:rPr>
            <w:t>microcontroller gets information on the amount of power consumed by the circuit, which displays the value in the LCD Display and send that information to the Consumer via SMS service by the GMS module.</w:t>
          </w:r>
          <w:r w:rsidR="00B75D0F" w:rsidRPr="0063007C">
            <w:rPr>
              <w:sz w:val="44"/>
              <w:szCs w:val="44"/>
            </w:rPr>
            <w:br w:type="page"/>
          </w:r>
        </w:p>
        <w:p w14:paraId="1E67FA4D" w14:textId="4D1D64C5" w:rsidR="00B75D0F" w:rsidRPr="00CC2294" w:rsidRDefault="008A592D" w:rsidP="00B75D0F">
          <w:pPr>
            <w:pStyle w:val="Heading1"/>
          </w:pPr>
          <w:bookmarkStart w:id="18" w:name="_Toc7425350"/>
          <w:r w:rsidRPr="00CC2294">
            <w:lastRenderedPageBreak/>
            <w:t>BLOCK DIAGRAM / CIRCUIT DIAGRAM / FLOWCHART</w:t>
          </w:r>
          <w:bookmarkEnd w:id="18"/>
        </w:p>
        <w:p w14:paraId="15FA1D3D" w14:textId="765C1FA7" w:rsidR="00B75D0F" w:rsidRPr="00CC2294" w:rsidRDefault="00F64AE3" w:rsidP="00B75D0F">
          <w:pPr>
            <w:rPr>
              <w:rFonts w:asciiTheme="majorHAnsi" w:hAnsiTheme="majorHAnsi"/>
              <w:color w:val="9D3511" w:themeColor="accent1" w:themeShade="BF"/>
              <w:spacing w:val="20"/>
              <w:sz w:val="28"/>
              <w:szCs w:val="32"/>
            </w:rPr>
          </w:pPr>
          <w:r>
            <w:rPr>
              <w:noProof/>
            </w:rPr>
            <w:drawing>
              <wp:anchor distT="0" distB="0" distL="114300" distR="114300" simplePos="0" relativeHeight="251662848" behindDoc="1" locked="0" layoutInCell="1" allowOverlap="1" wp14:anchorId="216A29EC" wp14:editId="143445A9">
                <wp:simplePos x="0" y="0"/>
                <wp:positionH relativeFrom="column">
                  <wp:posOffset>2540</wp:posOffset>
                </wp:positionH>
                <wp:positionV relativeFrom="paragraph">
                  <wp:posOffset>490855</wp:posOffset>
                </wp:positionV>
                <wp:extent cx="5507990" cy="3874135"/>
                <wp:effectExtent l="0" t="0" r="0" b="0"/>
                <wp:wrapTight wrapText="bothSides">
                  <wp:wrapPolygon edited="0">
                    <wp:start x="0" y="0"/>
                    <wp:lineTo x="0" y="21455"/>
                    <wp:lineTo x="21515" y="21455"/>
                    <wp:lineTo x="215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7990" cy="3874135"/>
                        </a:xfrm>
                        <a:prstGeom prst="rect">
                          <a:avLst/>
                        </a:prstGeom>
                        <a:noFill/>
                        <a:ln>
                          <a:noFill/>
                        </a:ln>
                      </pic:spPr>
                    </pic:pic>
                  </a:graphicData>
                </a:graphic>
                <wp14:sizeRelH relativeFrom="page">
                  <wp14:pctWidth>0</wp14:pctWidth>
                </wp14:sizeRelH>
                <wp14:sizeRelV relativeFrom="page">
                  <wp14:pctHeight>0</wp14:pctHeight>
                </wp14:sizeRelV>
              </wp:anchor>
            </w:drawing>
          </w:r>
          <w:r w:rsidR="00B75D0F" w:rsidRPr="00CC2294">
            <w:br w:type="page"/>
          </w:r>
        </w:p>
        <w:p w14:paraId="374068A7" w14:textId="0FF3E89D" w:rsidR="00B75D0F" w:rsidRPr="00F64AE3" w:rsidRDefault="00B75D0F" w:rsidP="00B75D0F">
          <w:pPr>
            <w:pStyle w:val="Heading1"/>
            <w:rPr>
              <w:sz w:val="40"/>
              <w:szCs w:val="40"/>
            </w:rPr>
          </w:pPr>
          <w:bookmarkStart w:id="19" w:name="_Toc513157110"/>
          <w:bookmarkStart w:id="20" w:name="_Toc7425351"/>
          <w:r w:rsidRPr="00F64AE3">
            <w:rPr>
              <w:sz w:val="40"/>
              <w:szCs w:val="40"/>
            </w:rPr>
            <w:lastRenderedPageBreak/>
            <w:t>DETAILS OF COMPONENTS REQUIRED</w:t>
          </w:r>
          <w:bookmarkEnd w:id="19"/>
          <w:bookmarkEnd w:id="20"/>
        </w:p>
        <w:p w14:paraId="1B2F7E2B" w14:textId="0807F4C4" w:rsidR="00F64AE3" w:rsidRDefault="00F64AE3" w:rsidP="00F64AE3"/>
        <w:p w14:paraId="3445BF12" w14:textId="354A1C0F" w:rsidR="00F64AE3" w:rsidRPr="00F64AE3" w:rsidRDefault="00F64AE3" w:rsidP="00F64AE3">
          <w:pPr>
            <w:rPr>
              <w:rFonts w:asciiTheme="majorHAnsi" w:hAnsiTheme="majorHAnsi"/>
              <w:sz w:val="28"/>
              <w:szCs w:val="28"/>
            </w:rPr>
          </w:pPr>
          <w:r w:rsidRPr="00F64AE3">
            <w:rPr>
              <w:rFonts w:asciiTheme="majorHAnsi" w:hAnsiTheme="majorHAnsi"/>
              <w:sz w:val="28"/>
              <w:szCs w:val="28"/>
            </w:rPr>
            <w:t xml:space="preserve">The Details of the Required Components are: </w:t>
          </w:r>
        </w:p>
        <w:p w14:paraId="77234091" w14:textId="633F3D2D" w:rsidR="00F64AE3" w:rsidRPr="00F64AE3" w:rsidRDefault="00F64AE3" w:rsidP="00F64AE3">
          <w:pPr>
            <w:pStyle w:val="ListParagraph"/>
            <w:numPr>
              <w:ilvl w:val="0"/>
              <w:numId w:val="20"/>
            </w:numPr>
            <w:rPr>
              <w:rFonts w:asciiTheme="majorHAnsi" w:hAnsiTheme="majorHAnsi"/>
              <w:sz w:val="28"/>
              <w:szCs w:val="28"/>
            </w:rPr>
          </w:pPr>
          <w:r w:rsidRPr="00F64AE3">
            <w:rPr>
              <w:rFonts w:asciiTheme="majorHAnsi" w:hAnsiTheme="majorHAnsi"/>
              <w:sz w:val="28"/>
              <w:szCs w:val="28"/>
            </w:rPr>
            <w:t>GSM Module</w:t>
          </w:r>
        </w:p>
        <w:p w14:paraId="0C1AD725" w14:textId="670EA957" w:rsidR="00F64AE3" w:rsidRPr="00F64AE3" w:rsidRDefault="00F64AE3" w:rsidP="00F64AE3">
          <w:pPr>
            <w:pStyle w:val="ListParagraph"/>
            <w:numPr>
              <w:ilvl w:val="0"/>
              <w:numId w:val="20"/>
            </w:numPr>
            <w:rPr>
              <w:rFonts w:asciiTheme="majorHAnsi" w:hAnsiTheme="majorHAnsi"/>
              <w:sz w:val="28"/>
              <w:szCs w:val="28"/>
            </w:rPr>
          </w:pPr>
          <w:r w:rsidRPr="00F64AE3">
            <w:rPr>
              <w:rFonts w:asciiTheme="majorHAnsi" w:hAnsiTheme="majorHAnsi"/>
              <w:sz w:val="28"/>
              <w:szCs w:val="28"/>
            </w:rPr>
            <w:t xml:space="preserve">Microcontroller </w:t>
          </w:r>
        </w:p>
        <w:p w14:paraId="38835422" w14:textId="119FF267" w:rsidR="00F64AE3" w:rsidRPr="00F64AE3" w:rsidRDefault="00F64AE3" w:rsidP="00F64AE3">
          <w:pPr>
            <w:pStyle w:val="ListParagraph"/>
            <w:numPr>
              <w:ilvl w:val="0"/>
              <w:numId w:val="20"/>
            </w:numPr>
            <w:rPr>
              <w:rFonts w:asciiTheme="majorHAnsi" w:hAnsiTheme="majorHAnsi"/>
              <w:sz w:val="28"/>
              <w:szCs w:val="28"/>
            </w:rPr>
          </w:pPr>
          <w:r w:rsidRPr="00F64AE3">
            <w:rPr>
              <w:rFonts w:asciiTheme="majorHAnsi" w:hAnsiTheme="majorHAnsi"/>
              <w:sz w:val="28"/>
              <w:szCs w:val="28"/>
            </w:rPr>
            <w:t>Power Supply</w:t>
          </w:r>
        </w:p>
        <w:p w14:paraId="40231DE7" w14:textId="16174F0D" w:rsidR="00F64AE3" w:rsidRPr="00F64AE3" w:rsidRDefault="00F64AE3" w:rsidP="00F64AE3">
          <w:pPr>
            <w:pStyle w:val="ListParagraph"/>
            <w:numPr>
              <w:ilvl w:val="0"/>
              <w:numId w:val="20"/>
            </w:numPr>
            <w:rPr>
              <w:rFonts w:asciiTheme="majorHAnsi" w:hAnsiTheme="majorHAnsi"/>
              <w:sz w:val="28"/>
              <w:szCs w:val="28"/>
            </w:rPr>
          </w:pPr>
          <w:r w:rsidRPr="00F64AE3">
            <w:rPr>
              <w:rFonts w:asciiTheme="majorHAnsi" w:hAnsiTheme="majorHAnsi"/>
              <w:sz w:val="28"/>
              <w:szCs w:val="28"/>
            </w:rPr>
            <w:t>ULN2003A (RELAY DRIVER)</w:t>
          </w:r>
        </w:p>
        <w:p w14:paraId="17406D35" w14:textId="13B8978B" w:rsidR="00F64AE3" w:rsidRPr="00F64AE3" w:rsidRDefault="00F64AE3" w:rsidP="00F64AE3">
          <w:pPr>
            <w:pStyle w:val="ListParagraph"/>
            <w:numPr>
              <w:ilvl w:val="0"/>
              <w:numId w:val="20"/>
            </w:numPr>
            <w:rPr>
              <w:rFonts w:asciiTheme="majorHAnsi" w:hAnsiTheme="majorHAnsi"/>
              <w:sz w:val="28"/>
              <w:szCs w:val="28"/>
            </w:rPr>
          </w:pPr>
          <w:r w:rsidRPr="00F64AE3">
            <w:rPr>
              <w:rFonts w:asciiTheme="majorHAnsi" w:hAnsiTheme="majorHAnsi"/>
              <w:sz w:val="28"/>
              <w:szCs w:val="28"/>
            </w:rPr>
            <w:t>Relay</w:t>
          </w:r>
        </w:p>
        <w:p w14:paraId="2B9A75EE" w14:textId="0C04FEE3" w:rsidR="00F64AE3" w:rsidRPr="00F64AE3" w:rsidRDefault="00F64AE3" w:rsidP="00F64AE3">
          <w:pPr>
            <w:pStyle w:val="ListParagraph"/>
            <w:numPr>
              <w:ilvl w:val="0"/>
              <w:numId w:val="20"/>
            </w:numPr>
            <w:rPr>
              <w:rFonts w:asciiTheme="majorHAnsi" w:hAnsiTheme="majorHAnsi"/>
              <w:sz w:val="28"/>
              <w:szCs w:val="28"/>
            </w:rPr>
          </w:pPr>
          <w:r w:rsidRPr="00F64AE3">
            <w:rPr>
              <w:rFonts w:asciiTheme="majorHAnsi" w:hAnsiTheme="majorHAnsi"/>
              <w:sz w:val="28"/>
              <w:szCs w:val="28"/>
            </w:rPr>
            <w:t>Lamp (as load)</w:t>
          </w:r>
        </w:p>
        <w:p w14:paraId="3CFBB10D" w14:textId="77777777" w:rsidR="00B75D0F" w:rsidRPr="00F64AE3" w:rsidRDefault="00B75D0F" w:rsidP="00B75D0F">
          <w:pPr>
            <w:rPr>
              <w:rFonts w:asciiTheme="majorHAnsi" w:hAnsiTheme="majorHAnsi"/>
              <w:color w:val="9D3511" w:themeColor="accent1" w:themeShade="BF"/>
              <w:spacing w:val="20"/>
              <w:sz w:val="28"/>
              <w:szCs w:val="28"/>
            </w:rPr>
          </w:pPr>
          <w:r w:rsidRPr="00F64AE3">
            <w:rPr>
              <w:sz w:val="28"/>
              <w:szCs w:val="28"/>
            </w:rPr>
            <w:br w:type="page"/>
          </w:r>
        </w:p>
        <w:p w14:paraId="1EC40628" w14:textId="7B1A3DF7" w:rsidR="00B75D0F" w:rsidRPr="0096171D" w:rsidRDefault="00B75D0F" w:rsidP="00B75D0F">
          <w:pPr>
            <w:pStyle w:val="Heading1"/>
            <w:rPr>
              <w:sz w:val="44"/>
              <w:szCs w:val="44"/>
            </w:rPr>
          </w:pPr>
          <w:bookmarkStart w:id="21" w:name="_Toc7425352"/>
          <w:r w:rsidRPr="0096171D">
            <w:rPr>
              <w:sz w:val="44"/>
              <w:szCs w:val="44"/>
            </w:rPr>
            <w:lastRenderedPageBreak/>
            <w:t>RESULTS and OUTPUT</w:t>
          </w:r>
          <w:bookmarkEnd w:id="21"/>
        </w:p>
        <w:p w14:paraId="38C82238" w14:textId="70D590FD" w:rsidR="00F64AE3" w:rsidRPr="0096171D" w:rsidRDefault="00F64AE3" w:rsidP="00F64AE3">
          <w:pPr>
            <w:rPr>
              <w:sz w:val="44"/>
              <w:szCs w:val="44"/>
            </w:rPr>
          </w:pPr>
        </w:p>
        <w:p w14:paraId="4C282129" w14:textId="0D4ABFAD" w:rsidR="00F64AE3" w:rsidRPr="0096171D" w:rsidRDefault="00F64AE3" w:rsidP="00F64AE3">
          <w:pPr>
            <w:rPr>
              <w:sz w:val="36"/>
              <w:szCs w:val="36"/>
            </w:rPr>
          </w:pPr>
          <w:r w:rsidRPr="0096171D">
            <w:rPr>
              <w:sz w:val="36"/>
              <w:szCs w:val="36"/>
            </w:rPr>
            <w:t xml:space="preserve">Right </w:t>
          </w:r>
          <w:r w:rsidR="0096171D" w:rsidRPr="0096171D">
            <w:rPr>
              <w:sz w:val="36"/>
              <w:szCs w:val="36"/>
            </w:rPr>
            <w:t>Now,</w:t>
          </w:r>
          <w:r w:rsidRPr="0096171D">
            <w:rPr>
              <w:sz w:val="36"/>
              <w:szCs w:val="36"/>
            </w:rPr>
            <w:t xml:space="preserve"> Only the Voltage is being displayed and we are working on the Current Portion. </w:t>
          </w:r>
        </w:p>
        <w:p w14:paraId="612CFC7A" w14:textId="77777777" w:rsidR="00B75D0F" w:rsidRPr="0096171D" w:rsidRDefault="00B75D0F" w:rsidP="00B75D0F">
          <w:pPr>
            <w:rPr>
              <w:rFonts w:asciiTheme="majorHAnsi" w:hAnsiTheme="majorHAnsi"/>
              <w:color w:val="9D3511" w:themeColor="accent1" w:themeShade="BF"/>
              <w:spacing w:val="20"/>
              <w:sz w:val="36"/>
              <w:szCs w:val="36"/>
            </w:rPr>
          </w:pPr>
          <w:r w:rsidRPr="0096171D">
            <w:rPr>
              <w:sz w:val="36"/>
              <w:szCs w:val="36"/>
            </w:rPr>
            <w:br w:type="page"/>
          </w:r>
        </w:p>
        <w:p w14:paraId="69FC38B0" w14:textId="3B7029FC" w:rsidR="00B75D0F" w:rsidRDefault="00B75D0F" w:rsidP="00B75D0F">
          <w:pPr>
            <w:pStyle w:val="Heading1"/>
            <w:rPr>
              <w:sz w:val="44"/>
              <w:szCs w:val="44"/>
            </w:rPr>
          </w:pPr>
          <w:bookmarkStart w:id="22" w:name="_Toc7425354"/>
          <w:r w:rsidRPr="0096171D">
            <w:rPr>
              <w:sz w:val="44"/>
              <w:szCs w:val="44"/>
            </w:rPr>
            <w:lastRenderedPageBreak/>
            <w:t>APPLICATIONS</w:t>
          </w:r>
          <w:bookmarkEnd w:id="22"/>
        </w:p>
        <w:p w14:paraId="59077679" w14:textId="0E58D634" w:rsidR="0096171D" w:rsidRDefault="0096171D" w:rsidP="0096171D"/>
        <w:p w14:paraId="323EB663" w14:textId="0E418776" w:rsidR="0096171D" w:rsidRDefault="0096171D" w:rsidP="0096171D">
          <w:pPr>
            <w:rPr>
              <w:rFonts w:asciiTheme="majorHAnsi" w:hAnsiTheme="majorHAnsi"/>
              <w:sz w:val="36"/>
              <w:szCs w:val="36"/>
            </w:rPr>
          </w:pPr>
          <w:r>
            <w:rPr>
              <w:rFonts w:asciiTheme="majorHAnsi" w:hAnsiTheme="majorHAnsi"/>
              <w:sz w:val="36"/>
              <w:szCs w:val="36"/>
            </w:rPr>
            <w:t>The applications of this project are very wide.</w:t>
          </w:r>
        </w:p>
        <w:p w14:paraId="2815F01D" w14:textId="77777777" w:rsidR="00F85456" w:rsidRDefault="0096171D" w:rsidP="0096171D">
          <w:pPr>
            <w:rPr>
              <w:rFonts w:asciiTheme="majorHAnsi" w:hAnsiTheme="majorHAnsi"/>
              <w:sz w:val="36"/>
              <w:szCs w:val="36"/>
            </w:rPr>
          </w:pPr>
          <w:r w:rsidRPr="0096171D">
            <w:rPr>
              <w:rFonts w:asciiTheme="majorHAnsi" w:hAnsiTheme="majorHAnsi"/>
              <w:sz w:val="36"/>
              <w:szCs w:val="36"/>
            </w:rPr>
            <w:t>It will enable a customer to get the details of the amount of electrical energy consumed by the monitored network</w:t>
          </w:r>
          <w:r w:rsidR="00F85456">
            <w:rPr>
              <w:rFonts w:asciiTheme="majorHAnsi" w:hAnsiTheme="majorHAnsi"/>
              <w:sz w:val="36"/>
              <w:szCs w:val="36"/>
            </w:rPr>
            <w:t xml:space="preserve">, where ever he/she is, via SMS service. </w:t>
          </w:r>
        </w:p>
        <w:p w14:paraId="313BE808" w14:textId="1461B899" w:rsidR="00F85456" w:rsidRDefault="00F85456" w:rsidP="0096171D">
          <w:pPr>
            <w:rPr>
              <w:rFonts w:asciiTheme="majorHAnsi" w:hAnsiTheme="majorHAnsi"/>
              <w:sz w:val="36"/>
              <w:szCs w:val="36"/>
            </w:rPr>
          </w:pPr>
          <w:r>
            <w:rPr>
              <w:rFonts w:asciiTheme="majorHAnsi" w:hAnsiTheme="majorHAnsi"/>
              <w:sz w:val="36"/>
              <w:szCs w:val="36"/>
            </w:rPr>
            <w:t>It will be also helpful for people who cannot read an electrical energy meter and reduce wastage of electrical energy.</w:t>
          </w:r>
        </w:p>
        <w:p w14:paraId="03F38666" w14:textId="77777777" w:rsidR="00F85456" w:rsidRPr="0096171D" w:rsidRDefault="00F85456" w:rsidP="0096171D">
          <w:pPr>
            <w:rPr>
              <w:rFonts w:asciiTheme="majorHAnsi" w:hAnsiTheme="majorHAnsi"/>
              <w:sz w:val="36"/>
              <w:szCs w:val="36"/>
            </w:rPr>
          </w:pPr>
        </w:p>
        <w:p w14:paraId="29E820B3" w14:textId="77777777" w:rsidR="0096171D" w:rsidRPr="0096171D" w:rsidRDefault="0096171D" w:rsidP="0096171D">
          <w:pPr>
            <w:rPr>
              <w:rFonts w:asciiTheme="majorHAnsi" w:hAnsiTheme="majorHAnsi"/>
              <w:sz w:val="36"/>
              <w:szCs w:val="36"/>
            </w:rPr>
          </w:pPr>
        </w:p>
        <w:p w14:paraId="0C17AE8D" w14:textId="77777777" w:rsidR="00B75D0F" w:rsidRPr="0096171D" w:rsidRDefault="00B75D0F">
          <w:pPr>
            <w:spacing w:after="200"/>
            <w:rPr>
              <w:sz w:val="44"/>
              <w:szCs w:val="44"/>
            </w:rPr>
          </w:pPr>
          <w:r w:rsidRPr="0096171D">
            <w:rPr>
              <w:sz w:val="44"/>
              <w:szCs w:val="44"/>
            </w:rPr>
            <w:br w:type="page"/>
          </w:r>
        </w:p>
        <w:p w14:paraId="03901F4F" w14:textId="7B8424D7" w:rsidR="00B75D0F" w:rsidRPr="009B165F" w:rsidRDefault="00B75D0F" w:rsidP="00B75D0F">
          <w:pPr>
            <w:pStyle w:val="Heading1"/>
            <w:rPr>
              <w:sz w:val="44"/>
              <w:szCs w:val="44"/>
            </w:rPr>
          </w:pPr>
          <w:bookmarkStart w:id="23" w:name="_Toc7425355"/>
          <w:r w:rsidRPr="009B165F">
            <w:rPr>
              <w:sz w:val="44"/>
              <w:szCs w:val="44"/>
            </w:rPr>
            <w:lastRenderedPageBreak/>
            <w:t>CONCLUSIONS AND FUTURE SCOPE</w:t>
          </w:r>
          <w:bookmarkEnd w:id="23"/>
        </w:p>
        <w:p w14:paraId="17865813" w14:textId="17ED9012" w:rsidR="009B165F" w:rsidRPr="009B165F" w:rsidRDefault="009B165F" w:rsidP="009B165F">
          <w:pPr>
            <w:rPr>
              <w:sz w:val="44"/>
              <w:szCs w:val="44"/>
            </w:rPr>
          </w:pPr>
        </w:p>
        <w:p w14:paraId="0FBCBABD" w14:textId="6618E0FB" w:rsidR="009B165F" w:rsidRDefault="00CF64A4" w:rsidP="009B165F">
          <w:pPr>
            <w:rPr>
              <w:sz w:val="36"/>
              <w:szCs w:val="36"/>
            </w:rPr>
          </w:pPr>
          <w:r>
            <w:rPr>
              <w:sz w:val="36"/>
              <w:szCs w:val="36"/>
            </w:rPr>
            <w:t xml:space="preserve">Right </w:t>
          </w:r>
          <w:r w:rsidR="00C956F3">
            <w:rPr>
              <w:sz w:val="36"/>
              <w:szCs w:val="36"/>
            </w:rPr>
            <w:t>now,</w:t>
          </w:r>
          <w:r>
            <w:rPr>
              <w:sz w:val="36"/>
              <w:szCs w:val="36"/>
            </w:rPr>
            <w:t xml:space="preserve"> the device only informs the Consumer about the amount of electrical energy consumed </w:t>
          </w:r>
          <w:r w:rsidR="00C956F3">
            <w:rPr>
              <w:sz w:val="36"/>
              <w:szCs w:val="36"/>
            </w:rPr>
            <w:t xml:space="preserve">in the monitored circuit </w:t>
          </w:r>
          <w:r>
            <w:rPr>
              <w:sz w:val="36"/>
              <w:szCs w:val="36"/>
            </w:rPr>
            <w:t xml:space="preserve">via SMS </w:t>
          </w:r>
          <w:r w:rsidR="00C956F3">
            <w:rPr>
              <w:sz w:val="36"/>
              <w:szCs w:val="36"/>
            </w:rPr>
            <w:t>service. But in future we are also thinking of notifying the user over email, and also via sound.</w:t>
          </w:r>
        </w:p>
        <w:p w14:paraId="637BF631" w14:textId="5C7D572E" w:rsidR="00C956F3" w:rsidRDefault="00C956F3" w:rsidP="009B165F">
          <w:pPr>
            <w:rPr>
              <w:sz w:val="36"/>
              <w:szCs w:val="36"/>
            </w:rPr>
          </w:pPr>
          <w:r>
            <w:rPr>
              <w:sz w:val="36"/>
              <w:szCs w:val="36"/>
            </w:rPr>
            <w:t xml:space="preserve">In future this device can also pair with a smart home assistant like Siri </w:t>
          </w:r>
          <w:r w:rsidR="0063007C">
            <w:rPr>
              <w:sz w:val="36"/>
              <w:szCs w:val="36"/>
            </w:rPr>
            <w:t>of Apple, Alexa of Amazon and notify them over via their services.</w:t>
          </w:r>
        </w:p>
        <w:p w14:paraId="7139D909" w14:textId="5348240E" w:rsidR="00C956F3" w:rsidRDefault="00C956F3" w:rsidP="009B165F">
          <w:pPr>
            <w:rPr>
              <w:sz w:val="36"/>
              <w:szCs w:val="36"/>
            </w:rPr>
          </w:pPr>
        </w:p>
        <w:p w14:paraId="119C1B9C" w14:textId="77777777" w:rsidR="00C956F3" w:rsidRDefault="00C956F3" w:rsidP="009B165F">
          <w:pPr>
            <w:rPr>
              <w:sz w:val="36"/>
              <w:szCs w:val="36"/>
            </w:rPr>
          </w:pPr>
        </w:p>
        <w:p w14:paraId="7C01DDD0" w14:textId="77777777" w:rsidR="00C956F3" w:rsidRPr="009B165F" w:rsidRDefault="00C956F3" w:rsidP="009B165F">
          <w:pPr>
            <w:rPr>
              <w:sz w:val="36"/>
              <w:szCs w:val="36"/>
            </w:rPr>
          </w:pPr>
        </w:p>
        <w:p w14:paraId="4B0DC322" w14:textId="77777777" w:rsidR="00B75D0F" w:rsidRPr="00CC2294" w:rsidRDefault="00B75D0F">
          <w:pPr>
            <w:spacing w:after="200"/>
          </w:pPr>
          <w:r w:rsidRPr="00CC2294">
            <w:br w:type="page"/>
          </w:r>
        </w:p>
        <w:p w14:paraId="6A03DA59" w14:textId="77777777" w:rsidR="00B75D0F" w:rsidRPr="00CC2294" w:rsidRDefault="00B75D0F" w:rsidP="00B75D0F">
          <w:pPr>
            <w:pStyle w:val="Heading1"/>
          </w:pPr>
          <w:bookmarkStart w:id="24" w:name="_Toc7425356"/>
          <w:r w:rsidRPr="00CC2294">
            <w:lastRenderedPageBreak/>
            <w:t>LIST OF REFERENCES</w:t>
          </w:r>
          <w:bookmarkEnd w:id="24"/>
        </w:p>
        <w:p w14:paraId="30DC70DC" w14:textId="055D9ACB" w:rsidR="00B75D0F" w:rsidRDefault="009D2F6A" w:rsidP="008A592D">
          <w:pPr>
            <w:rPr>
              <w:smallCaps/>
              <w:color w:val="auto"/>
            </w:rPr>
          </w:pPr>
        </w:p>
      </w:sdtContent>
    </w:sdt>
    <w:tbl>
      <w:tblPr>
        <w:tblStyle w:val="TableGrid"/>
        <w:tblW w:w="0" w:type="auto"/>
        <w:jc w:val="center"/>
        <w:tblLook w:val="04A0" w:firstRow="1" w:lastRow="0" w:firstColumn="1" w:lastColumn="0" w:noHBand="0" w:noVBand="1"/>
      </w:tblPr>
      <w:tblGrid>
        <w:gridCol w:w="1332"/>
        <w:gridCol w:w="3026"/>
        <w:gridCol w:w="2169"/>
        <w:gridCol w:w="2137"/>
      </w:tblGrid>
      <w:tr w:rsidR="00C34947" w14:paraId="28224C28" w14:textId="77777777" w:rsidTr="00C34947">
        <w:trPr>
          <w:jc w:val="center"/>
        </w:trPr>
        <w:tc>
          <w:tcPr>
            <w:tcW w:w="1384" w:type="dxa"/>
          </w:tcPr>
          <w:p w14:paraId="76EECEE7" w14:textId="77777777" w:rsidR="00C34947" w:rsidRDefault="00C34947" w:rsidP="008A592D"/>
        </w:tc>
        <w:tc>
          <w:tcPr>
            <w:tcW w:w="3060" w:type="dxa"/>
          </w:tcPr>
          <w:p w14:paraId="42847A0A" w14:textId="33A8EFFB" w:rsidR="00C34947" w:rsidRDefault="00C34947" w:rsidP="008A592D">
            <w:r>
              <w:t>Citation</w:t>
            </w:r>
          </w:p>
        </w:tc>
        <w:tc>
          <w:tcPr>
            <w:tcW w:w="2223" w:type="dxa"/>
          </w:tcPr>
          <w:p w14:paraId="6F4AB0DD" w14:textId="323D5451" w:rsidR="00C34947" w:rsidRDefault="00C34947" w:rsidP="008A592D">
            <w:r>
              <w:t>Authors’ Name</w:t>
            </w:r>
          </w:p>
        </w:tc>
        <w:tc>
          <w:tcPr>
            <w:tcW w:w="2223" w:type="dxa"/>
          </w:tcPr>
          <w:p w14:paraId="1F700952" w14:textId="200D5C79" w:rsidR="00C34947" w:rsidRDefault="00C34947" w:rsidP="008A592D">
            <w:r>
              <w:t>Year</w:t>
            </w:r>
          </w:p>
        </w:tc>
      </w:tr>
      <w:tr w:rsidR="00C34947" w14:paraId="3A5C9217" w14:textId="77777777" w:rsidTr="00C34947">
        <w:trPr>
          <w:jc w:val="center"/>
        </w:trPr>
        <w:tc>
          <w:tcPr>
            <w:tcW w:w="1384" w:type="dxa"/>
          </w:tcPr>
          <w:p w14:paraId="588E1B84" w14:textId="4ABBB7E6" w:rsidR="00C34947" w:rsidRDefault="00C34947" w:rsidP="008A592D">
            <w:r>
              <w:t>[1]</w:t>
            </w:r>
          </w:p>
        </w:tc>
        <w:tc>
          <w:tcPr>
            <w:tcW w:w="3060" w:type="dxa"/>
          </w:tcPr>
          <w:p w14:paraId="5EC26EC4" w14:textId="5DA5E2F5" w:rsidR="00C34947" w:rsidRDefault="00C34947" w:rsidP="008A592D">
            <w:r w:rsidRPr="00C34947">
              <w:t>M. Yuchun, H. Yinghong, Z. Kun and L. Zhuang, "General Application Research on GSM Module," 2011 International Conference on Internet Computing and Information Services, 2011, pp. 525-528, doi: 10.1109/ICICIS.2011.137.</w:t>
            </w:r>
          </w:p>
        </w:tc>
        <w:tc>
          <w:tcPr>
            <w:tcW w:w="2223" w:type="dxa"/>
          </w:tcPr>
          <w:p w14:paraId="642050E8" w14:textId="2BB971BE" w:rsidR="00C34947" w:rsidRDefault="00C34947" w:rsidP="008A592D">
            <w:r w:rsidRPr="00C34947">
              <w:t>M. Yuchun, H. Yinghong, Z. Kun and L. Zhuang</w:t>
            </w:r>
          </w:p>
        </w:tc>
        <w:tc>
          <w:tcPr>
            <w:tcW w:w="2223" w:type="dxa"/>
          </w:tcPr>
          <w:p w14:paraId="46CCD036" w14:textId="6EEAAF60" w:rsidR="00C34947" w:rsidRDefault="00C34947" w:rsidP="008A592D">
            <w:r>
              <w:t>2011</w:t>
            </w:r>
          </w:p>
        </w:tc>
      </w:tr>
      <w:tr w:rsidR="00C34947" w14:paraId="6F914258" w14:textId="77777777" w:rsidTr="00C34947">
        <w:trPr>
          <w:jc w:val="center"/>
        </w:trPr>
        <w:tc>
          <w:tcPr>
            <w:tcW w:w="1384" w:type="dxa"/>
          </w:tcPr>
          <w:p w14:paraId="503BC1A7" w14:textId="146FB3E2" w:rsidR="00C34947" w:rsidRDefault="00C34947" w:rsidP="008A592D">
            <w:r>
              <w:t>[2]</w:t>
            </w:r>
          </w:p>
        </w:tc>
        <w:tc>
          <w:tcPr>
            <w:tcW w:w="3060" w:type="dxa"/>
          </w:tcPr>
          <w:p w14:paraId="1F80F2DF" w14:textId="15537958" w:rsidR="00C34947" w:rsidRPr="00C34947" w:rsidRDefault="00C34947" w:rsidP="008A592D">
            <w:r>
              <w:t>Programmable Energy Meter with Bill Estimation for Reducing Power Bill Gurram Dheeraj Reddy #1 , Gaggalapally Kalyani #2 ,Gande Sai Ganesh#3 , G. Anitha Chowdary#4 #1,2,3 Under Graduate Students, ECE Department, #4 Associate Professor , ECE Department</w:t>
            </w:r>
          </w:p>
        </w:tc>
        <w:tc>
          <w:tcPr>
            <w:tcW w:w="2223" w:type="dxa"/>
          </w:tcPr>
          <w:p w14:paraId="49A840BA" w14:textId="77777777" w:rsidR="00C34947" w:rsidRDefault="001B4138" w:rsidP="008A592D">
            <w:r>
              <w:t>Gurram Dheeraj Reddy,</w:t>
            </w:r>
          </w:p>
          <w:p w14:paraId="30F20844" w14:textId="05279A2E" w:rsidR="001B4138" w:rsidRPr="00C34947" w:rsidRDefault="001B4138" w:rsidP="008A592D">
            <w:r>
              <w:t>Gaggalapally Kalyani ,Gande Sai Ganesh , G. Anitha Chowdary</w:t>
            </w:r>
          </w:p>
        </w:tc>
        <w:tc>
          <w:tcPr>
            <w:tcW w:w="2223" w:type="dxa"/>
          </w:tcPr>
          <w:p w14:paraId="5033D578" w14:textId="6B2F812C" w:rsidR="00C34947" w:rsidRDefault="001B4138" w:rsidP="008A592D">
            <w:r>
              <w:t>2019</w:t>
            </w:r>
          </w:p>
        </w:tc>
      </w:tr>
    </w:tbl>
    <w:p w14:paraId="730815A4" w14:textId="24598CC1" w:rsidR="008031EF" w:rsidRDefault="008031EF" w:rsidP="008A592D"/>
    <w:sectPr w:rsidR="008031EF" w:rsidSect="00481B86">
      <w:headerReference w:type="even" r:id="rId13"/>
      <w:headerReference w:type="default" r:id="rId14"/>
      <w:footerReference w:type="even" r:id="rId15"/>
      <w:footerReference w:type="default" r:id="rId16"/>
      <w:pgSz w:w="12240" w:h="15840" w:code="1"/>
      <w:pgMar w:top="1440" w:right="1440" w:bottom="1440" w:left="2126"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9AF59" w14:textId="77777777" w:rsidR="009D2F6A" w:rsidRDefault="009D2F6A">
      <w:pPr>
        <w:spacing w:after="0" w:line="240" w:lineRule="auto"/>
      </w:pPr>
      <w:r>
        <w:separator/>
      </w:r>
    </w:p>
  </w:endnote>
  <w:endnote w:type="continuationSeparator" w:id="0">
    <w:p w14:paraId="5A52193A" w14:textId="77777777" w:rsidR="009D2F6A" w:rsidRDefault="009D2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45A9A" w14:textId="5FCA01E7" w:rsidR="00B75D0F" w:rsidRDefault="004D4EE6">
    <w:pPr>
      <w:pStyle w:val="Footer"/>
    </w:pPr>
    <w:r>
      <w:rPr>
        <w:noProof/>
        <w:lang w:eastAsia="ja-JP"/>
      </w:rPr>
      <mc:AlternateContent>
        <mc:Choice Requires="wps">
          <w:drawing>
            <wp:anchor distT="0" distB="0" distL="114300" distR="114300" simplePos="0" relativeHeight="251673600" behindDoc="0" locked="0" layoutInCell="0" allowOverlap="1" wp14:anchorId="4783E395" wp14:editId="610033A4">
              <wp:simplePos x="0" y="0"/>
              <wp:positionH relativeFrom="rightMargin">
                <wp:align>left</wp:align>
              </wp:positionH>
              <wp:positionV relativeFrom="margin">
                <wp:align>bottom</wp:align>
              </wp:positionV>
              <wp:extent cx="531495" cy="8229600"/>
              <wp:effectExtent l="0" t="0" r="1905" b="0"/>
              <wp:wrapNone/>
              <wp:docPr id="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1C11C" w14:textId="56BDF5C6" w:rsidR="00B75D0F" w:rsidRDefault="009D2F6A">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4343042"/>
                              <w:dataBinding w:prefixMappings="xmlns:ns0='http://schemas.openxmlformats.org/package/2006/metadata/core-properties' xmlns:ns1='http://purl.org/dc/elements/1.1/'" w:xpath="/ns0:coreProperties[1]/ns1:title[1]" w:storeItemID="{6C3C8BC8-F283-45AE-878A-BAB7291924A1}"/>
                              <w:text/>
                            </w:sdtPr>
                            <w:sdtEndPr/>
                            <w:sdtContent>
                              <w:r w:rsidR="00CC2294">
                                <w:rPr>
                                  <w:rFonts w:asciiTheme="majorHAnsi" w:hAnsiTheme="majorHAnsi"/>
                                  <w:color w:val="7F7F7F" w:themeColor="text1" w:themeTint="80"/>
                                  <w:sz w:val="20"/>
                                </w:rPr>
                                <w:t>Voice of Energy Meter</w:t>
                              </w:r>
                            </w:sdtContent>
                          </w:sdt>
                          <w:r w:rsidR="00B75D0F">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4343043"/>
                              <w:showingPlcHdr/>
                              <w:dataBinding w:prefixMappings="xmlns:ns0='http://schemas.microsoft.com/office/2006/coverPageProps'" w:xpath="/ns0:CoverPageProperties[1]/ns0:PublishDate[1]" w:storeItemID="{55AF091B-3C7A-41E3-B477-F2FDAA23CFDA}"/>
                              <w:date w:fullDate="2019-01-01T00:00:00Z">
                                <w:dateFormat w:val="M/d/yyyy"/>
                                <w:lid w:val="en-US"/>
                                <w:storeMappedDataAs w:val="dateTime"/>
                                <w:calendar w:val="gregorian"/>
                              </w:date>
                            </w:sdtPr>
                            <w:sdtEndPr/>
                            <w:sdtContent>
                              <w:r w:rsidR="00B75D0F">
                                <w:rPr>
                                  <w:rFonts w:asciiTheme="majorHAnsi" w:hAnsiTheme="majorHAnsi"/>
                                  <w:color w:val="7F7F7F" w:themeColor="text1" w:themeTint="80"/>
                                  <w:sz w:val="20"/>
                                </w:rPr>
                                <w:t>[Pick the date]</w:t>
                              </w:r>
                            </w:sdtContent>
                          </w:sdt>
                          <w:r w:rsidR="00B75D0F">
                            <w:rPr>
                              <w:rFonts w:asciiTheme="majorHAnsi" w:hAnsiTheme="majorHAnsi"/>
                              <w:color w:val="7F7F7F" w:themeColor="text1" w:themeTint="80"/>
                              <w:sz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4783E395" id="Rectangle 23" o:spid="_x0000_s1031" style="position:absolute;margin-left:0;margin-top:0;width:41.85pt;height:9in;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" o:allowincell="f" filled="f" stroked="f">
              <v:textbox style="layout-flow:vertical;mso-layout-flow-alt:bottom-to-top" inset=",,8.64pt,10.8pt">
                <w:txbxContent>
                  <w:p w14:paraId="4221C11C" w14:textId="56BDF5C6" w:rsidR="00B75D0F" w:rsidRDefault="009D2F6A">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4343042"/>
                        <w:dataBinding w:prefixMappings="xmlns:ns0='http://schemas.openxmlformats.org/package/2006/metadata/core-properties' xmlns:ns1='http://purl.org/dc/elements/1.1/'" w:xpath="/ns0:coreProperties[1]/ns1:title[1]" w:storeItemID="{6C3C8BC8-F283-45AE-878A-BAB7291924A1}"/>
                        <w:text/>
                      </w:sdtPr>
                      <w:sdtEndPr/>
                      <w:sdtContent>
                        <w:r w:rsidR="00CC2294">
                          <w:rPr>
                            <w:rFonts w:asciiTheme="majorHAnsi" w:hAnsiTheme="majorHAnsi"/>
                            <w:color w:val="7F7F7F" w:themeColor="text1" w:themeTint="80"/>
                            <w:sz w:val="20"/>
                          </w:rPr>
                          <w:t>Voice of Energy Meter</w:t>
                        </w:r>
                      </w:sdtContent>
                    </w:sdt>
                    <w:r w:rsidR="00B75D0F">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4343043"/>
                        <w:showingPlcHdr/>
                        <w:dataBinding w:prefixMappings="xmlns:ns0='http://schemas.microsoft.com/office/2006/coverPageProps'" w:xpath="/ns0:CoverPageProperties[1]/ns0:PublishDate[1]" w:storeItemID="{55AF091B-3C7A-41E3-B477-F2FDAA23CFDA}"/>
                        <w:date w:fullDate="2019-01-01T00:00:00Z">
                          <w:dateFormat w:val="M/d/yyyy"/>
                          <w:lid w:val="en-US"/>
                          <w:storeMappedDataAs w:val="dateTime"/>
                          <w:calendar w:val="gregorian"/>
                        </w:date>
                      </w:sdtPr>
                      <w:sdtEndPr/>
                      <w:sdtContent>
                        <w:r w:rsidR="00B75D0F">
                          <w:rPr>
                            <w:rFonts w:asciiTheme="majorHAnsi" w:hAnsiTheme="majorHAnsi"/>
                            <w:color w:val="7F7F7F" w:themeColor="text1" w:themeTint="80"/>
                            <w:sz w:val="20"/>
                          </w:rPr>
                          <w:t>[Pick the date]</w:t>
                        </w:r>
                      </w:sdtContent>
                    </w:sdt>
                    <w:r w:rsidR="00B75D0F">
                      <w:rPr>
                        <w:rFonts w:asciiTheme="majorHAnsi" w:hAnsiTheme="majorHAnsi"/>
                        <w:color w:val="7F7F7F" w:themeColor="text1" w:themeTint="80"/>
                        <w:sz w:val="20"/>
                      </w:rPr>
                      <w:t xml:space="preserve"> </w:t>
                    </w:r>
                  </w:p>
                </w:txbxContent>
              </v:textbox>
              <w10:wrap anchorx="margin" anchory="margin"/>
            </v:rect>
          </w:pict>
        </mc:Fallback>
      </mc:AlternateContent>
    </w:r>
    <w:r>
      <w:rPr>
        <w:noProof/>
        <w:lang w:eastAsia="ja-JP"/>
      </w:rPr>
      <mc:AlternateContent>
        <mc:Choice Requires="wps">
          <w:drawing>
            <wp:anchor distT="0" distB="0" distL="114300" distR="114300" simplePos="0" relativeHeight="251672576" behindDoc="0" locked="0" layoutInCell="0" allowOverlap="1" wp14:anchorId="29BE9AB4" wp14:editId="036AA2CD">
              <wp:simplePos x="0" y="0"/>
              <wp:positionH relativeFrom="rightMargin">
                <wp:align>left</wp:align>
              </wp:positionH>
              <wp:positionV relativeFrom="bottomMargin">
                <wp:align>top</wp:align>
              </wp:positionV>
              <wp:extent cx="520700" cy="520700"/>
              <wp:effectExtent l="0" t="0" r="3175" b="3175"/>
              <wp:wrapNone/>
              <wp:docPr id="5"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F1568FC" w14:textId="77777777" w:rsidR="00B75D0F" w:rsidRDefault="005E66FF">
                          <w:pPr>
                            <w:pStyle w:val="NoSpacing"/>
                            <w:jc w:val="center"/>
                            <w:rPr>
                              <w:color w:val="FFFFFF" w:themeColor="background1"/>
                              <w:sz w:val="40"/>
                              <w:szCs w:val="40"/>
                            </w:rPr>
                          </w:pPr>
                          <w:r>
                            <w:fldChar w:fldCharType="begin"/>
                          </w:r>
                          <w:r>
                            <w:instrText xml:space="preserve"> PAGE  \* Arabic  \* MERGEFORMAT </w:instrText>
                          </w:r>
                          <w:r>
                            <w:fldChar w:fldCharType="separate"/>
                          </w:r>
                          <w:r w:rsidR="009C516D" w:rsidRPr="009C516D">
                            <w:rPr>
                              <w:noProof/>
                              <w:color w:val="FFFFFF" w:themeColor="background1"/>
                              <w:sz w:val="40"/>
                              <w:szCs w:val="40"/>
                            </w:rPr>
                            <w:t>8</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9BE9AB4" id="Oval 22" o:spid="_x0000_s1032"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" o:allowincell="f" fillcolor="#d34817 [3204]" stroked="f">
              <v:textbox inset="0,0,0,0">
                <w:txbxContent>
                  <w:p w14:paraId="4F1568FC" w14:textId="77777777" w:rsidR="00B75D0F" w:rsidRDefault="005E66FF">
                    <w:pPr>
                      <w:pStyle w:val="NoSpacing"/>
                      <w:jc w:val="center"/>
                      <w:rPr>
                        <w:color w:val="FFFFFF" w:themeColor="background1"/>
                        <w:sz w:val="40"/>
                        <w:szCs w:val="40"/>
                      </w:rPr>
                    </w:pPr>
                    <w:r>
                      <w:fldChar w:fldCharType="begin"/>
                    </w:r>
                    <w:r>
                      <w:instrText xml:space="preserve"> PAGE  \* Arabic  \* MERGEFORMAT </w:instrText>
                    </w:r>
                    <w:r>
                      <w:fldChar w:fldCharType="separate"/>
                    </w:r>
                    <w:r w:rsidR="009C516D" w:rsidRPr="009C516D">
                      <w:rPr>
                        <w:noProof/>
                        <w:color w:val="FFFFFF" w:themeColor="background1"/>
                        <w:sz w:val="40"/>
                        <w:szCs w:val="40"/>
                      </w:rPr>
                      <w:t>8</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841C5" w14:textId="01188341" w:rsidR="00B75D0F" w:rsidRDefault="004D4EE6">
    <w:pPr>
      <w:rPr>
        <w:sz w:val="20"/>
      </w:rPr>
    </w:pPr>
    <w:r>
      <w:rPr>
        <w:noProof/>
        <w:sz w:val="10"/>
        <w:szCs w:val="10"/>
      </w:rPr>
      <mc:AlternateContent>
        <mc:Choice Requires="wps">
          <w:drawing>
            <wp:anchor distT="0" distB="0" distL="114300" distR="114300" simplePos="0" relativeHeight="251670528" behindDoc="0" locked="0" layoutInCell="0" allowOverlap="1" wp14:anchorId="1041C17D" wp14:editId="2203A688">
              <wp:simplePos x="0" y="0"/>
              <wp:positionH relativeFrom="leftMargin">
                <wp:align>right</wp:align>
              </wp:positionH>
              <wp:positionV relativeFrom="margin">
                <wp:align>bottom</wp:align>
              </wp:positionV>
              <wp:extent cx="594995" cy="8229600"/>
              <wp:effectExtent l="0" t="0" r="0" b="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5D41DF" w14:textId="73CB3556" w:rsidR="00B75D0F" w:rsidRDefault="009D2F6A">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EndPr/>
                            <w:sdtContent>
                              <w:r w:rsidR="00CC2294">
                                <w:rPr>
                                  <w:rFonts w:asciiTheme="majorHAnsi" w:hAnsiTheme="majorHAnsi"/>
                                  <w:color w:val="7F7F7F" w:themeColor="text1" w:themeTint="80"/>
                                  <w:sz w:val="20"/>
                                </w:rPr>
                                <w:t>Voice of Energy Meter</w:t>
                              </w:r>
                            </w:sdtContent>
                          </w:sdt>
                          <w:r w:rsidR="00B75D0F">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showingPlcHdr/>
                              <w:dataBinding w:prefixMappings="xmlns:ns0='http://schemas.microsoft.com/office/2006/coverPageProps'" w:xpath="/ns0:CoverPageProperties[1]/ns0:PublishDate[1]" w:storeItemID="{55AF091B-3C7A-41E3-B477-F2FDAA23CFDA}"/>
                              <w:date w:fullDate="2019-01-01T00:00:00Z">
                                <w:dateFormat w:val="M/d/yyyy"/>
                                <w:lid w:val="en-US"/>
                                <w:storeMappedDataAs w:val="dateTime"/>
                                <w:calendar w:val="gregorian"/>
                              </w:date>
                            </w:sdtPr>
                            <w:sdtEndPr/>
                            <w:sdtContent>
                              <w:r w:rsidR="00B75D0F">
                                <w:rPr>
                                  <w:rFonts w:asciiTheme="majorHAnsi" w:hAnsiTheme="majorHAnsi"/>
                                  <w:color w:val="7F7F7F" w:themeColor="text1" w:themeTint="80"/>
                                  <w:sz w:val="20"/>
                                </w:rPr>
                                <w:t>[Pick the date]</w:t>
                              </w:r>
                            </w:sdtContent>
                          </w:sdt>
                          <w:r w:rsidR="00B75D0F">
                            <w:rPr>
                              <w:rFonts w:asciiTheme="majorHAnsi" w:hAnsiTheme="majorHAnsi"/>
                              <w:color w:val="7F7F7F" w:themeColor="text1" w:themeTint="80"/>
                              <w:sz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1041C17D" id="Rectangle 21" o:spid="_x0000_s1033" style="position:absolute;margin-left:-4.35pt;margin-top:0;width:46.85pt;height:9in;z-index:251670528;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" o:allowincell="f" filled="f" stroked="f">
              <v:textbox style="layout-flow:vertical;mso-layout-flow-alt:bottom-to-top" inset=",,8.64pt,10.8pt">
                <w:txbxContent>
                  <w:p w14:paraId="7F5D41DF" w14:textId="73CB3556" w:rsidR="00B75D0F" w:rsidRDefault="009D2F6A">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EndPr/>
                      <w:sdtContent>
                        <w:r w:rsidR="00CC2294">
                          <w:rPr>
                            <w:rFonts w:asciiTheme="majorHAnsi" w:hAnsiTheme="majorHAnsi"/>
                            <w:color w:val="7F7F7F" w:themeColor="text1" w:themeTint="80"/>
                            <w:sz w:val="20"/>
                          </w:rPr>
                          <w:t>Voice of Energy Meter</w:t>
                        </w:r>
                      </w:sdtContent>
                    </w:sdt>
                    <w:r w:rsidR="00B75D0F">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showingPlcHdr/>
                        <w:dataBinding w:prefixMappings="xmlns:ns0='http://schemas.microsoft.com/office/2006/coverPageProps'" w:xpath="/ns0:CoverPageProperties[1]/ns0:PublishDate[1]" w:storeItemID="{55AF091B-3C7A-41E3-B477-F2FDAA23CFDA}"/>
                        <w:date w:fullDate="2019-01-01T00:00:00Z">
                          <w:dateFormat w:val="M/d/yyyy"/>
                          <w:lid w:val="en-US"/>
                          <w:storeMappedDataAs w:val="dateTime"/>
                          <w:calendar w:val="gregorian"/>
                        </w:date>
                      </w:sdtPr>
                      <w:sdtEndPr/>
                      <w:sdtContent>
                        <w:r w:rsidR="00B75D0F">
                          <w:rPr>
                            <w:rFonts w:asciiTheme="majorHAnsi" w:hAnsiTheme="majorHAnsi"/>
                            <w:color w:val="7F7F7F" w:themeColor="text1" w:themeTint="80"/>
                            <w:sz w:val="20"/>
                          </w:rPr>
                          <w:t>[Pick the date]</w:t>
                        </w:r>
                      </w:sdtContent>
                    </w:sdt>
                    <w:r w:rsidR="00B75D0F">
                      <w:rPr>
                        <w:rFonts w:asciiTheme="majorHAnsi" w:hAnsiTheme="majorHAnsi"/>
                        <w:color w:val="7F7F7F" w:themeColor="text1" w:themeTint="80"/>
                        <w:sz w:val="20"/>
                      </w:rPr>
                      <w:t xml:space="preserve"> </w:t>
                    </w:r>
                  </w:p>
                </w:txbxContent>
              </v:textbox>
              <w10:wrap anchorx="margin" anchory="margin"/>
            </v:rect>
          </w:pict>
        </mc:Fallback>
      </mc:AlternateContent>
    </w:r>
    <w:r>
      <w:rPr>
        <w:noProof/>
        <w:sz w:val="20"/>
        <w:lang w:eastAsia="ja-JP"/>
      </w:rPr>
      <mc:AlternateContent>
        <mc:Choice Requires="wps">
          <w:drawing>
            <wp:anchor distT="0" distB="0" distL="114300" distR="114300" simplePos="0" relativeHeight="251668480" behindDoc="0" locked="0" layoutInCell="0" allowOverlap="1" wp14:anchorId="45A88092" wp14:editId="39EBEA75">
              <wp:simplePos x="0" y="0"/>
              <wp:positionH relativeFrom="leftMargin">
                <wp:align>right</wp:align>
              </wp:positionH>
              <wp:positionV relativeFrom="bottomMargin">
                <wp:align>top</wp:align>
              </wp:positionV>
              <wp:extent cx="520700" cy="520700"/>
              <wp:effectExtent l="5080" t="0" r="7620" b="3175"/>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781B24C" w14:textId="77777777" w:rsidR="00B75D0F" w:rsidRDefault="005E66FF">
                          <w:pPr>
                            <w:pStyle w:val="NoSpacing"/>
                            <w:jc w:val="center"/>
                            <w:rPr>
                              <w:color w:val="FFFFFF" w:themeColor="background1"/>
                              <w:sz w:val="40"/>
                              <w:szCs w:val="40"/>
                            </w:rPr>
                          </w:pPr>
                          <w:r>
                            <w:fldChar w:fldCharType="begin"/>
                          </w:r>
                          <w:r>
                            <w:instrText xml:space="preserve"> PAGE  \* Arabic  \* MERGEFORMAT </w:instrText>
                          </w:r>
                          <w:r>
                            <w:fldChar w:fldCharType="separate"/>
                          </w:r>
                          <w:r w:rsidR="009C516D" w:rsidRPr="009C516D">
                            <w:rPr>
                              <w:noProof/>
                              <w:color w:val="FFFFFF" w:themeColor="background1"/>
                              <w:sz w:val="40"/>
                              <w:szCs w:val="40"/>
                            </w:rPr>
                            <w:t>7</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5A88092" id="Oval 19" o:spid="_x0000_s1034" style="position:absolute;margin-left:-10.2pt;margin-top:0;width:41pt;height:41pt;z-index:25166848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" o:allowincell="f" fillcolor="#d34817 [3204]" stroked="f">
              <v:textbox inset="0,0,0,0">
                <w:txbxContent>
                  <w:p w14:paraId="3781B24C" w14:textId="77777777" w:rsidR="00B75D0F" w:rsidRDefault="005E66FF">
                    <w:pPr>
                      <w:pStyle w:val="NoSpacing"/>
                      <w:jc w:val="center"/>
                      <w:rPr>
                        <w:color w:val="FFFFFF" w:themeColor="background1"/>
                        <w:sz w:val="40"/>
                        <w:szCs w:val="40"/>
                      </w:rPr>
                    </w:pPr>
                    <w:r>
                      <w:fldChar w:fldCharType="begin"/>
                    </w:r>
                    <w:r>
                      <w:instrText xml:space="preserve"> PAGE  \* Arabic  \* MERGEFORMAT </w:instrText>
                    </w:r>
                    <w:r>
                      <w:fldChar w:fldCharType="separate"/>
                    </w:r>
                    <w:r w:rsidR="009C516D" w:rsidRPr="009C516D">
                      <w:rPr>
                        <w:noProof/>
                        <w:color w:val="FFFFFF" w:themeColor="background1"/>
                        <w:sz w:val="40"/>
                        <w:szCs w:val="40"/>
                      </w:rPr>
                      <w:t>7</w:t>
                    </w:r>
                    <w:r>
                      <w:rPr>
                        <w:noProof/>
                        <w:color w:val="FFFFFF" w:themeColor="background1"/>
                        <w:sz w:val="40"/>
                        <w:szCs w:val="40"/>
                      </w:rPr>
                      <w:fldChar w:fldCharType="end"/>
                    </w:r>
                  </w:p>
                </w:txbxContent>
              </v:textbox>
              <w10:wrap anchorx="margin" anchory="margin"/>
            </v:oval>
          </w:pict>
        </mc:Fallback>
      </mc:AlternateContent>
    </w:r>
  </w:p>
  <w:p w14:paraId="1830107D" w14:textId="77777777" w:rsidR="00B75D0F" w:rsidRDefault="00B75D0F">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D7E0F" w14:textId="77777777" w:rsidR="009D2F6A" w:rsidRDefault="009D2F6A">
      <w:pPr>
        <w:spacing w:after="0" w:line="240" w:lineRule="auto"/>
      </w:pPr>
      <w:r>
        <w:separator/>
      </w:r>
    </w:p>
  </w:footnote>
  <w:footnote w:type="continuationSeparator" w:id="0">
    <w:p w14:paraId="009F66E7" w14:textId="77777777" w:rsidR="009D2F6A" w:rsidRDefault="009D2F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C9142" w14:textId="061CB0D5" w:rsidR="003F080B" w:rsidRDefault="004D4EE6">
    <w:pPr>
      <w:pStyle w:val="Header"/>
    </w:pPr>
    <w:r>
      <w:rPr>
        <w:noProof/>
        <w:lang w:eastAsia="ja-JP"/>
      </w:rPr>
      <mc:AlternateContent>
        <mc:Choice Requires="wps">
          <w:drawing>
            <wp:anchor distT="0" distB="0" distL="114300" distR="114300" simplePos="0" relativeHeight="251674624" behindDoc="0" locked="0" layoutInCell="0" allowOverlap="1" wp14:anchorId="1830C9DE" wp14:editId="373EFA7F">
              <wp:simplePos x="0" y="0"/>
              <wp:positionH relativeFrom="page">
                <wp:posOffset>758825</wp:posOffset>
              </wp:positionH>
              <wp:positionV relativeFrom="page">
                <wp:posOffset>403225</wp:posOffset>
              </wp:positionV>
              <wp:extent cx="6588760" cy="9435465"/>
              <wp:effectExtent l="9525" t="9525" r="12065" b="13335"/>
              <wp:wrapNone/>
              <wp:docPr id="9"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943546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94000</wp14:pctHeight>
              </wp14:sizeRelV>
            </wp:anchor>
          </w:drawing>
        </mc:Choice>
        <mc:Fallback>
          <w:pict>
            <v:roundrect w14:anchorId="4030D570" id="AutoShape 24" o:spid="_x0000_s1026" style="position:absolute;margin-left:59.75pt;margin-top:31.75pt;width:518.8pt;height:742.95pt;z-index:251674624;visibility:visible;mso-wrap-style:square;mso-width-percent:0;mso-height-percent:940;mso-wrap-distance-left:9pt;mso-wrap-distance-top:0;mso-wrap-distance-right:9pt;mso-wrap-distance-bottom:0;mso-position-horizontal:absolute;mso-position-horizontal-relative:page;mso-position-vertical:absolute;mso-position-vertical-relative:page;mso-width-percent: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" o:allowincell="f" filled="f" fillcolor="black" strokecolor="black [3213]" strokeweight="1pt">
              <w10:wrap anchorx="page" anchory="page"/>
            </v:round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5A7C8" w14:textId="0E72DB3A" w:rsidR="00DF56DE" w:rsidRDefault="004D4EE6">
    <w:pPr>
      <w:pStyle w:val="Header"/>
    </w:pPr>
    <w:r>
      <w:rPr>
        <w:noProof/>
        <w:sz w:val="20"/>
        <w:lang w:eastAsia="ja-JP"/>
      </w:rPr>
      <mc:AlternateContent>
        <mc:Choice Requires="wps">
          <w:drawing>
            <wp:anchor distT="0" distB="0" distL="114300" distR="114300" simplePos="0" relativeHeight="251669504" behindDoc="0" locked="0" layoutInCell="0" allowOverlap="1" wp14:anchorId="22BCFEB3" wp14:editId="0983557A">
              <wp:simplePos x="0" y="0"/>
              <wp:positionH relativeFrom="page">
                <wp:posOffset>746125</wp:posOffset>
              </wp:positionH>
              <wp:positionV relativeFrom="page">
                <wp:posOffset>307975</wp:posOffset>
              </wp:positionV>
              <wp:extent cx="6611620" cy="9435465"/>
              <wp:effectExtent l="9525" t="9525" r="8255" b="13335"/>
              <wp:wrapNone/>
              <wp:docPr id="8"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1620" cy="943546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94000</wp14:pctHeight>
              </wp14:sizeRelV>
            </wp:anchor>
          </w:drawing>
        </mc:Choice>
        <mc:Fallback>
          <w:pict>
            <v:roundrect w14:anchorId="2ECEC366" id="AutoShape 20" o:spid="_x0000_s1026" style="position:absolute;margin-left:58.75pt;margin-top:24.25pt;width:520.6pt;height:742.95pt;z-index:251669504;visibility:visible;mso-wrap-style:square;mso-width-percent:0;mso-height-percent:940;mso-wrap-distance-left:9pt;mso-wrap-distance-top:0;mso-wrap-distance-right:9pt;mso-wrap-distance-bottom:0;mso-position-horizontal:absolute;mso-position-horizontal-relative:page;mso-position-vertical:absolute;mso-position-vertical-relative:page;mso-width-percent: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" o:allowincell="f" filled="f" fillcolor="black" strokecolor="black [3213]" strokeweight="1pt">
              <w10:wrap anchorx="page" anchory="page"/>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24580718"/>
    <w:multiLevelType w:val="hybridMultilevel"/>
    <w:tmpl w:val="8D1CE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B207A9"/>
    <w:multiLevelType w:val="hybridMultilevel"/>
    <w:tmpl w:val="F9B4F4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381366"/>
    <w:multiLevelType w:val="hybridMultilevel"/>
    <w:tmpl w:val="4C6E8F5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7556BB"/>
    <w:multiLevelType w:val="hybridMultilevel"/>
    <w:tmpl w:val="0270EBCE"/>
    <w:lvl w:ilvl="0" w:tplc="97DC6D50">
      <w:start w:val="1"/>
      <w:numFmt w:val="decimal"/>
      <w:lvlText w:val="%1."/>
      <w:lvlJc w:val="left"/>
      <w:pPr>
        <w:ind w:left="720" w:hanging="360"/>
      </w:pPr>
      <w:rPr>
        <w:rFonts w:hint="default"/>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B80AC6"/>
    <w:multiLevelType w:val="multilevel"/>
    <w:tmpl w:val="0B5A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402051"/>
    <w:multiLevelType w:val="hybridMultilevel"/>
    <w:tmpl w:val="E4BA5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10"/>
  </w:num>
  <w:num w:numId="17">
    <w:abstractNumId w:val="7"/>
  </w:num>
  <w:num w:numId="18">
    <w:abstractNumId w:val="9"/>
  </w:num>
  <w:num w:numId="19">
    <w:abstractNumId w:val="8"/>
  </w:num>
  <w:num w:numId="20">
    <w:abstractNumId w:val="5"/>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1B"/>
    <w:rsid w:val="00034179"/>
    <w:rsid w:val="00170C55"/>
    <w:rsid w:val="00180077"/>
    <w:rsid w:val="001961C0"/>
    <w:rsid w:val="001B4138"/>
    <w:rsid w:val="001D3355"/>
    <w:rsid w:val="001E1726"/>
    <w:rsid w:val="001E2940"/>
    <w:rsid w:val="001E37DF"/>
    <w:rsid w:val="00213932"/>
    <w:rsid w:val="0021524C"/>
    <w:rsid w:val="00261992"/>
    <w:rsid w:val="0029564C"/>
    <w:rsid w:val="002F61F4"/>
    <w:rsid w:val="00303907"/>
    <w:rsid w:val="00355366"/>
    <w:rsid w:val="00375AD0"/>
    <w:rsid w:val="003A3C29"/>
    <w:rsid w:val="003E34ED"/>
    <w:rsid w:val="003F080B"/>
    <w:rsid w:val="00427E99"/>
    <w:rsid w:val="00430AB2"/>
    <w:rsid w:val="00481B86"/>
    <w:rsid w:val="004D4EE6"/>
    <w:rsid w:val="004E6994"/>
    <w:rsid w:val="00537867"/>
    <w:rsid w:val="005A799E"/>
    <w:rsid w:val="005E225F"/>
    <w:rsid w:val="005E66FF"/>
    <w:rsid w:val="0061514A"/>
    <w:rsid w:val="0063007C"/>
    <w:rsid w:val="006B736D"/>
    <w:rsid w:val="006D3B8C"/>
    <w:rsid w:val="008031EF"/>
    <w:rsid w:val="008923A7"/>
    <w:rsid w:val="008A592D"/>
    <w:rsid w:val="008F2114"/>
    <w:rsid w:val="008F471B"/>
    <w:rsid w:val="008F7B93"/>
    <w:rsid w:val="00917F8F"/>
    <w:rsid w:val="0096171D"/>
    <w:rsid w:val="009639F4"/>
    <w:rsid w:val="009662F6"/>
    <w:rsid w:val="009779CB"/>
    <w:rsid w:val="009B165F"/>
    <w:rsid w:val="009C516D"/>
    <w:rsid w:val="009D2043"/>
    <w:rsid w:val="009D2F6A"/>
    <w:rsid w:val="00A01F66"/>
    <w:rsid w:val="00A8552E"/>
    <w:rsid w:val="00A90CCE"/>
    <w:rsid w:val="00AF10A0"/>
    <w:rsid w:val="00B06937"/>
    <w:rsid w:val="00B4359B"/>
    <w:rsid w:val="00B75D0F"/>
    <w:rsid w:val="00BB0FCA"/>
    <w:rsid w:val="00C34947"/>
    <w:rsid w:val="00C50148"/>
    <w:rsid w:val="00C956F3"/>
    <w:rsid w:val="00CC2294"/>
    <w:rsid w:val="00CC71F3"/>
    <w:rsid w:val="00CF64A4"/>
    <w:rsid w:val="00D3128E"/>
    <w:rsid w:val="00D92F06"/>
    <w:rsid w:val="00DA15C1"/>
    <w:rsid w:val="00DC016C"/>
    <w:rsid w:val="00DF2DAC"/>
    <w:rsid w:val="00DF56DE"/>
    <w:rsid w:val="00E37965"/>
    <w:rsid w:val="00EA2C09"/>
    <w:rsid w:val="00F05356"/>
    <w:rsid w:val="00F54BDC"/>
    <w:rsid w:val="00F64AE3"/>
    <w:rsid w:val="00F66C01"/>
    <w:rsid w:val="00F748A6"/>
    <w:rsid w:val="00F752B4"/>
    <w:rsid w:val="00F772E8"/>
    <w:rsid w:val="00F85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5C6C55C"/>
  <w15:docId w15:val="{A0CAF0F0-1479-482C-B36E-136F03C6E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3A7"/>
    <w:pPr>
      <w:spacing w:after="160"/>
    </w:pPr>
    <w:rPr>
      <w:rFonts w:cs="Times New Roman"/>
      <w:color w:val="000000" w:themeColor="text1"/>
      <w:szCs w:val="20"/>
    </w:rPr>
  </w:style>
  <w:style w:type="paragraph" w:styleId="Heading1">
    <w:name w:val="heading 1"/>
    <w:basedOn w:val="Normal"/>
    <w:next w:val="Normal"/>
    <w:link w:val="Heading1Char"/>
    <w:uiPriority w:val="9"/>
    <w:qFormat/>
    <w:rsid w:val="008923A7"/>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rsid w:val="008923A7"/>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unhideWhenUsed/>
    <w:qFormat/>
    <w:rsid w:val="008923A7"/>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8923A7"/>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8923A7"/>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8923A7"/>
    <w:pPr>
      <w:spacing w:before="200" w:after="0"/>
      <w:outlineLvl w:val="5"/>
    </w:pPr>
    <w:rPr>
      <w:rFonts w:asciiTheme="majorHAnsi" w:hAnsiTheme="majorHAnsi"/>
      <w:color w:val="524633" w:themeColor="accent3" w:themeShade="7F"/>
      <w:spacing w:val="10"/>
      <w:sz w:val="24"/>
    </w:rPr>
  </w:style>
  <w:style w:type="paragraph" w:styleId="Heading7">
    <w:name w:val="heading 7"/>
    <w:basedOn w:val="Normal"/>
    <w:next w:val="Normal"/>
    <w:link w:val="Heading7Char"/>
    <w:uiPriority w:val="9"/>
    <w:unhideWhenUsed/>
    <w:qFormat/>
    <w:rsid w:val="008923A7"/>
    <w:pPr>
      <w:spacing w:before="200" w:after="0"/>
      <w:outlineLvl w:val="6"/>
    </w:pPr>
    <w:rPr>
      <w:rFonts w:asciiTheme="majorHAnsi" w:hAnsiTheme="majorHAnsi"/>
      <w:i/>
      <w:color w:val="524633" w:themeColor="accent3" w:themeShade="7F"/>
      <w:spacing w:val="10"/>
      <w:sz w:val="24"/>
    </w:rPr>
  </w:style>
  <w:style w:type="paragraph" w:styleId="Heading8">
    <w:name w:val="heading 8"/>
    <w:basedOn w:val="Normal"/>
    <w:next w:val="Normal"/>
    <w:link w:val="Heading8Char"/>
    <w:uiPriority w:val="9"/>
    <w:unhideWhenUsed/>
    <w:qFormat/>
    <w:rsid w:val="008923A7"/>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8923A7"/>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3A7"/>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8923A7"/>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8923A7"/>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8923A7"/>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8923A7"/>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8923A7"/>
    <w:pPr>
      <w:spacing w:after="480" w:line="240" w:lineRule="auto"/>
      <w:jc w:val="center"/>
    </w:pPr>
    <w:rPr>
      <w:rFonts w:asciiTheme="majorHAnsi" w:hAnsiTheme="majorHAnsi" w:cstheme="minorHAnsi"/>
      <w:color w:val="auto"/>
      <w:sz w:val="28"/>
      <w:szCs w:val="24"/>
    </w:rPr>
  </w:style>
  <w:style w:type="character" w:customStyle="1" w:styleId="SubtitleChar">
    <w:name w:val="Subtitle Char"/>
    <w:basedOn w:val="DefaultParagraphFont"/>
    <w:link w:val="Subtitle"/>
    <w:uiPriority w:val="11"/>
    <w:rsid w:val="008923A7"/>
    <w:rPr>
      <w:rFonts w:asciiTheme="majorHAnsi" w:hAnsiTheme="majorHAnsi" w:cstheme="minorHAnsi"/>
      <w:sz w:val="28"/>
      <w:szCs w:val="24"/>
    </w:rPr>
  </w:style>
  <w:style w:type="paragraph" w:styleId="Footer">
    <w:name w:val="footer"/>
    <w:basedOn w:val="Normal"/>
    <w:link w:val="FooterChar"/>
    <w:uiPriority w:val="99"/>
    <w:unhideWhenUsed/>
    <w:rsid w:val="008923A7"/>
    <w:pPr>
      <w:tabs>
        <w:tab w:val="center" w:pos="4320"/>
        <w:tab w:val="right" w:pos="8640"/>
      </w:tabs>
    </w:pPr>
  </w:style>
  <w:style w:type="character" w:customStyle="1" w:styleId="FooterChar">
    <w:name w:val="Footer Char"/>
    <w:basedOn w:val="DefaultParagraphFont"/>
    <w:link w:val="Footer"/>
    <w:uiPriority w:val="99"/>
    <w:rsid w:val="008923A7"/>
    <w:rPr>
      <w:rFonts w:cs="Times New Roman"/>
      <w:color w:val="000000" w:themeColor="text1"/>
      <w:szCs w:val="20"/>
    </w:rPr>
  </w:style>
  <w:style w:type="paragraph" w:styleId="Caption">
    <w:name w:val="caption"/>
    <w:basedOn w:val="Normal"/>
    <w:next w:val="Normal"/>
    <w:uiPriority w:val="35"/>
    <w:unhideWhenUsed/>
    <w:qFormat/>
    <w:rsid w:val="008923A7"/>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8923A7"/>
    <w:rPr>
      <w:rFonts w:ascii="Tahoma" w:hAnsi="Tahoma" w:cs="Tahoma"/>
      <w:sz w:val="16"/>
      <w:szCs w:val="16"/>
    </w:rPr>
  </w:style>
  <w:style w:type="character" w:customStyle="1" w:styleId="BalloonTextChar">
    <w:name w:val="Balloon Text Char"/>
    <w:basedOn w:val="DefaultParagraphFont"/>
    <w:link w:val="BalloonText"/>
    <w:uiPriority w:val="99"/>
    <w:semiHidden/>
    <w:rsid w:val="008923A7"/>
    <w:rPr>
      <w:rFonts w:ascii="Tahoma" w:hAnsi="Tahoma" w:cs="Tahoma"/>
      <w:color w:val="000000" w:themeColor="text1"/>
      <w:sz w:val="16"/>
      <w:szCs w:val="16"/>
    </w:rPr>
  </w:style>
  <w:style w:type="paragraph" w:styleId="BlockText">
    <w:name w:val="Block Text"/>
    <w:aliases w:val="Block Quote"/>
    <w:uiPriority w:val="40"/>
    <w:rsid w:val="008923A7"/>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sid w:val="008923A7"/>
    <w:rPr>
      <w:rFonts w:asciiTheme="majorHAnsi" w:hAnsiTheme="majorHAnsi" w:cs="Times New Roman"/>
      <w:i/>
      <w:color w:val="855D5D" w:themeColor="accent6"/>
      <w:sz w:val="20"/>
      <w:szCs w:val="20"/>
    </w:rPr>
  </w:style>
  <w:style w:type="character" w:styleId="Emphasis">
    <w:name w:val="Emphasis"/>
    <w:uiPriority w:val="20"/>
    <w:qFormat/>
    <w:rsid w:val="008923A7"/>
    <w:rPr>
      <w:b/>
      <w:i/>
      <w:color w:val="404040" w:themeColor="text1" w:themeTint="BF"/>
      <w:spacing w:val="2"/>
      <w:w w:val="100"/>
    </w:rPr>
  </w:style>
  <w:style w:type="paragraph" w:styleId="Header">
    <w:name w:val="header"/>
    <w:basedOn w:val="Normal"/>
    <w:link w:val="HeaderChar"/>
    <w:uiPriority w:val="99"/>
    <w:unhideWhenUsed/>
    <w:rsid w:val="008923A7"/>
    <w:pPr>
      <w:tabs>
        <w:tab w:val="center" w:pos="4320"/>
        <w:tab w:val="right" w:pos="8640"/>
      </w:tabs>
    </w:pPr>
  </w:style>
  <w:style w:type="character" w:customStyle="1" w:styleId="HeaderChar">
    <w:name w:val="Header Char"/>
    <w:basedOn w:val="DefaultParagraphFont"/>
    <w:link w:val="Header"/>
    <w:uiPriority w:val="99"/>
    <w:rsid w:val="008923A7"/>
    <w:rPr>
      <w:rFonts w:cs="Times New Roman"/>
      <w:color w:val="000000" w:themeColor="text1"/>
      <w:szCs w:val="20"/>
    </w:rPr>
  </w:style>
  <w:style w:type="character" w:customStyle="1" w:styleId="Heading4Char">
    <w:name w:val="Heading 4 Char"/>
    <w:basedOn w:val="DefaultParagraphFont"/>
    <w:link w:val="Heading4"/>
    <w:uiPriority w:val="9"/>
    <w:rsid w:val="008923A7"/>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8923A7"/>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8923A7"/>
    <w:rPr>
      <w:rFonts w:asciiTheme="majorHAnsi" w:hAnsiTheme="majorHAnsi" w:cs="Times New Roman"/>
      <w:color w:val="524633" w:themeColor="accent3" w:themeShade="7F"/>
      <w:spacing w:val="10"/>
      <w:sz w:val="24"/>
      <w:szCs w:val="20"/>
    </w:rPr>
  </w:style>
  <w:style w:type="character" w:customStyle="1" w:styleId="Heading7Char">
    <w:name w:val="Heading 7 Char"/>
    <w:basedOn w:val="DefaultParagraphFont"/>
    <w:link w:val="Heading7"/>
    <w:uiPriority w:val="9"/>
    <w:rsid w:val="008923A7"/>
    <w:rPr>
      <w:rFonts w:asciiTheme="majorHAnsi" w:hAnsiTheme="majorHAnsi" w:cs="Times New Roman"/>
      <w:i/>
      <w:color w:val="524633" w:themeColor="accent3" w:themeShade="7F"/>
      <w:spacing w:val="10"/>
      <w:sz w:val="24"/>
      <w:szCs w:val="20"/>
    </w:rPr>
  </w:style>
  <w:style w:type="character" w:customStyle="1" w:styleId="Heading8Char">
    <w:name w:val="Heading 8 Char"/>
    <w:basedOn w:val="DefaultParagraphFont"/>
    <w:link w:val="Heading8"/>
    <w:uiPriority w:val="9"/>
    <w:rsid w:val="008923A7"/>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8923A7"/>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8923A7"/>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link w:val="IntenseQuoteChar"/>
    <w:uiPriority w:val="30"/>
    <w:qFormat/>
    <w:rsid w:val="008923A7"/>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sid w:val="008923A7"/>
    <w:rPr>
      <w:rFonts w:asciiTheme="majorHAnsi" w:hAnsiTheme="majorHAnsi" w:cs="Times New Roman"/>
      <w:i/>
      <w:color w:val="FFFFFF" w:themeColor="background1"/>
      <w:sz w:val="32"/>
      <w:szCs w:val="20"/>
      <w:shd w:val="clear" w:color="auto" w:fill="D34817" w:themeFill="accent1"/>
    </w:rPr>
  </w:style>
  <w:style w:type="character" w:styleId="IntenseReference">
    <w:name w:val="Intense Reference"/>
    <w:basedOn w:val="DefaultParagraphFont"/>
    <w:uiPriority w:val="32"/>
    <w:qFormat/>
    <w:rsid w:val="008923A7"/>
    <w:rPr>
      <w:rFonts w:cs="Times New Roman"/>
      <w:b/>
      <w:color w:val="D34817" w:themeColor="accent1"/>
      <w:sz w:val="22"/>
      <w:szCs w:val="20"/>
      <w:u w:val="single"/>
    </w:rPr>
  </w:style>
  <w:style w:type="paragraph" w:styleId="ListBullet">
    <w:name w:val="List Bullet"/>
    <w:basedOn w:val="Normal"/>
    <w:uiPriority w:val="36"/>
    <w:unhideWhenUsed/>
    <w:qFormat/>
    <w:rsid w:val="008923A7"/>
    <w:pPr>
      <w:numPr>
        <w:numId w:val="11"/>
      </w:numPr>
      <w:spacing w:after="0"/>
      <w:contextualSpacing/>
    </w:pPr>
  </w:style>
  <w:style w:type="paragraph" w:styleId="ListBullet2">
    <w:name w:val="List Bullet 2"/>
    <w:basedOn w:val="Normal"/>
    <w:uiPriority w:val="36"/>
    <w:unhideWhenUsed/>
    <w:qFormat/>
    <w:rsid w:val="008923A7"/>
    <w:pPr>
      <w:numPr>
        <w:numId w:val="12"/>
      </w:numPr>
      <w:spacing w:after="0"/>
    </w:pPr>
  </w:style>
  <w:style w:type="paragraph" w:styleId="ListBullet3">
    <w:name w:val="List Bullet 3"/>
    <w:basedOn w:val="Normal"/>
    <w:uiPriority w:val="36"/>
    <w:unhideWhenUsed/>
    <w:qFormat/>
    <w:rsid w:val="008923A7"/>
    <w:pPr>
      <w:numPr>
        <w:numId w:val="13"/>
      </w:numPr>
      <w:spacing w:after="0"/>
    </w:pPr>
  </w:style>
  <w:style w:type="paragraph" w:styleId="ListBullet4">
    <w:name w:val="List Bullet 4"/>
    <w:basedOn w:val="Normal"/>
    <w:uiPriority w:val="36"/>
    <w:unhideWhenUsed/>
    <w:qFormat/>
    <w:rsid w:val="008923A7"/>
    <w:pPr>
      <w:numPr>
        <w:numId w:val="14"/>
      </w:numPr>
      <w:spacing w:after="0"/>
    </w:pPr>
  </w:style>
  <w:style w:type="paragraph" w:styleId="ListBullet5">
    <w:name w:val="List Bullet 5"/>
    <w:basedOn w:val="Normal"/>
    <w:uiPriority w:val="36"/>
    <w:unhideWhenUsed/>
    <w:qFormat/>
    <w:rsid w:val="008923A7"/>
    <w:pPr>
      <w:numPr>
        <w:numId w:val="15"/>
      </w:numPr>
      <w:spacing w:after="0"/>
    </w:pPr>
  </w:style>
  <w:style w:type="paragraph" w:styleId="NoSpacing">
    <w:name w:val="No Spacing"/>
    <w:basedOn w:val="Normal"/>
    <w:uiPriority w:val="1"/>
    <w:qFormat/>
    <w:rsid w:val="008923A7"/>
    <w:pPr>
      <w:spacing w:after="0" w:line="240" w:lineRule="auto"/>
    </w:pPr>
  </w:style>
  <w:style w:type="character" w:styleId="PlaceholderText">
    <w:name w:val="Placeholder Text"/>
    <w:basedOn w:val="DefaultParagraphFont"/>
    <w:uiPriority w:val="99"/>
    <w:semiHidden/>
    <w:rsid w:val="008923A7"/>
    <w:rPr>
      <w:color w:val="808080"/>
    </w:rPr>
  </w:style>
  <w:style w:type="paragraph" w:styleId="Quote">
    <w:name w:val="Quote"/>
    <w:basedOn w:val="Normal"/>
    <w:link w:val="QuoteChar"/>
    <w:uiPriority w:val="29"/>
    <w:qFormat/>
    <w:rsid w:val="008923A7"/>
    <w:rPr>
      <w:i/>
      <w:color w:val="7F7F7F" w:themeColor="background1" w:themeShade="7F"/>
      <w:sz w:val="24"/>
    </w:rPr>
  </w:style>
  <w:style w:type="character" w:customStyle="1" w:styleId="QuoteChar">
    <w:name w:val="Quote Char"/>
    <w:basedOn w:val="DefaultParagraphFont"/>
    <w:link w:val="Quote"/>
    <w:uiPriority w:val="29"/>
    <w:rsid w:val="008923A7"/>
    <w:rPr>
      <w:rFonts w:cs="Times New Roman"/>
      <w:i/>
      <w:color w:val="7F7F7F" w:themeColor="background1" w:themeShade="7F"/>
      <w:sz w:val="24"/>
      <w:szCs w:val="20"/>
    </w:rPr>
  </w:style>
  <w:style w:type="character" w:styleId="Strong">
    <w:name w:val="Strong"/>
    <w:uiPriority w:val="22"/>
    <w:qFormat/>
    <w:rsid w:val="008923A7"/>
    <w:rPr>
      <w:rFonts w:asciiTheme="minorHAnsi" w:hAnsiTheme="minorHAnsi"/>
      <w:b/>
      <w:color w:val="9B2D1F" w:themeColor="accent2"/>
    </w:rPr>
  </w:style>
  <w:style w:type="character" w:styleId="SubtleEmphasis">
    <w:name w:val="Subtle Emphasis"/>
    <w:basedOn w:val="DefaultParagraphFont"/>
    <w:uiPriority w:val="19"/>
    <w:qFormat/>
    <w:rsid w:val="008923A7"/>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8923A7"/>
    <w:rPr>
      <w:rFonts w:cs="Times New Roman"/>
      <w:color w:val="737373" w:themeColor="text1" w:themeTint="8C"/>
      <w:sz w:val="22"/>
      <w:szCs w:val="20"/>
      <w:u w:val="single"/>
    </w:rPr>
  </w:style>
  <w:style w:type="table" w:styleId="TableGrid">
    <w:name w:val="Table Grid"/>
    <w:basedOn w:val="TableNormal"/>
    <w:uiPriority w:val="39"/>
    <w:rsid w:val="008923A7"/>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qFormat/>
    <w:rsid w:val="008923A7"/>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39"/>
    <w:unhideWhenUsed/>
    <w:qFormat/>
    <w:rsid w:val="008923A7"/>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8923A7"/>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8923A7"/>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8923A7"/>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8923A7"/>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8923A7"/>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8923A7"/>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8923A7"/>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8923A7"/>
    <w:rPr>
      <w:color w:val="CC9900" w:themeColor="hyperlink"/>
      <w:u w:val="single"/>
    </w:rPr>
  </w:style>
  <w:style w:type="paragraph" w:styleId="ListParagraph">
    <w:name w:val="List Paragraph"/>
    <w:basedOn w:val="Normal"/>
    <w:uiPriority w:val="34"/>
    <w:qFormat/>
    <w:rsid w:val="004E6994"/>
    <w:pPr>
      <w:ind w:left="720"/>
      <w:contextualSpacing/>
    </w:pPr>
  </w:style>
  <w:style w:type="table" w:styleId="LightGrid-Accent4">
    <w:name w:val="Light Grid Accent 4"/>
    <w:basedOn w:val="TableNormal"/>
    <w:uiPriority w:val="62"/>
    <w:rsid w:val="003E34ED"/>
    <w:pPr>
      <w:spacing w:after="0" w:line="240" w:lineRule="auto"/>
    </w:pPr>
    <w:tblPr>
      <w:tblStyleRowBandSize w:val="1"/>
      <w:tblStyleColBandSize w:val="1"/>
      <w:tblBorders>
        <w:top w:val="single" w:sz="8" w:space="0" w:color="956251" w:themeColor="accent4"/>
        <w:left w:val="single" w:sz="8" w:space="0" w:color="956251" w:themeColor="accent4"/>
        <w:bottom w:val="single" w:sz="8" w:space="0" w:color="956251" w:themeColor="accent4"/>
        <w:right w:val="single" w:sz="8" w:space="0" w:color="956251" w:themeColor="accent4"/>
        <w:insideH w:val="single" w:sz="8" w:space="0" w:color="956251" w:themeColor="accent4"/>
        <w:insideV w:val="single" w:sz="8" w:space="0" w:color="95625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56251" w:themeColor="accent4"/>
          <w:left w:val="single" w:sz="8" w:space="0" w:color="956251" w:themeColor="accent4"/>
          <w:bottom w:val="single" w:sz="18" w:space="0" w:color="956251" w:themeColor="accent4"/>
          <w:right w:val="single" w:sz="8" w:space="0" w:color="956251" w:themeColor="accent4"/>
          <w:insideH w:val="nil"/>
          <w:insideV w:val="single" w:sz="8" w:space="0" w:color="95625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56251" w:themeColor="accent4"/>
          <w:left w:val="single" w:sz="8" w:space="0" w:color="956251" w:themeColor="accent4"/>
          <w:bottom w:val="single" w:sz="8" w:space="0" w:color="956251" w:themeColor="accent4"/>
          <w:right w:val="single" w:sz="8" w:space="0" w:color="956251" w:themeColor="accent4"/>
          <w:insideH w:val="nil"/>
          <w:insideV w:val="single" w:sz="8" w:space="0" w:color="95625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56251" w:themeColor="accent4"/>
          <w:left w:val="single" w:sz="8" w:space="0" w:color="956251" w:themeColor="accent4"/>
          <w:bottom w:val="single" w:sz="8" w:space="0" w:color="956251" w:themeColor="accent4"/>
          <w:right w:val="single" w:sz="8" w:space="0" w:color="956251" w:themeColor="accent4"/>
        </w:tcBorders>
      </w:tcPr>
    </w:tblStylePr>
    <w:tblStylePr w:type="band1Vert">
      <w:tblPr/>
      <w:tcPr>
        <w:tcBorders>
          <w:top w:val="single" w:sz="8" w:space="0" w:color="956251" w:themeColor="accent4"/>
          <w:left w:val="single" w:sz="8" w:space="0" w:color="956251" w:themeColor="accent4"/>
          <w:bottom w:val="single" w:sz="8" w:space="0" w:color="956251" w:themeColor="accent4"/>
          <w:right w:val="single" w:sz="8" w:space="0" w:color="956251" w:themeColor="accent4"/>
        </w:tcBorders>
        <w:shd w:val="clear" w:color="auto" w:fill="E6D7D2" w:themeFill="accent4" w:themeFillTint="3F"/>
      </w:tcPr>
    </w:tblStylePr>
    <w:tblStylePr w:type="band1Horz">
      <w:tblPr/>
      <w:tcPr>
        <w:tcBorders>
          <w:top w:val="single" w:sz="8" w:space="0" w:color="956251" w:themeColor="accent4"/>
          <w:left w:val="single" w:sz="8" w:space="0" w:color="956251" w:themeColor="accent4"/>
          <w:bottom w:val="single" w:sz="8" w:space="0" w:color="956251" w:themeColor="accent4"/>
          <w:right w:val="single" w:sz="8" w:space="0" w:color="956251" w:themeColor="accent4"/>
          <w:insideV w:val="single" w:sz="8" w:space="0" w:color="956251" w:themeColor="accent4"/>
        </w:tcBorders>
        <w:shd w:val="clear" w:color="auto" w:fill="E6D7D2" w:themeFill="accent4" w:themeFillTint="3F"/>
      </w:tcPr>
    </w:tblStylePr>
    <w:tblStylePr w:type="band2Horz">
      <w:tblPr/>
      <w:tcPr>
        <w:tcBorders>
          <w:top w:val="single" w:sz="8" w:space="0" w:color="956251" w:themeColor="accent4"/>
          <w:left w:val="single" w:sz="8" w:space="0" w:color="956251" w:themeColor="accent4"/>
          <w:bottom w:val="single" w:sz="8" w:space="0" w:color="956251" w:themeColor="accent4"/>
          <w:right w:val="single" w:sz="8" w:space="0" w:color="956251" w:themeColor="accent4"/>
          <w:insideV w:val="single" w:sz="8" w:space="0" w:color="956251" w:themeColor="accent4"/>
        </w:tcBorders>
      </w:tcPr>
    </w:tblStylePr>
  </w:style>
  <w:style w:type="character" w:customStyle="1" w:styleId="fontstyle01">
    <w:name w:val="fontstyle01"/>
    <w:basedOn w:val="DefaultParagraphFont"/>
    <w:rsid w:val="009D2043"/>
    <w:rPr>
      <w:rFonts w:ascii="Times New Roman" w:hAnsi="Times New Roman" w:cs="Times New Roman" w:hint="default"/>
      <w:b w:val="0"/>
      <w:bCs w:val="0"/>
      <w:i w:val="0"/>
      <w:iCs w:val="0"/>
      <w:color w:val="000000"/>
      <w:sz w:val="26"/>
      <w:szCs w:val="26"/>
    </w:rPr>
  </w:style>
  <w:style w:type="paragraph" w:styleId="TOCHeading">
    <w:name w:val="TOC Heading"/>
    <w:basedOn w:val="Heading1"/>
    <w:next w:val="Normal"/>
    <w:uiPriority w:val="39"/>
    <w:semiHidden/>
    <w:unhideWhenUsed/>
    <w:qFormat/>
    <w:rsid w:val="00B75D0F"/>
    <w:pPr>
      <w:keepNext/>
      <w:keepLines/>
      <w:spacing w:before="480" w:after="0" w:line="276" w:lineRule="auto"/>
      <w:outlineLvl w:val="9"/>
    </w:pPr>
    <w:rPr>
      <w:rFonts w:eastAsiaTheme="majorEastAsia" w:cstheme="majorBidi"/>
      <w:bCs/>
      <w:spacing w:val="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275450">
      <w:bodyDiv w:val="1"/>
      <w:marLeft w:val="0"/>
      <w:marRight w:val="0"/>
      <w:marTop w:val="0"/>
      <w:marBottom w:val="0"/>
      <w:divBdr>
        <w:top w:val="none" w:sz="0" w:space="0" w:color="auto"/>
        <w:left w:val="none" w:sz="0" w:space="0" w:color="auto"/>
        <w:bottom w:val="none" w:sz="0" w:space="0" w:color="auto"/>
        <w:right w:val="none" w:sz="0" w:space="0" w:color="auto"/>
      </w:divBdr>
    </w:div>
    <w:div w:id="108167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PRP\STCET\HOD\19_General%20Dept%20Notice\MidTermProjectAssessment_Forma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A77C216564444782AB3C335548EF2D"/>
        <w:category>
          <w:name w:val="General"/>
          <w:gallery w:val="placeholder"/>
        </w:category>
        <w:types>
          <w:type w:val="bbPlcHdr"/>
        </w:types>
        <w:behaviors>
          <w:behavior w:val="content"/>
        </w:behaviors>
        <w:guid w:val="{F176BACD-45DE-4BDF-A687-207AC08AEF1F}"/>
      </w:docPartPr>
      <w:docPartBody>
        <w:p w:rsidR="00D73878" w:rsidRDefault="00D73878" w:rsidP="00D73878">
          <w:pPr>
            <w:pStyle w:val="6EA77C216564444782AB3C335548EF2D"/>
          </w:pPr>
          <w:r>
            <w:t>[Type the document title]</w:t>
          </w:r>
        </w:p>
      </w:docPartBody>
    </w:docPart>
    <w:docPart>
      <w:docPartPr>
        <w:name w:val="9D9FED9F469343F682BBF502854CC2FC"/>
        <w:category>
          <w:name w:val="General"/>
          <w:gallery w:val="placeholder"/>
        </w:category>
        <w:types>
          <w:type w:val="bbPlcHdr"/>
        </w:types>
        <w:behaviors>
          <w:behavior w:val="content"/>
        </w:behaviors>
        <w:guid w:val="{517B0466-31EA-4F38-BFC3-2E4263E2C905}"/>
      </w:docPartPr>
      <w:docPartBody>
        <w:p w:rsidR="00D73878" w:rsidRDefault="00D73878" w:rsidP="00D73878">
          <w:pPr>
            <w:pStyle w:val="9D9FED9F469343F682BBF502854CC2FC"/>
          </w:pPr>
          <w:r>
            <w:rPr>
              <w:b/>
              <w:caps/>
              <w:color w:val="4472C4" w:themeColor="accent1"/>
            </w:rPr>
            <w:t>[Type the company name]</w:t>
          </w:r>
        </w:p>
      </w:docPartBody>
    </w:docPart>
    <w:docPart>
      <w:docPartPr>
        <w:name w:val="FD0FB743FC35436FAD48B84F067E69C1"/>
        <w:category>
          <w:name w:val="General"/>
          <w:gallery w:val="placeholder"/>
        </w:category>
        <w:types>
          <w:type w:val="bbPlcHdr"/>
        </w:types>
        <w:behaviors>
          <w:behavior w:val="content"/>
        </w:behaviors>
        <w:guid w:val="{89489E8C-0AD2-4C07-B486-CF35076062CE}"/>
      </w:docPartPr>
      <w:docPartBody>
        <w:p w:rsidR="00D73878" w:rsidRDefault="00D73878" w:rsidP="00D73878">
          <w:pPr>
            <w:pStyle w:val="FD0FB743FC35436FAD48B84F067E69C1"/>
          </w:pPr>
          <w:r>
            <w:t>[Type the document title]</w:t>
          </w:r>
        </w:p>
      </w:docPartBody>
    </w:docPart>
    <w:docPart>
      <w:docPartPr>
        <w:name w:val="11F0DBD146D94C3A90A4DC4C228C520D"/>
        <w:category>
          <w:name w:val="General"/>
          <w:gallery w:val="placeholder"/>
        </w:category>
        <w:types>
          <w:type w:val="bbPlcHdr"/>
        </w:types>
        <w:behaviors>
          <w:behavior w:val="content"/>
        </w:behaviors>
        <w:guid w:val="{960FD854-0FCC-4C3A-A1CA-BDE2C6FFE11C}"/>
      </w:docPartPr>
      <w:docPartBody>
        <w:p w:rsidR="00D73878" w:rsidRDefault="00D73878" w:rsidP="00D73878">
          <w:pPr>
            <w:pStyle w:val="11F0DBD146D94C3A90A4DC4C228C520D"/>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73878"/>
    <w:rsid w:val="000F4522"/>
    <w:rsid w:val="001D427D"/>
    <w:rsid w:val="002D4788"/>
    <w:rsid w:val="004F2A89"/>
    <w:rsid w:val="0062220F"/>
    <w:rsid w:val="0080231F"/>
    <w:rsid w:val="00820B21"/>
    <w:rsid w:val="00A63834"/>
    <w:rsid w:val="00D73878"/>
    <w:rsid w:val="00FA6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3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A77C216564444782AB3C335548EF2D">
    <w:name w:val="6EA77C216564444782AB3C335548EF2D"/>
    <w:rsid w:val="00D73878"/>
  </w:style>
  <w:style w:type="paragraph" w:customStyle="1" w:styleId="9D9FED9F469343F682BBF502854CC2FC">
    <w:name w:val="9D9FED9F469343F682BBF502854CC2FC"/>
    <w:rsid w:val="00D73878"/>
  </w:style>
  <w:style w:type="paragraph" w:customStyle="1" w:styleId="FD0FB743FC35436FAD48B84F067E69C1">
    <w:name w:val="FD0FB743FC35436FAD48B84F067E69C1"/>
    <w:rsid w:val="00D73878"/>
  </w:style>
  <w:style w:type="paragraph" w:customStyle="1" w:styleId="11F0DBD146D94C3A90A4DC4C228C520D">
    <w:name w:val="11F0DBD146D94C3A90A4DC4C228C520D"/>
    <w:rsid w:val="00D738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229087-0CE3-49F2-8F52-E7138F37D32E}">
  <ds:schemaRefs>
    <ds:schemaRef ds:uri="urn:microsoft.template.properties"/>
  </ds:schemaRefs>
</ds:datastoreItem>
</file>

<file path=customXml/itemProps3.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4.xml><?xml version="1.0" encoding="utf-8"?>
<ds:datastoreItem xmlns:ds="http://schemas.openxmlformats.org/officeDocument/2006/customXml" ds:itemID="{D38F9ECD-3412-4852-9002-A4A8775C9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MidTermProjectAssessment_Format</Template>
  <TotalTime>18</TotalTime>
  <Pages>18</Pages>
  <Words>1676</Words>
  <Characters>9558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Voice of Energy Meter</vt:lpstr>
    </vt:vector>
  </TitlesOfParts>
  <Company>Poulami Ghosh</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of Energy Meter</dc:title>
  <dc:subject>Team Members :</dc:subject>
  <dc:creator>Sayan Dasgupta</dc:creator>
  <cp:lastModifiedBy>sayan20062000@outlook.com</cp:lastModifiedBy>
  <cp:revision>4</cp:revision>
  <dcterms:created xsi:type="dcterms:W3CDTF">2022-01-09T08:30:00Z</dcterms:created>
  <dcterms:modified xsi:type="dcterms:W3CDTF">2022-01-11T09:19:00Z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